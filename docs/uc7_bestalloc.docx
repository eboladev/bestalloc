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783F04">
      <w:pPr>
        <w:pStyle w:val="a4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783F04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>Специ</w:t>
      </w:r>
      <w:r w:rsidR="002D29CF">
        <w:rPr>
          <w:lang w:val="ru-RU"/>
        </w:rPr>
        <w:t>фикация Варианта использования:</w:t>
      </w:r>
      <w:r w:rsidR="00AB5BE3">
        <w:rPr>
          <w:lang w:val="ru-RU"/>
        </w:rPr>
        <w:t xml:space="preserve"> </w:t>
      </w:r>
      <w:r w:rsidR="008913C6" w:rsidRPr="008913C6">
        <w:rPr>
          <w:noProof/>
          <w:lang w:val="ru-RU"/>
        </w:rPr>
        <w:t>Загрузка ранее сохраненного решения задачи</w:t>
      </w:r>
      <w:r>
        <w:fldChar w:fldCharType="end"/>
      </w:r>
    </w:p>
    <w:p w:rsidR="00C67DCD" w:rsidRPr="005C3E38" w:rsidRDefault="00C67DCD" w:rsidP="00783F04">
      <w:pPr>
        <w:pStyle w:val="a4"/>
        <w:jc w:val="both"/>
        <w:rPr>
          <w:lang w:val="ru-RU"/>
        </w:rPr>
      </w:pPr>
    </w:p>
    <w:p w:rsidR="00C67DCD" w:rsidRPr="006E066D" w:rsidRDefault="006873A1" w:rsidP="00783F04">
      <w:pPr>
        <w:pStyle w:val="a4"/>
        <w:jc w:val="both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2566A4" w:rsidRPr="006E066D">
        <w:rPr>
          <w:sz w:val="28"/>
          <w:lang w:val="ru-RU"/>
        </w:rPr>
        <w:t xml:space="preserve"> 1.0</w:t>
      </w:r>
    </w:p>
    <w:p w:rsidR="00C67DCD" w:rsidRPr="006E066D" w:rsidRDefault="00C67DCD" w:rsidP="00783F04">
      <w:pPr>
        <w:pStyle w:val="a4"/>
        <w:jc w:val="both"/>
        <w:rPr>
          <w:sz w:val="28"/>
          <w:lang w:val="ru-RU"/>
        </w:rPr>
      </w:pPr>
    </w:p>
    <w:p w:rsidR="00C67DCD" w:rsidRPr="006E066D" w:rsidRDefault="00C67DCD" w:rsidP="00783F04">
      <w:pPr>
        <w:jc w:val="both"/>
        <w:rPr>
          <w:lang w:val="ru-RU"/>
        </w:rPr>
      </w:pPr>
    </w:p>
    <w:p w:rsidR="00C67DCD" w:rsidRDefault="00C67DCD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Pr="00770A81" w:rsidRDefault="00770A81" w:rsidP="00783F04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783F04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783F04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783F04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</w:tbl>
    <w:p w:rsidR="00C67DCD" w:rsidRDefault="00C67DCD" w:rsidP="00783F04">
      <w:pPr>
        <w:jc w:val="both"/>
      </w:pPr>
    </w:p>
    <w:p w:rsidR="00C67DCD" w:rsidRPr="00C317C6" w:rsidRDefault="002566A4" w:rsidP="00783F04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254E3D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254E3D" w:rsidRPr="009B7FA1">
        <w:rPr>
          <w:noProof/>
          <w:lang w:val="ru-RU"/>
        </w:rPr>
        <w:t>1.</w:t>
      </w:r>
      <w:r w:rsidR="00254E3D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254E3D" w:rsidRPr="009B7FA1">
        <w:rPr>
          <w:noProof/>
          <w:lang w:val="ru-RU"/>
        </w:rPr>
        <w:t>Загрузка ранее сохраненного решения задачи</w:t>
      </w:r>
      <w:r w:rsidR="00254E3D" w:rsidRPr="00254E3D">
        <w:rPr>
          <w:noProof/>
          <w:lang w:val="ru-RU"/>
        </w:rPr>
        <w:tab/>
      </w:r>
      <w:r w:rsidR="00254E3D">
        <w:rPr>
          <w:noProof/>
        </w:rPr>
        <w:fldChar w:fldCharType="begin"/>
      </w:r>
      <w:r w:rsidR="00254E3D" w:rsidRPr="00254E3D">
        <w:rPr>
          <w:noProof/>
          <w:lang w:val="ru-RU"/>
        </w:rPr>
        <w:instrText xml:space="preserve"> </w:instrText>
      </w:r>
      <w:r w:rsidR="00254E3D">
        <w:rPr>
          <w:noProof/>
        </w:rPr>
        <w:instrText>PAGEREF</w:instrText>
      </w:r>
      <w:r w:rsidR="00254E3D" w:rsidRPr="00254E3D">
        <w:rPr>
          <w:noProof/>
          <w:lang w:val="ru-RU"/>
        </w:rPr>
        <w:instrText xml:space="preserve"> _</w:instrText>
      </w:r>
      <w:r w:rsidR="00254E3D">
        <w:rPr>
          <w:noProof/>
        </w:rPr>
        <w:instrText>Toc</w:instrText>
      </w:r>
      <w:r w:rsidR="00254E3D" w:rsidRPr="00254E3D">
        <w:rPr>
          <w:noProof/>
          <w:lang w:val="ru-RU"/>
        </w:rPr>
        <w:instrText>381481120 \</w:instrText>
      </w:r>
      <w:r w:rsidR="00254E3D">
        <w:rPr>
          <w:noProof/>
        </w:rPr>
        <w:instrText>h</w:instrText>
      </w:r>
      <w:r w:rsidR="00254E3D" w:rsidRPr="00254E3D">
        <w:rPr>
          <w:noProof/>
          <w:lang w:val="ru-RU"/>
        </w:rPr>
        <w:instrText xml:space="preserve"> </w:instrText>
      </w:r>
      <w:r w:rsidR="00254E3D">
        <w:rPr>
          <w:noProof/>
        </w:rPr>
      </w:r>
      <w:r w:rsidR="00254E3D">
        <w:rPr>
          <w:noProof/>
        </w:rPr>
        <w:fldChar w:fldCharType="separate"/>
      </w:r>
      <w:r w:rsidR="00254E3D" w:rsidRPr="00254E3D">
        <w:rPr>
          <w:noProof/>
          <w:lang w:val="ru-RU"/>
        </w:rPr>
        <w:t>4</w:t>
      </w:r>
      <w:r w:rsidR="00254E3D">
        <w:rPr>
          <w:noProof/>
        </w:rPr>
        <w:fldChar w:fldCharType="end"/>
      </w:r>
    </w:p>
    <w:p w:rsidR="00254E3D" w:rsidRDefault="00254E3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Краткое описание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381481121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Поток событий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381481122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Основной поток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381481123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Альтернативные потоки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381481124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Первый альтернативный поток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381481125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Второй альтернативный поток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381481126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Специальные требования</w:t>
      </w:r>
      <w:r w:rsidRPr="00254E3D">
        <w:rPr>
          <w:noProof/>
          <w:lang w:val="ru-RU"/>
        </w:rPr>
        <w:tab/>
      </w:r>
      <w:r>
        <w:rPr>
          <w:noProof/>
        </w:rPr>
        <w:fldChar w:fldCharType="begin"/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54E3D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54E3D">
        <w:rPr>
          <w:noProof/>
          <w:lang w:val="ru-RU"/>
        </w:rPr>
        <w:instrText>381481127 \</w:instrText>
      </w:r>
      <w:r>
        <w:rPr>
          <w:noProof/>
        </w:rPr>
        <w:instrText>h</w:instrText>
      </w:r>
      <w:r w:rsidRPr="00254E3D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54E3D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/>
        </w:rPr>
        <w:t>Предусловия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_Toc381481128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 w:eastAsia="ru-RU"/>
        </w:rPr>
        <w:t>Постусловия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_Toc381481129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4E3D" w:rsidRDefault="00254E3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B7FA1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B7FA1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_Toc381481130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DCD" w:rsidRPr="00513B66" w:rsidRDefault="002566A4" w:rsidP="00783F04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>Специ</w:t>
      </w:r>
      <w:r w:rsidR="00513B66">
        <w:rPr>
          <w:lang w:val="ru-RU"/>
        </w:rPr>
        <w:t xml:space="preserve">фикация Варианта использования: </w:t>
      </w:r>
      <w:r w:rsidR="00D67E9A" w:rsidRPr="008913C6">
        <w:rPr>
          <w:noProof/>
          <w:lang w:val="ru-RU"/>
        </w:rPr>
        <w:t>Загрузка ранее сохраненного решения задачи</w:t>
      </w:r>
      <w:r w:rsidR="00513B66" w:rsidRPr="00513B66">
        <w:rPr>
          <w:noProof/>
          <w:lang w:val="ru-RU"/>
        </w:rPr>
        <w:t xml:space="preserve"> </w:t>
      </w:r>
      <w:r w:rsidR="00C317C6">
        <w:fldChar w:fldCharType="end"/>
      </w:r>
    </w:p>
    <w:p w:rsidR="00AB5BE3" w:rsidRPr="00AB5BE3" w:rsidRDefault="00D67E9A" w:rsidP="00AB5BE3">
      <w:pPr>
        <w:pStyle w:val="1"/>
        <w:rPr>
          <w:sz w:val="20"/>
          <w:lang w:val="ru-RU"/>
        </w:rPr>
      </w:pPr>
      <w:bookmarkStart w:id="0" w:name="_Toc436203377"/>
      <w:bookmarkStart w:id="1" w:name="_Toc452813577"/>
      <w:bookmarkStart w:id="2" w:name="_Toc381481120"/>
      <w:r w:rsidRPr="008913C6">
        <w:rPr>
          <w:noProof/>
          <w:lang w:val="ru-RU"/>
        </w:rPr>
        <w:t>Загрузка ранее сохраненного решения задачи</w:t>
      </w:r>
      <w:bookmarkEnd w:id="2"/>
      <w:r w:rsidR="00AB5BE3" w:rsidRPr="00AB5BE3">
        <w:rPr>
          <w:noProof/>
          <w:lang w:val="ru-RU"/>
        </w:rPr>
        <w:t xml:space="preserve"> </w:t>
      </w:r>
    </w:p>
    <w:p w:rsidR="005E57A2" w:rsidRPr="002D29CF" w:rsidRDefault="005E57A2" w:rsidP="00AB5BE3">
      <w:pPr>
        <w:pStyle w:val="2"/>
        <w:rPr>
          <w:lang w:val="ru-RU"/>
        </w:rPr>
      </w:pPr>
      <w:bookmarkStart w:id="3" w:name="_Toc381481121"/>
      <w:r w:rsidRPr="002D29CF">
        <w:rPr>
          <w:lang w:val="ru-RU"/>
        </w:rPr>
        <w:t>Краткое описание</w:t>
      </w:r>
      <w:bookmarkEnd w:id="3"/>
    </w:p>
    <w:p w:rsidR="00767904" w:rsidRDefault="00BE7157" w:rsidP="001D33C8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 xml:space="preserve">необходимости </w:t>
      </w:r>
      <w:r w:rsidR="00E85C3C">
        <w:rPr>
          <w:lang w:val="ru-RU"/>
        </w:rPr>
        <w:t>загрузить ранее сохраненное</w:t>
      </w:r>
      <w:r w:rsidR="00C55B20">
        <w:rPr>
          <w:lang w:val="ru-RU"/>
        </w:rPr>
        <w:t xml:space="preserve"> состояние задачи</w:t>
      </w:r>
      <w:r w:rsidR="007E7824">
        <w:rPr>
          <w:lang w:val="ru-RU"/>
        </w:rPr>
        <w:t>.</w:t>
      </w:r>
      <w:r w:rsidR="00EC06D2">
        <w:rPr>
          <w:lang w:val="ru-RU"/>
        </w:rPr>
        <w:t xml:space="preserve"> В результате выполнения данного варианта использования</w:t>
      </w:r>
      <w:r w:rsidR="008B5028">
        <w:rPr>
          <w:lang w:val="ru-RU"/>
        </w:rPr>
        <w:t xml:space="preserve"> </w:t>
      </w:r>
      <w:r w:rsidR="00C55B20">
        <w:rPr>
          <w:lang w:val="ru-RU"/>
        </w:rPr>
        <w:t>текущее состояние задачи</w:t>
      </w:r>
      <w:r w:rsidR="00E85C3C">
        <w:rPr>
          <w:lang w:val="ru-RU"/>
        </w:rPr>
        <w:t xml:space="preserve"> будет заменено на загружаемое состояние</w:t>
      </w:r>
      <w:r w:rsidR="00EC06D2">
        <w:rPr>
          <w:lang w:val="ru-RU"/>
        </w:rPr>
        <w:t>.  Координатор проекта выступает в качестве пользователя программной системы.</w:t>
      </w:r>
    </w:p>
    <w:p w:rsidR="00C67DCD" w:rsidRDefault="00482EA2" w:rsidP="00783F04">
      <w:pPr>
        <w:pStyle w:val="1"/>
        <w:jc w:val="both"/>
        <w:rPr>
          <w:lang w:val="ru-RU"/>
        </w:rPr>
      </w:pPr>
      <w:bookmarkStart w:id="4" w:name="_Toc381481122"/>
      <w:bookmarkEnd w:id="0"/>
      <w:bookmarkEnd w:id="1"/>
      <w:r>
        <w:rPr>
          <w:lang w:val="ru-RU"/>
        </w:rPr>
        <w:t>Поток событий</w:t>
      </w:r>
      <w:bookmarkEnd w:id="4"/>
    </w:p>
    <w:p w:rsidR="00AC06AA" w:rsidRDefault="00BC7804" w:rsidP="00783F04">
      <w:pPr>
        <w:pStyle w:val="2"/>
        <w:jc w:val="both"/>
        <w:rPr>
          <w:lang w:val="ru-RU"/>
        </w:rPr>
      </w:pPr>
      <w:bookmarkStart w:id="5" w:name="_Toc381481123"/>
      <w:r>
        <w:rPr>
          <w:lang w:val="ru-RU"/>
        </w:rPr>
        <w:t>Основной поток</w:t>
      </w:r>
      <w:bookmarkEnd w:id="5"/>
    </w:p>
    <w:p w:rsidR="003102B1" w:rsidRDefault="007E7824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>«</w:t>
      </w:r>
      <w:r w:rsidR="00E85C3C">
        <w:rPr>
          <w:lang w:val="ru-RU"/>
        </w:rPr>
        <w:t>загрузить</w:t>
      </w:r>
      <w:r w:rsidR="003102B1">
        <w:rPr>
          <w:lang w:val="ru-RU"/>
        </w:rPr>
        <w:t>»</w:t>
      </w:r>
      <w:r w:rsidR="00306ACD">
        <w:rPr>
          <w:lang w:val="ru-RU"/>
        </w:rPr>
        <w:t>.</w:t>
      </w:r>
    </w:p>
    <w:p w:rsidR="003102B1" w:rsidRDefault="00EC06D2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показывает диалоговое окно </w:t>
      </w:r>
      <w:r w:rsidR="006E45D0">
        <w:rPr>
          <w:lang w:val="ru-RU"/>
        </w:rPr>
        <w:t>с выбором</w:t>
      </w:r>
      <w:r w:rsidR="003F6BD4">
        <w:rPr>
          <w:lang w:val="ru-RU"/>
        </w:rPr>
        <w:t xml:space="preserve"> места </w:t>
      </w:r>
      <w:r w:rsidR="001959F5">
        <w:rPr>
          <w:lang w:val="ru-RU"/>
        </w:rPr>
        <w:t>загрузки</w:t>
      </w:r>
      <w:r w:rsidR="001959F5">
        <w:rPr>
          <w:lang w:val="ru-RU"/>
        </w:rPr>
        <w:t xml:space="preserve"> </w:t>
      </w:r>
      <w:r w:rsidR="006B5A6C">
        <w:rPr>
          <w:lang w:val="ru-RU"/>
        </w:rPr>
        <w:t>состояния</w:t>
      </w:r>
      <w:r w:rsidR="003F6BD4">
        <w:rPr>
          <w:lang w:val="ru-RU"/>
        </w:rPr>
        <w:t>.</w:t>
      </w:r>
    </w:p>
    <w:p w:rsidR="003102B1" w:rsidRDefault="00895F85" w:rsidP="00D568A2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выбирает </w:t>
      </w:r>
      <w:r w:rsidR="003F6BD4">
        <w:rPr>
          <w:lang w:val="ru-RU"/>
        </w:rPr>
        <w:t xml:space="preserve">место </w:t>
      </w:r>
      <w:r w:rsidR="00964B7D">
        <w:rPr>
          <w:lang w:val="ru-RU"/>
        </w:rPr>
        <w:t>загрузки</w:t>
      </w:r>
      <w:r w:rsidR="00964B7D">
        <w:rPr>
          <w:lang w:val="ru-RU"/>
        </w:rPr>
        <w:t xml:space="preserve"> </w:t>
      </w:r>
      <w:r>
        <w:rPr>
          <w:lang w:val="ru-RU"/>
        </w:rPr>
        <w:t>и нажимает «</w:t>
      </w:r>
      <w:r w:rsidR="00964B7D">
        <w:rPr>
          <w:lang w:val="ru-RU"/>
        </w:rPr>
        <w:t>загрузить</w:t>
      </w:r>
      <w:r>
        <w:rPr>
          <w:lang w:val="ru-RU"/>
        </w:rPr>
        <w:t>».</w:t>
      </w:r>
    </w:p>
    <w:p w:rsidR="00895F85" w:rsidRPr="00287D5C" w:rsidRDefault="00437A91" w:rsidP="00287D5C">
      <w:pPr>
        <w:pStyle w:val="af2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Программа </w:t>
      </w:r>
      <w:r w:rsidR="00964B7D">
        <w:rPr>
          <w:lang w:val="ru-RU"/>
        </w:rPr>
        <w:t>загружает состояние решения задачи из заданного места</w:t>
      </w:r>
      <w:r w:rsidR="00964B7D">
        <w:rPr>
          <w:lang w:val="ru-RU"/>
        </w:rPr>
        <w:t xml:space="preserve"> и заменяет им текущее состояние</w:t>
      </w:r>
      <w:r w:rsidR="00895F85" w:rsidRPr="00287D5C">
        <w:rPr>
          <w:lang w:val="ru-RU"/>
        </w:rPr>
        <w:t>.</w:t>
      </w:r>
    </w:p>
    <w:p w:rsidR="00A72CA1" w:rsidRDefault="00A72CA1" w:rsidP="00783F04">
      <w:pPr>
        <w:pStyle w:val="2"/>
        <w:jc w:val="both"/>
        <w:rPr>
          <w:lang w:val="ru-RU"/>
        </w:rPr>
      </w:pPr>
      <w:bookmarkStart w:id="6" w:name="_Toc381481124"/>
      <w:r>
        <w:rPr>
          <w:lang w:val="ru-RU"/>
        </w:rPr>
        <w:t>Альтернативные потоки</w:t>
      </w:r>
      <w:bookmarkEnd w:id="6"/>
    </w:p>
    <w:p w:rsidR="000619B8" w:rsidRDefault="000619B8" w:rsidP="00783F04">
      <w:pPr>
        <w:pStyle w:val="3"/>
        <w:jc w:val="both"/>
        <w:rPr>
          <w:lang w:val="ru-RU"/>
        </w:rPr>
      </w:pPr>
      <w:bookmarkStart w:id="7" w:name="_Toc381481125"/>
      <w:r>
        <w:rPr>
          <w:lang w:val="ru-RU"/>
        </w:rPr>
        <w:t>Первый альтернативный поток</w:t>
      </w:r>
      <w:bookmarkEnd w:id="7"/>
    </w:p>
    <w:p w:rsidR="00895F85" w:rsidRPr="00895F85" w:rsidRDefault="00895F85" w:rsidP="00895F85">
      <w:pPr>
        <w:pStyle w:val="af2"/>
        <w:numPr>
          <w:ilvl w:val="1"/>
          <w:numId w:val="21"/>
        </w:numPr>
        <w:jc w:val="both"/>
        <w:rPr>
          <w:lang w:val="ru-RU"/>
        </w:rPr>
      </w:pPr>
      <w:r w:rsidRPr="00895F85">
        <w:rPr>
          <w:lang w:val="ru-RU"/>
        </w:rPr>
        <w:t xml:space="preserve">Пользователь </w:t>
      </w:r>
      <w:r w:rsidR="00113929">
        <w:rPr>
          <w:lang w:val="ru-RU"/>
        </w:rPr>
        <w:t xml:space="preserve">отменяет </w:t>
      </w:r>
      <w:r w:rsidR="00964B7D">
        <w:rPr>
          <w:lang w:val="ru-RU"/>
        </w:rPr>
        <w:t>загрузку</w:t>
      </w:r>
      <w:r w:rsidRPr="00895F85">
        <w:rPr>
          <w:lang w:val="ru-RU"/>
        </w:rPr>
        <w:t>.</w:t>
      </w:r>
    </w:p>
    <w:p w:rsidR="003B3315" w:rsidRDefault="00A46D45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Программа </w:t>
      </w:r>
      <w:r w:rsidR="00964B7D" w:rsidRPr="00EC7FE5">
        <w:rPr>
          <w:lang w:val="ru-RU"/>
        </w:rPr>
        <w:t xml:space="preserve">не </w:t>
      </w:r>
      <w:r w:rsidR="00964B7D">
        <w:rPr>
          <w:lang w:val="ru-RU"/>
        </w:rPr>
        <w:t>загружает состояние решения задачи</w:t>
      </w:r>
      <w:r w:rsidR="003B3315">
        <w:rPr>
          <w:lang w:val="ru-RU"/>
        </w:rPr>
        <w:t>.</w:t>
      </w:r>
    </w:p>
    <w:p w:rsidR="00462055" w:rsidRDefault="00462055" w:rsidP="00462055">
      <w:pPr>
        <w:pStyle w:val="3"/>
        <w:jc w:val="both"/>
        <w:rPr>
          <w:lang w:val="ru-RU"/>
        </w:rPr>
      </w:pPr>
      <w:bookmarkStart w:id="8" w:name="_Toc381481126"/>
      <w:r>
        <w:rPr>
          <w:lang w:val="ru-RU"/>
        </w:rPr>
        <w:t>Второй</w:t>
      </w:r>
      <w:r>
        <w:rPr>
          <w:lang w:val="ru-RU"/>
        </w:rPr>
        <w:t xml:space="preserve"> альтернативный поток</w:t>
      </w:r>
      <w:bookmarkEnd w:id="8"/>
    </w:p>
    <w:p w:rsidR="00462055" w:rsidRPr="00895F85" w:rsidRDefault="005370D7" w:rsidP="00462055">
      <w:pPr>
        <w:pStyle w:val="af2"/>
        <w:numPr>
          <w:ilvl w:val="1"/>
          <w:numId w:val="22"/>
        </w:numPr>
        <w:jc w:val="both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рограмма не может загрузить состояние из заданного места</w:t>
      </w:r>
      <w:r w:rsidR="00462055" w:rsidRPr="00895F85">
        <w:rPr>
          <w:lang w:val="ru-RU"/>
        </w:rPr>
        <w:t>.</w:t>
      </w:r>
    </w:p>
    <w:p w:rsidR="00462055" w:rsidRPr="00462055" w:rsidRDefault="00462055" w:rsidP="00462055">
      <w:pPr>
        <w:pStyle w:val="af2"/>
        <w:numPr>
          <w:ilvl w:val="1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Программа </w:t>
      </w:r>
      <w:r w:rsidRPr="00EC7FE5">
        <w:rPr>
          <w:lang w:val="ru-RU"/>
        </w:rPr>
        <w:t xml:space="preserve">не </w:t>
      </w:r>
      <w:r>
        <w:rPr>
          <w:lang w:val="ru-RU"/>
        </w:rPr>
        <w:t>загружает состояние решения задачи.</w:t>
      </w:r>
    </w:p>
    <w:p w:rsidR="006214B1" w:rsidRDefault="006214B1" w:rsidP="00783F04">
      <w:pPr>
        <w:pStyle w:val="1"/>
        <w:jc w:val="both"/>
        <w:rPr>
          <w:noProof/>
          <w:lang w:val="ru-RU"/>
        </w:rPr>
      </w:pPr>
      <w:bookmarkStart w:id="9" w:name="_Toc381481127"/>
      <w:r>
        <w:rPr>
          <w:noProof/>
          <w:lang w:val="ru-RU"/>
        </w:rPr>
        <w:t>Специальные требования</w:t>
      </w:r>
      <w:bookmarkEnd w:id="9"/>
    </w:p>
    <w:p w:rsidR="00861ADF" w:rsidRPr="00861ADF" w:rsidRDefault="00861ADF" w:rsidP="00783F04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783F04">
      <w:pPr>
        <w:pStyle w:val="1"/>
        <w:jc w:val="both"/>
        <w:rPr>
          <w:lang w:val="ru-RU"/>
        </w:rPr>
      </w:pPr>
      <w:bookmarkStart w:id="10" w:name="_Toc436203381"/>
      <w:bookmarkStart w:id="11" w:name="_Toc381481128"/>
      <w:r w:rsidRPr="006214B1">
        <w:rPr>
          <w:lang w:val="ru-RU"/>
        </w:rPr>
        <w:t>Предусловия</w:t>
      </w:r>
      <w:bookmarkEnd w:id="10"/>
      <w:bookmarkEnd w:id="11"/>
    </w:p>
    <w:p w:rsidR="00F37B7A" w:rsidRDefault="00F5582A" w:rsidP="00E016AB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 xml:space="preserve">У пользователя возникла необходимость </w:t>
      </w:r>
      <w:r w:rsidR="00E20323">
        <w:rPr>
          <w:lang w:val="ru-RU"/>
        </w:rPr>
        <w:t>загрузить</w:t>
      </w:r>
      <w:r w:rsidR="00CE6E8A">
        <w:rPr>
          <w:lang w:val="ru-RU"/>
        </w:rPr>
        <w:t xml:space="preserve"> состояние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2" w:name="_Toc381481129"/>
      <w:r>
        <w:rPr>
          <w:lang w:val="ru-RU" w:eastAsia="ru-RU"/>
        </w:rPr>
        <w:t>Постусловия</w:t>
      </w:r>
      <w:bookmarkEnd w:id="12"/>
    </w:p>
    <w:p w:rsid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637F70" w:rsidP="00783F04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>
        <w:rPr>
          <w:lang w:val="ru-RU"/>
        </w:rPr>
        <w:t xml:space="preserve">Состояние задачи либо </w:t>
      </w:r>
      <w:r w:rsidR="00E20323">
        <w:rPr>
          <w:lang w:val="ru-RU"/>
        </w:rPr>
        <w:t>заменено на загружаемое</w:t>
      </w:r>
      <w:r w:rsidR="008019AC">
        <w:rPr>
          <w:lang w:val="ru-RU"/>
        </w:rPr>
        <w:t xml:space="preserve"> </w:t>
      </w:r>
      <w:bookmarkStart w:id="13" w:name="_GoBack"/>
      <w:bookmarkEnd w:id="13"/>
      <w:r w:rsidR="00D77648">
        <w:rPr>
          <w:lang w:val="ru-RU"/>
        </w:rPr>
        <w:t>состояние</w:t>
      </w:r>
      <w:r w:rsidR="007D4D14">
        <w:rPr>
          <w:lang w:val="ru-RU"/>
        </w:rPr>
        <w:t>, либо нет</w:t>
      </w:r>
      <w:r w:rsidR="00892922"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4" w:name="_Toc381481130"/>
      <w:r>
        <w:rPr>
          <w:lang w:val="ru-RU" w:eastAsia="ru-RU"/>
        </w:rPr>
        <w:t>Точки расширения</w:t>
      </w:r>
      <w:bookmarkEnd w:id="14"/>
    </w:p>
    <w:p w:rsidR="00892922" w:rsidRPr="00892922" w:rsidRDefault="00892922" w:rsidP="00783F04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B9D" w:rsidRDefault="00E47B9D">
      <w:pPr>
        <w:spacing w:line="240" w:lineRule="auto"/>
      </w:pPr>
      <w:r>
        <w:separator/>
      </w:r>
    </w:p>
  </w:endnote>
  <w:endnote w:type="continuationSeparator" w:id="0">
    <w:p w:rsidR="00E47B9D" w:rsidRDefault="00E47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8913C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2F38DF"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B9D" w:rsidRDefault="00E47B9D">
      <w:pPr>
        <w:spacing w:line="240" w:lineRule="auto"/>
      </w:pPr>
      <w:r>
        <w:separator/>
      </w:r>
    </w:p>
  </w:footnote>
  <w:footnote w:type="continuationSeparator" w:id="0">
    <w:p w:rsidR="00E47B9D" w:rsidRDefault="00E47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2F38DF" w:rsidRDefault="0031396E" w:rsidP="002F38DF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2F38DF">
            <w:rPr>
              <w:lang w:val="ru-RU"/>
            </w:rPr>
            <w:t>7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0F0CF5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9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8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11"/>
  </w:num>
  <w:num w:numId="10">
    <w:abstractNumId w:val="15"/>
  </w:num>
  <w:num w:numId="11">
    <w:abstractNumId w:val="3"/>
  </w:num>
  <w:num w:numId="12">
    <w:abstractNumId w:val="2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21"/>
  </w:num>
  <w:num w:numId="18">
    <w:abstractNumId w:val="16"/>
  </w:num>
  <w:num w:numId="19">
    <w:abstractNumId w:val="1"/>
  </w:num>
  <w:num w:numId="20">
    <w:abstractNumId w:val="19"/>
  </w:num>
  <w:num w:numId="21">
    <w:abstractNumId w:val="12"/>
  </w:num>
  <w:num w:numId="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40524"/>
    <w:rsid w:val="00052FD7"/>
    <w:rsid w:val="00056B09"/>
    <w:rsid w:val="000619B8"/>
    <w:rsid w:val="00067540"/>
    <w:rsid w:val="00077661"/>
    <w:rsid w:val="000926CC"/>
    <w:rsid w:val="000A541B"/>
    <w:rsid w:val="000B2DB1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10CBA"/>
    <w:rsid w:val="00113929"/>
    <w:rsid w:val="001323B0"/>
    <w:rsid w:val="0014024D"/>
    <w:rsid w:val="00156E96"/>
    <w:rsid w:val="001959F5"/>
    <w:rsid w:val="00197CCB"/>
    <w:rsid w:val="001B6CDC"/>
    <w:rsid w:val="001B7915"/>
    <w:rsid w:val="001D33C8"/>
    <w:rsid w:val="001D5E93"/>
    <w:rsid w:val="001E5494"/>
    <w:rsid w:val="001F059D"/>
    <w:rsid w:val="0021236E"/>
    <w:rsid w:val="00225322"/>
    <w:rsid w:val="00254E3D"/>
    <w:rsid w:val="002566A4"/>
    <w:rsid w:val="00260321"/>
    <w:rsid w:val="0026777A"/>
    <w:rsid w:val="0026794D"/>
    <w:rsid w:val="0028058E"/>
    <w:rsid w:val="00280945"/>
    <w:rsid w:val="0028663E"/>
    <w:rsid w:val="00287D5C"/>
    <w:rsid w:val="002925B4"/>
    <w:rsid w:val="00294028"/>
    <w:rsid w:val="002A324D"/>
    <w:rsid w:val="002B4D21"/>
    <w:rsid w:val="002D078D"/>
    <w:rsid w:val="002D0CC5"/>
    <w:rsid w:val="002D29CF"/>
    <w:rsid w:val="002D3BD1"/>
    <w:rsid w:val="002E028C"/>
    <w:rsid w:val="002E1981"/>
    <w:rsid w:val="002F38DF"/>
    <w:rsid w:val="00305598"/>
    <w:rsid w:val="00306ACD"/>
    <w:rsid w:val="003102B1"/>
    <w:rsid w:val="00311D1E"/>
    <w:rsid w:val="0031396E"/>
    <w:rsid w:val="00320FC2"/>
    <w:rsid w:val="00332AC2"/>
    <w:rsid w:val="003339BD"/>
    <w:rsid w:val="0034290F"/>
    <w:rsid w:val="003454EB"/>
    <w:rsid w:val="003505E4"/>
    <w:rsid w:val="00360A00"/>
    <w:rsid w:val="00360D6D"/>
    <w:rsid w:val="00362383"/>
    <w:rsid w:val="003707FC"/>
    <w:rsid w:val="003749C7"/>
    <w:rsid w:val="003812D8"/>
    <w:rsid w:val="003844C5"/>
    <w:rsid w:val="00387497"/>
    <w:rsid w:val="0039057F"/>
    <w:rsid w:val="0039451A"/>
    <w:rsid w:val="003A48F8"/>
    <w:rsid w:val="003B2347"/>
    <w:rsid w:val="003B3315"/>
    <w:rsid w:val="003B4499"/>
    <w:rsid w:val="003D0D96"/>
    <w:rsid w:val="003D1D80"/>
    <w:rsid w:val="003D1D82"/>
    <w:rsid w:val="003E6FB7"/>
    <w:rsid w:val="003F20D9"/>
    <w:rsid w:val="003F6574"/>
    <w:rsid w:val="003F6BD4"/>
    <w:rsid w:val="00422448"/>
    <w:rsid w:val="004228E3"/>
    <w:rsid w:val="00433F7D"/>
    <w:rsid w:val="00437916"/>
    <w:rsid w:val="00437A91"/>
    <w:rsid w:val="0044432C"/>
    <w:rsid w:val="0045019F"/>
    <w:rsid w:val="00453B6E"/>
    <w:rsid w:val="004541BF"/>
    <w:rsid w:val="00457D1F"/>
    <w:rsid w:val="00462055"/>
    <w:rsid w:val="00462FDA"/>
    <w:rsid w:val="00475F5B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E14E2"/>
    <w:rsid w:val="00501E59"/>
    <w:rsid w:val="005047F0"/>
    <w:rsid w:val="005075F3"/>
    <w:rsid w:val="00513B66"/>
    <w:rsid w:val="0053355E"/>
    <w:rsid w:val="005370D7"/>
    <w:rsid w:val="00571EBF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55ED"/>
    <w:rsid w:val="005C60BE"/>
    <w:rsid w:val="005D466B"/>
    <w:rsid w:val="005E43BF"/>
    <w:rsid w:val="005E57A2"/>
    <w:rsid w:val="005E7F90"/>
    <w:rsid w:val="005F0B96"/>
    <w:rsid w:val="00604490"/>
    <w:rsid w:val="00612AE5"/>
    <w:rsid w:val="006214B1"/>
    <w:rsid w:val="0062374B"/>
    <w:rsid w:val="00625231"/>
    <w:rsid w:val="00637F70"/>
    <w:rsid w:val="00655586"/>
    <w:rsid w:val="0067020A"/>
    <w:rsid w:val="00677254"/>
    <w:rsid w:val="00683D62"/>
    <w:rsid w:val="006873A1"/>
    <w:rsid w:val="006A6410"/>
    <w:rsid w:val="006B26C3"/>
    <w:rsid w:val="006B5A6C"/>
    <w:rsid w:val="006C6105"/>
    <w:rsid w:val="006D40F5"/>
    <w:rsid w:val="006D6709"/>
    <w:rsid w:val="006E066D"/>
    <w:rsid w:val="006E0C5D"/>
    <w:rsid w:val="006E45D0"/>
    <w:rsid w:val="006E46AD"/>
    <w:rsid w:val="007006EA"/>
    <w:rsid w:val="007038C4"/>
    <w:rsid w:val="0071753F"/>
    <w:rsid w:val="0072140B"/>
    <w:rsid w:val="00724D16"/>
    <w:rsid w:val="007356DD"/>
    <w:rsid w:val="00767904"/>
    <w:rsid w:val="00770A81"/>
    <w:rsid w:val="007762EE"/>
    <w:rsid w:val="0077729B"/>
    <w:rsid w:val="00783F04"/>
    <w:rsid w:val="00785EB9"/>
    <w:rsid w:val="00787993"/>
    <w:rsid w:val="00791AA8"/>
    <w:rsid w:val="0079507F"/>
    <w:rsid w:val="007A282E"/>
    <w:rsid w:val="007B41BC"/>
    <w:rsid w:val="007C3B54"/>
    <w:rsid w:val="007D4D14"/>
    <w:rsid w:val="007D7D77"/>
    <w:rsid w:val="007E2113"/>
    <w:rsid w:val="007E7824"/>
    <w:rsid w:val="0080003A"/>
    <w:rsid w:val="008019AC"/>
    <w:rsid w:val="00816B7B"/>
    <w:rsid w:val="008217C6"/>
    <w:rsid w:val="00825204"/>
    <w:rsid w:val="008262C3"/>
    <w:rsid w:val="00827F1A"/>
    <w:rsid w:val="00837E6F"/>
    <w:rsid w:val="008437B8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13C6"/>
    <w:rsid w:val="00892922"/>
    <w:rsid w:val="0089448E"/>
    <w:rsid w:val="00894D79"/>
    <w:rsid w:val="00895F85"/>
    <w:rsid w:val="00895F9E"/>
    <w:rsid w:val="008A43C7"/>
    <w:rsid w:val="008B5028"/>
    <w:rsid w:val="008B5D4D"/>
    <w:rsid w:val="008C7DCD"/>
    <w:rsid w:val="008D58EE"/>
    <w:rsid w:val="008E2244"/>
    <w:rsid w:val="008E58DE"/>
    <w:rsid w:val="008E77FC"/>
    <w:rsid w:val="00903194"/>
    <w:rsid w:val="00914C94"/>
    <w:rsid w:val="009255DA"/>
    <w:rsid w:val="00951869"/>
    <w:rsid w:val="00961CAD"/>
    <w:rsid w:val="00962983"/>
    <w:rsid w:val="00964B7D"/>
    <w:rsid w:val="00971E8B"/>
    <w:rsid w:val="00982C6E"/>
    <w:rsid w:val="00984D33"/>
    <w:rsid w:val="00985508"/>
    <w:rsid w:val="00987619"/>
    <w:rsid w:val="009F0A53"/>
    <w:rsid w:val="00A4179F"/>
    <w:rsid w:val="00A45F04"/>
    <w:rsid w:val="00A46D45"/>
    <w:rsid w:val="00A512CD"/>
    <w:rsid w:val="00A51328"/>
    <w:rsid w:val="00A644CC"/>
    <w:rsid w:val="00A72CA1"/>
    <w:rsid w:val="00A74757"/>
    <w:rsid w:val="00A7608F"/>
    <w:rsid w:val="00A8027E"/>
    <w:rsid w:val="00A82A78"/>
    <w:rsid w:val="00A83296"/>
    <w:rsid w:val="00A838F7"/>
    <w:rsid w:val="00A906C7"/>
    <w:rsid w:val="00AB5BE3"/>
    <w:rsid w:val="00AC0579"/>
    <w:rsid w:val="00AC06AA"/>
    <w:rsid w:val="00AC50EB"/>
    <w:rsid w:val="00AE291B"/>
    <w:rsid w:val="00AE7CC3"/>
    <w:rsid w:val="00AF31A7"/>
    <w:rsid w:val="00AF419D"/>
    <w:rsid w:val="00AF4EFD"/>
    <w:rsid w:val="00AF5EC5"/>
    <w:rsid w:val="00AF6264"/>
    <w:rsid w:val="00AF6976"/>
    <w:rsid w:val="00B17D04"/>
    <w:rsid w:val="00B20913"/>
    <w:rsid w:val="00B225DE"/>
    <w:rsid w:val="00B25A23"/>
    <w:rsid w:val="00B31239"/>
    <w:rsid w:val="00B430F7"/>
    <w:rsid w:val="00B44055"/>
    <w:rsid w:val="00B638B1"/>
    <w:rsid w:val="00B7184A"/>
    <w:rsid w:val="00B81733"/>
    <w:rsid w:val="00BA1546"/>
    <w:rsid w:val="00BB7B9B"/>
    <w:rsid w:val="00BC1A1C"/>
    <w:rsid w:val="00BC4053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23D25"/>
    <w:rsid w:val="00C317C6"/>
    <w:rsid w:val="00C55B20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E6E8A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568A2"/>
    <w:rsid w:val="00D663C0"/>
    <w:rsid w:val="00D669D4"/>
    <w:rsid w:val="00D67605"/>
    <w:rsid w:val="00D67E9A"/>
    <w:rsid w:val="00D77648"/>
    <w:rsid w:val="00D77A19"/>
    <w:rsid w:val="00DB2C69"/>
    <w:rsid w:val="00DD6965"/>
    <w:rsid w:val="00DE389A"/>
    <w:rsid w:val="00DF5C2D"/>
    <w:rsid w:val="00E016AB"/>
    <w:rsid w:val="00E07033"/>
    <w:rsid w:val="00E14A6C"/>
    <w:rsid w:val="00E151E7"/>
    <w:rsid w:val="00E16058"/>
    <w:rsid w:val="00E17559"/>
    <w:rsid w:val="00E17F4B"/>
    <w:rsid w:val="00E20323"/>
    <w:rsid w:val="00E30357"/>
    <w:rsid w:val="00E35D57"/>
    <w:rsid w:val="00E47B9D"/>
    <w:rsid w:val="00E47E84"/>
    <w:rsid w:val="00E50283"/>
    <w:rsid w:val="00E51104"/>
    <w:rsid w:val="00E54BB1"/>
    <w:rsid w:val="00E629E6"/>
    <w:rsid w:val="00E6376D"/>
    <w:rsid w:val="00E67AC0"/>
    <w:rsid w:val="00E74347"/>
    <w:rsid w:val="00E85C3C"/>
    <w:rsid w:val="00E90949"/>
    <w:rsid w:val="00E96CEE"/>
    <w:rsid w:val="00EA3131"/>
    <w:rsid w:val="00EA341F"/>
    <w:rsid w:val="00EB7A9F"/>
    <w:rsid w:val="00EC06D2"/>
    <w:rsid w:val="00EC4358"/>
    <w:rsid w:val="00EC7F54"/>
    <w:rsid w:val="00EC7FE5"/>
    <w:rsid w:val="00ED15CE"/>
    <w:rsid w:val="00ED3ACF"/>
    <w:rsid w:val="00ED6F52"/>
    <w:rsid w:val="00EE5A5B"/>
    <w:rsid w:val="00F02121"/>
    <w:rsid w:val="00F169D3"/>
    <w:rsid w:val="00F37B7A"/>
    <w:rsid w:val="00F52789"/>
    <w:rsid w:val="00F5582A"/>
    <w:rsid w:val="00F65C8D"/>
    <w:rsid w:val="00F6790A"/>
    <w:rsid w:val="00F72EC1"/>
    <w:rsid w:val="00F7365A"/>
    <w:rsid w:val="00F75CDD"/>
    <w:rsid w:val="00F95BA3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750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348</cp:revision>
  <cp:lastPrinted>2001-03-15T10:26:00Z</cp:lastPrinted>
  <dcterms:created xsi:type="dcterms:W3CDTF">2014-02-26T14:06:00Z</dcterms:created>
  <dcterms:modified xsi:type="dcterms:W3CDTF">2014-03-01T21:39:00Z</dcterms:modified>
</cp:coreProperties>
</file>