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>
      <w:pPr>
        <w:pStyle w:val="a4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C67DCD" w:rsidRPr="002B4D21" w:rsidRDefault="002B4D21">
      <w:pPr>
        <w:pStyle w:val="a4"/>
        <w:jc w:val="right"/>
        <w:rPr>
          <w:lang w:val="ru-RU"/>
        </w:rPr>
      </w:pPr>
      <w:r>
        <w:rPr>
          <w:lang w:val="ru-RU"/>
        </w:rPr>
        <w:t>Модель вариантов использования</w:t>
      </w:r>
    </w:p>
    <w:p w:rsidR="00C67DCD" w:rsidRDefault="00C67DCD">
      <w:pPr>
        <w:pStyle w:val="a4"/>
        <w:jc w:val="right"/>
      </w:pPr>
    </w:p>
    <w:p w:rsidR="00C67DCD" w:rsidRDefault="006873A1">
      <w:pPr>
        <w:pStyle w:val="a4"/>
        <w:jc w:val="right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>
      <w:pPr>
        <w:pStyle w:val="a4"/>
        <w:rPr>
          <w:sz w:val="28"/>
        </w:rPr>
      </w:pPr>
    </w:p>
    <w:p w:rsidR="00C67DCD" w:rsidRDefault="00C67DCD"/>
    <w:p w:rsidR="00C67DCD" w:rsidRDefault="00C67DCD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Pr="00770A81" w:rsidRDefault="00770A81">
      <w:pPr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>
      <w:pPr>
        <w:pStyle w:val="a4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31396E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7D7D77" w:rsidP="00874B45">
            <w:pPr>
              <w:pStyle w:val="Tabletext"/>
            </w:pPr>
            <w:r>
              <w:rPr>
                <w:lang w:val="ru-RU"/>
              </w:rPr>
              <w:t>2</w:t>
            </w:r>
            <w:r w:rsidR="00874B45">
              <w:rPr>
                <w:lang w:val="ru-RU"/>
              </w:rPr>
              <w:t>7</w:t>
            </w:r>
            <w:r>
              <w:t>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31396E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31396E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31396E">
            <w:pPr>
              <w:pStyle w:val="Tabletext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</w:tbl>
    <w:p w:rsidR="00C67DCD" w:rsidRDefault="00C67DCD"/>
    <w:p w:rsidR="00C67DCD" w:rsidRDefault="002566A4">
      <w:pPr>
        <w:pStyle w:val="a4"/>
      </w:pPr>
      <w:r>
        <w:br w:type="page"/>
      </w:r>
      <w:r w:rsidR="00ED15CE">
        <w:rPr>
          <w:lang w:val="ru-RU"/>
        </w:rPr>
        <w:lastRenderedPageBreak/>
        <w:t>Содержание</w:t>
      </w:r>
    </w:p>
    <w:p w:rsidR="0031396E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1396E">
        <w:rPr>
          <w:noProof/>
        </w:rPr>
        <w:t>1.</w:t>
      </w:r>
      <w:r w:rsidR="0031396E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31396E" w:rsidRPr="001455DD">
        <w:rPr>
          <w:noProof/>
          <w:lang w:val="ru-RU"/>
        </w:rPr>
        <w:t>Введение</w:t>
      </w:r>
      <w:r w:rsidR="0031396E">
        <w:rPr>
          <w:noProof/>
        </w:rPr>
        <w:tab/>
      </w:r>
      <w:r w:rsidR="0031396E">
        <w:rPr>
          <w:noProof/>
        </w:rPr>
        <w:fldChar w:fldCharType="begin"/>
      </w:r>
      <w:r w:rsidR="0031396E">
        <w:rPr>
          <w:noProof/>
        </w:rPr>
        <w:instrText xml:space="preserve"> PAGEREF _Toc381308863 \h </w:instrText>
      </w:r>
      <w:r w:rsidR="0031396E">
        <w:rPr>
          <w:noProof/>
        </w:rPr>
      </w:r>
      <w:r w:rsidR="0031396E">
        <w:rPr>
          <w:noProof/>
        </w:rPr>
        <w:fldChar w:fldCharType="separate"/>
      </w:r>
      <w:r w:rsidR="00791AA8">
        <w:rPr>
          <w:noProof/>
        </w:rPr>
        <w:t>4</w:t>
      </w:r>
      <w:r w:rsidR="0031396E">
        <w:rPr>
          <w:noProof/>
        </w:rPr>
        <w:fldChar w:fldCharType="end"/>
      </w:r>
    </w:p>
    <w:p w:rsidR="0031396E" w:rsidRDefault="003139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Действующие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_Toc381308864 \h </w:instrText>
      </w:r>
      <w:r>
        <w:rPr>
          <w:noProof/>
        </w:rPr>
      </w:r>
      <w:r>
        <w:rPr>
          <w:noProof/>
        </w:rPr>
        <w:fldChar w:fldCharType="separate"/>
      </w:r>
      <w:r w:rsidR="00791AA8">
        <w:rPr>
          <w:noProof/>
        </w:rPr>
        <w:t>4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Координатор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_Toc381308865 \h </w:instrText>
      </w:r>
      <w:r>
        <w:rPr>
          <w:noProof/>
        </w:rPr>
      </w:r>
      <w:r>
        <w:rPr>
          <w:noProof/>
        </w:rPr>
        <w:fldChar w:fldCharType="separate"/>
      </w:r>
      <w:r w:rsidR="00791AA8">
        <w:rPr>
          <w:noProof/>
        </w:rPr>
        <w:t>4</w:t>
      </w:r>
      <w:r>
        <w:rPr>
          <w:noProof/>
        </w:rPr>
        <w:fldChar w:fldCharType="end"/>
      </w:r>
    </w:p>
    <w:p w:rsidR="0031396E" w:rsidRDefault="003139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Варианты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_Toc381308866 \h </w:instrText>
      </w:r>
      <w:r>
        <w:rPr>
          <w:noProof/>
        </w:rPr>
      </w:r>
      <w:r>
        <w:rPr>
          <w:noProof/>
        </w:rPr>
        <w:fldChar w:fldCharType="separate"/>
      </w:r>
      <w:r w:rsidR="00791AA8">
        <w:rPr>
          <w:noProof/>
        </w:rPr>
        <w:t>4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Добавление персонала/ресурса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_Toc381308867 \h </w:instrText>
      </w:r>
      <w:r>
        <w:rPr>
          <w:noProof/>
        </w:rPr>
      </w:r>
      <w:r>
        <w:rPr>
          <w:noProof/>
        </w:rPr>
        <w:fldChar w:fldCharType="separate"/>
      </w:r>
      <w:r w:rsidR="00791AA8">
        <w:rPr>
          <w:noProof/>
        </w:rPr>
        <w:t>4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Добавление шаблона для пер</w:t>
      </w:r>
      <w:bookmarkStart w:id="0" w:name="_GoBack"/>
      <w:bookmarkEnd w:id="0"/>
      <w:r w:rsidRPr="001455DD">
        <w:rPr>
          <w:noProof/>
          <w:lang w:val="ru-RU"/>
        </w:rPr>
        <w:t>сонала/ресурса</w:t>
      </w:r>
      <w:r w:rsidRPr="0031396E">
        <w:rPr>
          <w:noProof/>
          <w:lang w:val="ru-RU"/>
        </w:rPr>
        <w:tab/>
      </w:r>
      <w:r>
        <w:rPr>
          <w:noProof/>
        </w:rPr>
        <w:fldChar w:fldCharType="begin"/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1396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1396E">
        <w:rPr>
          <w:noProof/>
          <w:lang w:val="ru-RU"/>
        </w:rPr>
        <w:instrText>381308868 \</w:instrText>
      </w:r>
      <w:r>
        <w:rPr>
          <w:noProof/>
        </w:rPr>
        <w:instrText>h</w:instrText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91AA8" w:rsidRPr="00791AA8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Редактирование шаблона/ресурса/персонала</w:t>
      </w:r>
      <w:r w:rsidRPr="0031396E">
        <w:rPr>
          <w:noProof/>
          <w:lang w:val="ru-RU"/>
        </w:rPr>
        <w:tab/>
      </w:r>
      <w:r>
        <w:rPr>
          <w:noProof/>
        </w:rPr>
        <w:fldChar w:fldCharType="begin"/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1396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1396E">
        <w:rPr>
          <w:noProof/>
          <w:lang w:val="ru-RU"/>
        </w:rPr>
        <w:instrText>381308869 \</w:instrText>
      </w:r>
      <w:r>
        <w:rPr>
          <w:noProof/>
        </w:rPr>
        <w:instrText>h</w:instrText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91AA8" w:rsidRPr="00791AA8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Удаление шаблона/ресурса</w:t>
      </w:r>
      <w:r w:rsidRPr="0031396E">
        <w:rPr>
          <w:noProof/>
          <w:lang w:val="ru-RU"/>
        </w:rPr>
        <w:t>/</w:t>
      </w:r>
      <w:r w:rsidRPr="001455DD">
        <w:rPr>
          <w:noProof/>
          <w:lang w:val="ru-RU"/>
        </w:rPr>
        <w:t>персонала</w:t>
      </w:r>
      <w:r w:rsidRPr="0031396E">
        <w:rPr>
          <w:noProof/>
          <w:lang w:val="ru-RU"/>
        </w:rPr>
        <w:tab/>
      </w:r>
      <w:r>
        <w:rPr>
          <w:noProof/>
        </w:rPr>
        <w:fldChar w:fldCharType="begin"/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1396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1396E">
        <w:rPr>
          <w:noProof/>
          <w:lang w:val="ru-RU"/>
        </w:rPr>
        <w:instrText>381308870 \</w:instrText>
      </w:r>
      <w:r>
        <w:rPr>
          <w:noProof/>
        </w:rPr>
        <w:instrText>h</w:instrText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91AA8" w:rsidRPr="00791AA8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Генерация отчета</w:t>
      </w:r>
      <w:r w:rsidRPr="0031396E">
        <w:rPr>
          <w:noProof/>
          <w:lang w:val="ru-RU"/>
        </w:rPr>
        <w:tab/>
      </w:r>
      <w:r>
        <w:rPr>
          <w:noProof/>
        </w:rPr>
        <w:fldChar w:fldCharType="begin"/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1396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1396E">
        <w:rPr>
          <w:noProof/>
          <w:lang w:val="ru-RU"/>
        </w:rPr>
        <w:instrText>381308871 \</w:instrText>
      </w:r>
      <w:r>
        <w:rPr>
          <w:noProof/>
        </w:rPr>
        <w:instrText>h</w:instrText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91AA8" w:rsidRPr="00791AA8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Сохранение текущего состояния решения задачи</w:t>
      </w:r>
      <w:r w:rsidRPr="0031396E">
        <w:rPr>
          <w:noProof/>
          <w:lang w:val="ru-RU"/>
        </w:rPr>
        <w:tab/>
      </w:r>
      <w:r>
        <w:rPr>
          <w:noProof/>
        </w:rPr>
        <w:fldChar w:fldCharType="begin"/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1396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1396E">
        <w:rPr>
          <w:noProof/>
          <w:lang w:val="ru-RU"/>
        </w:rPr>
        <w:instrText>381308872 \</w:instrText>
      </w:r>
      <w:r>
        <w:rPr>
          <w:noProof/>
        </w:rPr>
        <w:instrText>h</w:instrText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91AA8" w:rsidRPr="00791AA8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31396E" w:rsidRDefault="0031396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Загрузка ранее сохраненного решения задачи</w:t>
      </w:r>
      <w:r w:rsidRPr="0031396E">
        <w:rPr>
          <w:noProof/>
          <w:lang w:val="ru-RU"/>
        </w:rPr>
        <w:tab/>
      </w:r>
      <w:r>
        <w:rPr>
          <w:noProof/>
        </w:rPr>
        <w:fldChar w:fldCharType="begin"/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1396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1396E">
        <w:rPr>
          <w:noProof/>
          <w:lang w:val="ru-RU"/>
        </w:rPr>
        <w:instrText>381308873 \</w:instrText>
      </w:r>
      <w:r>
        <w:rPr>
          <w:noProof/>
        </w:rPr>
        <w:instrText>h</w:instrText>
      </w:r>
      <w:r w:rsidRPr="0031396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91AA8" w:rsidRPr="00791AA8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31396E" w:rsidRDefault="0031396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455DD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455DD">
        <w:rPr>
          <w:noProof/>
          <w:lang w:val="ru-RU"/>
        </w:rPr>
        <w:t>Диаграммы модели вариантов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_Toc381308874 \h </w:instrText>
      </w:r>
      <w:r>
        <w:rPr>
          <w:noProof/>
        </w:rPr>
      </w:r>
      <w:r>
        <w:rPr>
          <w:noProof/>
        </w:rPr>
        <w:fldChar w:fldCharType="separate"/>
      </w:r>
      <w:r w:rsidR="00791AA8">
        <w:rPr>
          <w:noProof/>
        </w:rPr>
        <w:t>8</w:t>
      </w:r>
      <w:r>
        <w:rPr>
          <w:noProof/>
        </w:rPr>
        <w:fldChar w:fldCharType="end"/>
      </w:r>
    </w:p>
    <w:p w:rsidR="00F52789" w:rsidRPr="002B4D21" w:rsidRDefault="002566A4" w:rsidP="00F52789">
      <w:pPr>
        <w:pStyle w:val="a4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F52789">
        <w:rPr>
          <w:lang w:val="ru-RU"/>
        </w:rPr>
        <w:lastRenderedPageBreak/>
        <w:t>Модель вариантов использования</w:t>
      </w:r>
    </w:p>
    <w:p w:rsidR="00C67DCD" w:rsidRPr="00F52789" w:rsidRDefault="00C67DCD">
      <w:pPr>
        <w:pStyle w:val="a4"/>
        <w:rPr>
          <w:lang w:val="ru-RU"/>
        </w:rPr>
      </w:pPr>
    </w:p>
    <w:p w:rsidR="00C67DCD" w:rsidRDefault="00E17559">
      <w:pPr>
        <w:pStyle w:val="1"/>
      </w:pPr>
      <w:bookmarkStart w:id="1" w:name="_Toc436203377"/>
      <w:bookmarkStart w:id="2" w:name="_Toc452813577"/>
      <w:bookmarkStart w:id="3" w:name="_Toc381308863"/>
      <w:r>
        <w:rPr>
          <w:lang w:val="ru-RU"/>
        </w:rPr>
        <w:t>Введение</w:t>
      </w:r>
      <w:bookmarkEnd w:id="3"/>
    </w:p>
    <w:p w:rsidR="00E54BB1" w:rsidRDefault="00BE7157" w:rsidP="00E54BB1">
      <w:pPr>
        <w:pStyle w:val="aa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 пользователей системы.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>Система должна обеспечивать возможность ввода информации о: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лицах</w:t>
      </w:r>
      <w:proofErr w:type="gramEnd"/>
      <w:r>
        <w:rPr>
          <w:lang w:val="ru-RU"/>
        </w:rPr>
        <w:t xml:space="preserve">, потребляющих ресурсы (разработчики, </w:t>
      </w:r>
      <w:proofErr w:type="spellStart"/>
      <w:r>
        <w:rPr>
          <w:lang w:val="ru-RU"/>
        </w:rPr>
        <w:t>тестировщики</w:t>
      </w:r>
      <w:proofErr w:type="spellEnd"/>
      <w:r>
        <w:rPr>
          <w:lang w:val="ru-RU"/>
        </w:rPr>
        <w:t xml:space="preserve"> и т.п.)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навыках</w:t>
      </w:r>
      <w:proofErr w:type="gramEnd"/>
      <w:r>
        <w:rPr>
          <w:lang w:val="ru-RU"/>
        </w:rPr>
        <w:t xml:space="preserve"> и степени владения навыками. </w:t>
      </w:r>
    </w:p>
    <w:p w:rsidR="00AC06AA" w:rsidRDefault="00AC06AA" w:rsidP="00E54BB1">
      <w:pPr>
        <w:pStyle w:val="aa"/>
        <w:rPr>
          <w:lang w:val="ru-RU"/>
        </w:rPr>
      </w:pPr>
      <w:r>
        <w:rPr>
          <w:lang w:val="ru-RU"/>
        </w:rPr>
        <w:t xml:space="preserve">- </w:t>
      </w:r>
      <w:r w:rsidR="00CB61B5">
        <w:rPr>
          <w:lang w:val="ru-RU"/>
        </w:rPr>
        <w:t xml:space="preserve">имеющихся </w:t>
      </w:r>
      <w:proofErr w:type="gramStart"/>
      <w:r>
        <w:rPr>
          <w:lang w:val="ru-RU"/>
        </w:rPr>
        <w:t>ресурсах</w:t>
      </w:r>
      <w:proofErr w:type="gramEnd"/>
      <w:r>
        <w:rPr>
          <w:lang w:val="ru-RU"/>
        </w:rPr>
        <w:t xml:space="preserve"> (технологии, задачи и т.п.).</w:t>
      </w:r>
    </w:p>
    <w:p w:rsidR="00AC06AA" w:rsidRPr="00E54BB1" w:rsidRDefault="00CB61B5" w:rsidP="00E54BB1">
      <w:pPr>
        <w:pStyle w:val="aa"/>
        <w:rPr>
          <w:lang w:val="ru-RU"/>
        </w:rPr>
      </w:pPr>
      <w:r>
        <w:rPr>
          <w:lang w:val="ru-RU"/>
        </w:rPr>
        <w:t xml:space="preserve">Результатом работы системы должна служить рекомендация по распределению персонала по ресурсам, представленная графически в виде </w:t>
      </w:r>
      <w:proofErr w:type="spellStart"/>
      <w:r>
        <w:rPr>
          <w:lang w:val="ru-RU"/>
        </w:rPr>
        <w:t>двудолного</w:t>
      </w:r>
      <w:proofErr w:type="spellEnd"/>
      <w:r>
        <w:rPr>
          <w:lang w:val="ru-RU"/>
        </w:rPr>
        <w:t xml:space="preserve"> графа и в виде отчета</w:t>
      </w:r>
      <w:r w:rsidRPr="00CB61B5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в файлах стандартных форматов (</w:t>
      </w:r>
      <w:r>
        <w:rPr>
          <w:snapToGrid w:val="0"/>
        </w:rPr>
        <w:t>CSV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</w:rPr>
        <w:t>XML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</w:rPr>
        <w:t>Text</w:t>
      </w:r>
      <w:r>
        <w:rPr>
          <w:snapToGrid w:val="0"/>
          <w:lang w:val="ru-RU"/>
        </w:rPr>
        <w:t>)</w:t>
      </w:r>
      <w:r w:rsidRPr="00AF5EC5">
        <w:rPr>
          <w:snapToGrid w:val="0"/>
          <w:lang w:val="ru-RU"/>
        </w:rPr>
        <w:t>.</w:t>
      </w:r>
    </w:p>
    <w:p w:rsidR="00C67DCD" w:rsidRDefault="00BE7157">
      <w:pPr>
        <w:pStyle w:val="1"/>
        <w:rPr>
          <w:lang w:val="ru-RU"/>
        </w:rPr>
      </w:pPr>
      <w:bookmarkStart w:id="4" w:name="_Toc381308864"/>
      <w:bookmarkEnd w:id="1"/>
      <w:bookmarkEnd w:id="2"/>
      <w:r>
        <w:rPr>
          <w:lang w:val="ru-RU"/>
        </w:rPr>
        <w:t>Действующие лица</w:t>
      </w:r>
      <w:bookmarkEnd w:id="4"/>
    </w:p>
    <w:p w:rsidR="00AC06AA" w:rsidRDefault="00AC06AA" w:rsidP="00AC06AA">
      <w:pPr>
        <w:pStyle w:val="2"/>
        <w:rPr>
          <w:lang w:val="ru-RU"/>
        </w:rPr>
      </w:pPr>
      <w:bookmarkStart w:id="5" w:name="_Toc381308865"/>
      <w:r>
        <w:rPr>
          <w:lang w:val="ru-RU"/>
        </w:rPr>
        <w:t>Координатор проекта</w:t>
      </w:r>
      <w:bookmarkEnd w:id="5"/>
    </w:p>
    <w:p w:rsidR="00C14FF8" w:rsidRPr="00C14FF8" w:rsidRDefault="00C14FF8" w:rsidP="00C14FF8">
      <w:pPr>
        <w:ind w:left="720"/>
        <w:rPr>
          <w:lang w:val="ru-RU"/>
        </w:rPr>
      </w:pPr>
      <w:r>
        <w:rPr>
          <w:lang w:val="ru-RU"/>
        </w:rPr>
        <w:t>Возможные действия:</w:t>
      </w:r>
    </w:p>
    <w:p w:rsidR="00AC06AA" w:rsidRDefault="00C14FF8" w:rsidP="00AC06AA">
      <w:pPr>
        <w:ind w:left="720"/>
        <w:rPr>
          <w:lang w:val="ru-RU"/>
        </w:rPr>
      </w:pPr>
      <w:r>
        <w:rPr>
          <w:lang w:val="ru-RU"/>
        </w:rPr>
        <w:t>- д</w:t>
      </w:r>
      <w:r w:rsidR="0014024D">
        <w:rPr>
          <w:lang w:val="ru-RU"/>
        </w:rPr>
        <w:t>обавление, удаление, редактирование информации о персонале</w:t>
      </w:r>
      <w:r>
        <w:rPr>
          <w:lang w:val="ru-RU"/>
        </w:rPr>
        <w:t>, их навыках и степени владения навыками.</w:t>
      </w:r>
    </w:p>
    <w:p w:rsidR="00C14FF8" w:rsidRDefault="00C14FF8" w:rsidP="00AC06AA">
      <w:pPr>
        <w:ind w:left="720"/>
        <w:rPr>
          <w:lang w:val="ru-RU"/>
        </w:rPr>
      </w:pPr>
      <w:r>
        <w:rPr>
          <w:lang w:val="ru-RU"/>
        </w:rPr>
        <w:t>- добавление, удаление, редактирование информации об имеющихся ресурсах, необходимых навыках для работы с ними</w:t>
      </w:r>
    </w:p>
    <w:p w:rsidR="00CD4E3B" w:rsidRDefault="00C14FF8" w:rsidP="00C14FF8">
      <w:pPr>
        <w:ind w:left="720"/>
        <w:rPr>
          <w:lang w:val="ru-RU"/>
        </w:rPr>
      </w:pPr>
      <w:r>
        <w:rPr>
          <w:lang w:val="ru-RU"/>
        </w:rPr>
        <w:t>- генерация отчетов</w:t>
      </w:r>
      <w:bookmarkStart w:id="6" w:name="_Toc447960005"/>
      <w:bookmarkStart w:id="7" w:name="_Toc452813581"/>
      <w:bookmarkStart w:id="8" w:name="_Toc512930909"/>
      <w:bookmarkStart w:id="9" w:name="_Toc436203381"/>
    </w:p>
    <w:p w:rsidR="00C14FF8" w:rsidRDefault="00C14FF8" w:rsidP="00C14FF8">
      <w:pPr>
        <w:ind w:left="720"/>
        <w:rPr>
          <w:lang w:val="ru-RU"/>
        </w:rPr>
      </w:pPr>
      <w:r>
        <w:rPr>
          <w:lang w:val="ru-RU"/>
        </w:rPr>
        <w:t>- добавление, удаление, редактирование шаблонов для персонала и ресурсов</w:t>
      </w:r>
    </w:p>
    <w:p w:rsidR="00864B09" w:rsidRDefault="00864B09" w:rsidP="00C14FF8">
      <w:pPr>
        <w:ind w:left="720"/>
        <w:rPr>
          <w:lang w:val="ru-RU"/>
        </w:rPr>
      </w:pPr>
      <w:r>
        <w:rPr>
          <w:lang w:val="ru-RU"/>
        </w:rPr>
        <w:t>- сохранение текущего состояния решения задачи</w:t>
      </w:r>
    </w:p>
    <w:p w:rsidR="00C14FF8" w:rsidRPr="00AF6264" w:rsidRDefault="00864B09" w:rsidP="00C14FF8">
      <w:pPr>
        <w:ind w:left="720"/>
        <w:rPr>
          <w:lang w:val="ru-RU"/>
        </w:rPr>
      </w:pPr>
      <w:r>
        <w:rPr>
          <w:lang w:val="ru-RU"/>
        </w:rPr>
        <w:t>- загрузка ранее сохраненного решения задачи</w:t>
      </w:r>
    </w:p>
    <w:p w:rsidR="00C67DCD" w:rsidRDefault="00D4102D">
      <w:pPr>
        <w:pStyle w:val="1"/>
        <w:rPr>
          <w:lang w:val="ru-RU"/>
        </w:rPr>
      </w:pPr>
      <w:bookmarkStart w:id="10" w:name="_Toc381308866"/>
      <w:bookmarkEnd w:id="6"/>
      <w:bookmarkEnd w:id="7"/>
      <w:bookmarkEnd w:id="8"/>
      <w:r>
        <w:rPr>
          <w:lang w:val="ru-RU"/>
        </w:rPr>
        <w:t>Варианты использования</w:t>
      </w:r>
      <w:bookmarkEnd w:id="10"/>
    </w:p>
    <w:p w:rsidR="00864B09" w:rsidRDefault="00864B09" w:rsidP="00864B09">
      <w:pPr>
        <w:pStyle w:val="2"/>
        <w:rPr>
          <w:lang w:val="ru-RU"/>
        </w:rPr>
      </w:pPr>
      <w:bookmarkStart w:id="11" w:name="_Toc381308867"/>
      <w:r>
        <w:rPr>
          <w:lang w:val="ru-RU"/>
        </w:rPr>
        <w:t>Добавление персонала</w:t>
      </w:r>
      <w:r w:rsidR="00077661">
        <w:rPr>
          <w:lang w:val="ru-RU"/>
        </w:rPr>
        <w:t>/ресурса</w:t>
      </w:r>
      <w:bookmarkEnd w:id="11"/>
    </w:p>
    <w:p w:rsidR="00462FDA" w:rsidRPr="00462FDA" w:rsidRDefault="00462FDA" w:rsidP="00462FDA">
      <w:pPr>
        <w:rPr>
          <w:lang w:val="ru-RU"/>
        </w:rPr>
      </w:pPr>
    </w:p>
    <w:p w:rsidR="00864B09" w:rsidRDefault="00864B09" w:rsidP="00864B09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Цель: добавление персонала</w:t>
      </w:r>
      <w:r w:rsidR="00BE286C">
        <w:rPr>
          <w:lang w:val="ru-RU"/>
        </w:rPr>
        <w:t>/ресурса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Событие: координатору проекта необходимо добавить персонал</w:t>
      </w:r>
      <w:r w:rsidR="00BE286C">
        <w:rPr>
          <w:lang w:val="ru-RU"/>
        </w:rPr>
        <w:t>/ресурс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Предусловие: появление нового персонала</w:t>
      </w:r>
      <w:r w:rsidR="00BE286C">
        <w:rPr>
          <w:lang w:val="ru-RU"/>
        </w:rPr>
        <w:t>/ресурса</w:t>
      </w:r>
      <w:r>
        <w:rPr>
          <w:lang w:val="ru-RU"/>
        </w:rPr>
        <w:t xml:space="preserve"> для решения поставленной задачи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Успешное завершение: персонал добавлен</w:t>
      </w: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Ошибка: персонал</w:t>
      </w:r>
      <w:r w:rsidR="00BE286C">
        <w:rPr>
          <w:lang w:val="ru-RU"/>
        </w:rPr>
        <w:t>/ресурс</w:t>
      </w:r>
      <w:r>
        <w:rPr>
          <w:lang w:val="ru-RU"/>
        </w:rPr>
        <w:t xml:space="preserve"> не добавлен</w:t>
      </w:r>
    </w:p>
    <w:p w:rsidR="005A3A21" w:rsidRDefault="005A3A21" w:rsidP="00864B09">
      <w:pPr>
        <w:ind w:left="720"/>
        <w:rPr>
          <w:lang w:val="ru-RU"/>
        </w:rPr>
      </w:pPr>
    </w:p>
    <w:p w:rsidR="00C722A8" w:rsidRDefault="00C722A8" w:rsidP="00864B09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координатор проекта выбирает «добавить персонал</w:t>
      </w:r>
      <w:r w:rsidR="00BE286C">
        <w:rPr>
          <w:lang w:val="ru-RU"/>
        </w:rPr>
        <w:t>/ресурс</w:t>
      </w:r>
      <w:r>
        <w:rPr>
          <w:lang w:val="ru-RU"/>
        </w:rPr>
        <w:t>»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программа показывает диалоговое окно для добавления персонала</w:t>
      </w:r>
      <w:r w:rsidR="00BE286C">
        <w:rPr>
          <w:lang w:val="ru-RU"/>
        </w:rPr>
        <w:t>/ресурса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координатор проекта вводит необходимую для добавления персонала</w:t>
      </w:r>
      <w:r w:rsidR="00BE286C">
        <w:rPr>
          <w:lang w:val="ru-RU"/>
        </w:rPr>
        <w:t>/ресурса</w:t>
      </w:r>
      <w:r>
        <w:rPr>
          <w:lang w:val="ru-RU"/>
        </w:rPr>
        <w:t xml:space="preserve"> информацию</w:t>
      </w:r>
    </w:p>
    <w:p w:rsidR="00C722A8" w:rsidRDefault="00C722A8" w:rsidP="00311D1E">
      <w:pPr>
        <w:pStyle w:val="af2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программа добавляет персонал</w:t>
      </w:r>
      <w:r w:rsidR="00BE286C">
        <w:rPr>
          <w:lang w:val="ru-RU"/>
        </w:rPr>
        <w:t>/ресурс</w:t>
      </w:r>
      <w:r>
        <w:rPr>
          <w:lang w:val="ru-RU"/>
        </w:rPr>
        <w:t xml:space="preserve"> к задаче</w:t>
      </w:r>
    </w:p>
    <w:p w:rsidR="00C722A8" w:rsidRDefault="00E74347" w:rsidP="00C722A8">
      <w:pPr>
        <w:ind w:left="720"/>
        <w:rPr>
          <w:lang w:val="ru-RU"/>
        </w:rPr>
      </w:pPr>
      <w:r>
        <w:rPr>
          <w:lang w:val="ru-RU"/>
        </w:rPr>
        <w:t>Альтернативный сценарий 1</w:t>
      </w:r>
      <w:r w:rsidR="00C722A8">
        <w:rPr>
          <w:lang w:val="ru-RU"/>
        </w:rPr>
        <w:t>:</w:t>
      </w:r>
    </w:p>
    <w:p w:rsidR="00C722A8" w:rsidRDefault="007356DD" w:rsidP="00311D1E">
      <w:pPr>
        <w:pStyle w:val="af2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координатор проекта отменяет добавление персонала</w:t>
      </w:r>
      <w:r w:rsidR="00BE286C">
        <w:rPr>
          <w:lang w:val="ru-RU"/>
        </w:rPr>
        <w:t>/ресурса</w:t>
      </w:r>
    </w:p>
    <w:p w:rsidR="007356DD" w:rsidRDefault="007356DD" w:rsidP="00311D1E">
      <w:pPr>
        <w:pStyle w:val="af2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программа не добавляет персонал</w:t>
      </w:r>
      <w:r w:rsidR="00BE286C">
        <w:rPr>
          <w:lang w:val="ru-RU"/>
        </w:rPr>
        <w:t>/ресурс</w:t>
      </w:r>
      <w:r>
        <w:rPr>
          <w:lang w:val="ru-RU"/>
        </w:rPr>
        <w:t xml:space="preserve"> к задаче</w:t>
      </w:r>
    </w:p>
    <w:p w:rsidR="00E74347" w:rsidRDefault="00E74347" w:rsidP="00E74347">
      <w:pPr>
        <w:ind w:left="720"/>
        <w:rPr>
          <w:lang w:val="ru-RU"/>
        </w:rPr>
      </w:pPr>
      <w:r>
        <w:rPr>
          <w:lang w:val="ru-RU"/>
        </w:rPr>
        <w:lastRenderedPageBreak/>
        <w:t>Альтернативный сценарий 2:</w:t>
      </w:r>
    </w:p>
    <w:p w:rsidR="00E74347" w:rsidRDefault="00E74347" w:rsidP="00311D1E">
      <w:pPr>
        <w:pStyle w:val="af2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координатор выбирает добавление персонала</w:t>
      </w:r>
      <w:r w:rsidR="00BE286C">
        <w:rPr>
          <w:lang w:val="ru-RU"/>
        </w:rPr>
        <w:t>/ресурса</w:t>
      </w:r>
      <w:r>
        <w:rPr>
          <w:lang w:val="ru-RU"/>
        </w:rPr>
        <w:t xml:space="preserve"> из шаблона</w:t>
      </w:r>
    </w:p>
    <w:p w:rsidR="00E74347" w:rsidRDefault="00E74347" w:rsidP="00311D1E">
      <w:pPr>
        <w:pStyle w:val="af2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программа показывает список имеющихся шаблонов для добавления персонала</w:t>
      </w:r>
      <w:r w:rsidR="00BE286C">
        <w:rPr>
          <w:lang w:val="ru-RU"/>
        </w:rPr>
        <w:t>/ресурса</w:t>
      </w:r>
    </w:p>
    <w:p w:rsidR="0079507F" w:rsidRPr="0079507F" w:rsidRDefault="0079507F" w:rsidP="00311D1E">
      <w:pPr>
        <w:pStyle w:val="af2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координатор выбирает один из предложенных шаблонов</w:t>
      </w:r>
    </w:p>
    <w:p w:rsidR="0079507F" w:rsidRDefault="0079507F" w:rsidP="00311D1E">
      <w:pPr>
        <w:pStyle w:val="af2"/>
        <w:numPr>
          <w:ilvl w:val="0"/>
          <w:numId w:val="5"/>
        </w:numPr>
        <w:rPr>
          <w:lang w:val="ru-RU"/>
        </w:rPr>
      </w:pPr>
      <w:r w:rsidRPr="00984D33">
        <w:rPr>
          <w:lang w:val="ru-RU"/>
        </w:rPr>
        <w:t>программа создает персонал</w:t>
      </w:r>
      <w:r w:rsidR="00BE286C" w:rsidRPr="00984D33">
        <w:rPr>
          <w:lang w:val="ru-RU"/>
        </w:rPr>
        <w:t>/ресурс</w:t>
      </w:r>
      <w:r w:rsidRPr="00984D33">
        <w:rPr>
          <w:lang w:val="ru-RU"/>
        </w:rPr>
        <w:t xml:space="preserve"> по шаблону и добавляет его к задаче</w:t>
      </w:r>
    </w:p>
    <w:p w:rsidR="005A3A21" w:rsidRPr="00984D33" w:rsidRDefault="005A3A21" w:rsidP="00A512CD">
      <w:pPr>
        <w:pStyle w:val="af2"/>
        <w:ind w:left="1080"/>
        <w:rPr>
          <w:lang w:val="ru-RU"/>
        </w:rPr>
      </w:pPr>
    </w:p>
    <w:p w:rsidR="007356DD" w:rsidRDefault="003812D8" w:rsidP="007356DD">
      <w:pPr>
        <w:pStyle w:val="2"/>
        <w:rPr>
          <w:lang w:val="ru-RU"/>
        </w:rPr>
      </w:pPr>
      <w:bookmarkStart w:id="12" w:name="_Toc381308868"/>
      <w:r>
        <w:rPr>
          <w:lang w:val="ru-RU"/>
        </w:rPr>
        <w:t xml:space="preserve">Добавление </w:t>
      </w:r>
      <w:r w:rsidR="007356DD">
        <w:rPr>
          <w:lang w:val="ru-RU"/>
        </w:rPr>
        <w:t>шаблона для персонала</w:t>
      </w:r>
      <w:r w:rsidR="00BA1546" w:rsidRPr="00BA1546">
        <w:rPr>
          <w:lang w:val="ru-RU"/>
        </w:rPr>
        <w:t>/</w:t>
      </w:r>
      <w:r w:rsidR="00BA1546">
        <w:rPr>
          <w:lang w:val="ru-RU"/>
        </w:rPr>
        <w:t>ресурса</w:t>
      </w:r>
      <w:bookmarkEnd w:id="12"/>
    </w:p>
    <w:p w:rsidR="00462FDA" w:rsidRPr="00462FDA" w:rsidRDefault="00462FDA" w:rsidP="00462FDA">
      <w:pPr>
        <w:rPr>
          <w:lang w:val="ru-RU"/>
        </w:rPr>
      </w:pP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Цель: добавление шаблона для персонала/ресурса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Событие: координатору проекта необходимо добавить шаблон для будущего создания персонала/ресурса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Предусловие: программа запущена и работает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Успешное завершение: шаблон добавлен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Ошибка: шаблон не добавлен</w:t>
      </w:r>
    </w:p>
    <w:p w:rsidR="005A3A21" w:rsidRDefault="005A3A21" w:rsidP="00A838F7">
      <w:pPr>
        <w:ind w:left="720"/>
        <w:rPr>
          <w:lang w:val="ru-RU"/>
        </w:rPr>
      </w:pP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координатор проекта выбирает «добавить шаблон»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программа показывает диалоговое окно для добавления шаблона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координатор проекта вводит необходимую для добавления шаблона информацию</w:t>
      </w:r>
    </w:p>
    <w:p w:rsidR="00A838F7" w:rsidRDefault="00A838F7" w:rsidP="00311D1E">
      <w:pPr>
        <w:pStyle w:val="af2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программа добавляет шаблон к задаче</w:t>
      </w:r>
    </w:p>
    <w:p w:rsidR="00A838F7" w:rsidRDefault="00A838F7" w:rsidP="00A838F7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A838F7" w:rsidRDefault="00A838F7" w:rsidP="00311D1E">
      <w:pPr>
        <w:pStyle w:val="af2"/>
        <w:numPr>
          <w:ilvl w:val="0"/>
          <w:numId w:val="6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добавление </w:t>
      </w:r>
      <w:r w:rsidR="00E17F4B" w:rsidRPr="00EC7FE5">
        <w:rPr>
          <w:lang w:val="ru-RU"/>
        </w:rPr>
        <w:t>шаблона</w:t>
      </w:r>
    </w:p>
    <w:p w:rsidR="00A838F7" w:rsidRDefault="00EC7FE5" w:rsidP="00311D1E">
      <w:pPr>
        <w:pStyle w:val="af2"/>
        <w:numPr>
          <w:ilvl w:val="0"/>
          <w:numId w:val="6"/>
        </w:numPr>
        <w:rPr>
          <w:lang w:val="ru-RU"/>
        </w:rPr>
      </w:pPr>
      <w:r>
        <w:rPr>
          <w:lang w:val="ru-RU"/>
        </w:rPr>
        <w:t>п</w:t>
      </w:r>
      <w:r w:rsidR="00A838F7" w:rsidRPr="00EC7FE5">
        <w:rPr>
          <w:lang w:val="ru-RU"/>
        </w:rPr>
        <w:t xml:space="preserve">рограмма не добавляет </w:t>
      </w:r>
      <w:r w:rsidR="00E17F4B" w:rsidRPr="00EC7FE5">
        <w:rPr>
          <w:lang w:val="ru-RU"/>
        </w:rPr>
        <w:t xml:space="preserve">шаблон </w:t>
      </w:r>
      <w:r w:rsidR="00A838F7" w:rsidRPr="00EC7FE5">
        <w:rPr>
          <w:lang w:val="ru-RU"/>
        </w:rPr>
        <w:t>к задаче</w:t>
      </w:r>
    </w:p>
    <w:p w:rsidR="005A3A21" w:rsidRPr="00EC7FE5" w:rsidRDefault="005A3A21" w:rsidP="00A512CD">
      <w:pPr>
        <w:pStyle w:val="af2"/>
        <w:ind w:left="1080"/>
        <w:rPr>
          <w:lang w:val="ru-RU"/>
        </w:rPr>
      </w:pPr>
    </w:p>
    <w:p w:rsidR="007356DD" w:rsidRDefault="007356DD" w:rsidP="00EC4358">
      <w:pPr>
        <w:pStyle w:val="2"/>
        <w:rPr>
          <w:lang w:val="ru-RU"/>
        </w:rPr>
      </w:pPr>
      <w:bookmarkStart w:id="13" w:name="_Toc381308869"/>
      <w:r>
        <w:rPr>
          <w:lang w:val="ru-RU"/>
        </w:rPr>
        <w:t xml:space="preserve">Редактирование </w:t>
      </w:r>
      <w:r w:rsidR="001B6CDC">
        <w:rPr>
          <w:lang w:val="ru-RU"/>
        </w:rPr>
        <w:t>шаблона/</w:t>
      </w:r>
      <w:r>
        <w:rPr>
          <w:lang w:val="ru-RU"/>
        </w:rPr>
        <w:t>ресурса/персонала</w:t>
      </w:r>
      <w:bookmarkEnd w:id="13"/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Цель: изменение информации о существующем </w:t>
      </w:r>
      <w:r w:rsidR="000F7DDA">
        <w:rPr>
          <w:lang w:val="ru-RU"/>
        </w:rPr>
        <w:t>шаблоне/</w:t>
      </w:r>
      <w:r>
        <w:rPr>
          <w:lang w:val="ru-RU"/>
        </w:rPr>
        <w:t>ресурсе/персонале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3A48F8">
        <w:rPr>
          <w:lang w:val="ru-RU"/>
        </w:rPr>
        <w:t xml:space="preserve">изменить информацию о </w:t>
      </w:r>
      <w:r w:rsidR="000F7DDA">
        <w:rPr>
          <w:lang w:val="ru-RU"/>
        </w:rPr>
        <w:t>шаблоне/</w:t>
      </w:r>
      <w:r>
        <w:rPr>
          <w:lang w:val="ru-RU"/>
        </w:rPr>
        <w:t>персонал</w:t>
      </w:r>
      <w:r w:rsidR="003A48F8">
        <w:rPr>
          <w:lang w:val="ru-RU"/>
        </w:rPr>
        <w:t>е/ресурсе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Предусловие: </w:t>
      </w:r>
      <w:r w:rsidR="000F7DDA">
        <w:rPr>
          <w:lang w:val="ru-RU"/>
        </w:rPr>
        <w:t>шаблон/</w:t>
      </w:r>
      <w:r w:rsidR="00894D79">
        <w:rPr>
          <w:lang w:val="ru-RU"/>
        </w:rPr>
        <w:t xml:space="preserve">персонал/ресурс </w:t>
      </w:r>
      <w:r w:rsidR="000F7DDA">
        <w:rPr>
          <w:lang w:val="ru-RU"/>
        </w:rPr>
        <w:t xml:space="preserve">существует в </w:t>
      </w:r>
      <w:r w:rsidR="00894D79">
        <w:rPr>
          <w:lang w:val="ru-RU"/>
        </w:rPr>
        <w:t>задаче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Успешное завершение: </w:t>
      </w:r>
      <w:r w:rsidR="00D3691B">
        <w:rPr>
          <w:lang w:val="ru-RU"/>
        </w:rPr>
        <w:t>информация изменена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 xml:space="preserve">Ошибка: </w:t>
      </w:r>
      <w:r w:rsidR="00D3691B">
        <w:rPr>
          <w:lang w:val="ru-RU"/>
        </w:rPr>
        <w:t>информация не изменена</w:t>
      </w:r>
    </w:p>
    <w:p w:rsidR="00AF4EFD" w:rsidRDefault="00AF4EFD" w:rsidP="00AF4EFD">
      <w:pPr>
        <w:ind w:left="720"/>
        <w:rPr>
          <w:lang w:val="ru-RU"/>
        </w:rPr>
      </w:pP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AF4EF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B25A23">
        <w:rPr>
          <w:lang w:val="ru-RU"/>
        </w:rPr>
        <w:t>изменить объект</w:t>
      </w:r>
      <w:r>
        <w:rPr>
          <w:lang w:val="ru-RU"/>
        </w:rPr>
        <w:t>»</w:t>
      </w:r>
    </w:p>
    <w:p w:rsidR="00AF4EF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программа п</w:t>
      </w:r>
      <w:r w:rsidR="0026794D">
        <w:rPr>
          <w:lang w:val="ru-RU"/>
        </w:rPr>
        <w:t xml:space="preserve">оказывает диалоговое окно с </w:t>
      </w:r>
      <w:r w:rsidR="00E67AC0">
        <w:rPr>
          <w:lang w:val="ru-RU"/>
        </w:rPr>
        <w:t>шаблонами/</w:t>
      </w:r>
      <w:r w:rsidR="00903194">
        <w:rPr>
          <w:lang w:val="ru-RU"/>
        </w:rPr>
        <w:t>персоналом/ресурсами</w:t>
      </w:r>
      <w:r w:rsidR="0026794D">
        <w:rPr>
          <w:lang w:val="ru-RU"/>
        </w:rPr>
        <w:t>, доступными для изменения</w:t>
      </w:r>
    </w:p>
    <w:p w:rsidR="0026794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 w:rsidR="00156E96">
        <w:rPr>
          <w:lang w:val="ru-RU"/>
        </w:rPr>
        <w:t>выбирает</w:t>
      </w:r>
      <w:r w:rsidRPr="0026794D">
        <w:rPr>
          <w:lang w:val="ru-RU"/>
        </w:rPr>
        <w:t xml:space="preserve"> необходим</w:t>
      </w:r>
      <w:r w:rsidR="00903194">
        <w:rPr>
          <w:lang w:val="ru-RU"/>
        </w:rPr>
        <w:t xml:space="preserve">ый </w:t>
      </w:r>
      <w:r w:rsidR="00E67AC0">
        <w:rPr>
          <w:lang w:val="ru-RU"/>
        </w:rPr>
        <w:t>шаблон/</w:t>
      </w:r>
      <w:r w:rsidR="00903194">
        <w:rPr>
          <w:lang w:val="ru-RU"/>
        </w:rPr>
        <w:t>персонал/ресурс</w:t>
      </w:r>
    </w:p>
    <w:p w:rsidR="0026794D" w:rsidRDefault="0026794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программа открывает диалоговое окно для изменения информации о </w:t>
      </w:r>
      <w:r w:rsidR="00E67AC0">
        <w:rPr>
          <w:lang w:val="ru-RU"/>
        </w:rPr>
        <w:t>шаблоне/</w:t>
      </w:r>
      <w:r w:rsidR="00903194">
        <w:rPr>
          <w:lang w:val="ru-RU"/>
        </w:rPr>
        <w:t>персонале/ресурсе</w:t>
      </w:r>
    </w:p>
    <w:p w:rsidR="0026794D" w:rsidRDefault="0026794D" w:rsidP="00311D1E">
      <w:pPr>
        <w:pStyle w:val="af2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координатор изменяет информацию </w:t>
      </w:r>
      <w:r w:rsidR="00903194">
        <w:rPr>
          <w:lang w:val="ru-RU"/>
        </w:rPr>
        <w:t xml:space="preserve">о </w:t>
      </w:r>
      <w:r w:rsidR="00E67AC0">
        <w:rPr>
          <w:lang w:val="ru-RU"/>
        </w:rPr>
        <w:t>шаблоне/</w:t>
      </w:r>
      <w:r w:rsidR="00903194">
        <w:rPr>
          <w:lang w:val="ru-RU"/>
        </w:rPr>
        <w:t>персонале/ресурсе</w:t>
      </w:r>
      <w:r>
        <w:rPr>
          <w:lang w:val="ru-RU"/>
        </w:rPr>
        <w:t xml:space="preserve"> и выбирает «подтвердить»</w:t>
      </w:r>
    </w:p>
    <w:p w:rsidR="00AF4EFD" w:rsidRPr="0026794D" w:rsidRDefault="00AF4EFD" w:rsidP="00311D1E">
      <w:pPr>
        <w:pStyle w:val="af2"/>
        <w:numPr>
          <w:ilvl w:val="0"/>
          <w:numId w:val="8"/>
        </w:numPr>
        <w:rPr>
          <w:lang w:val="ru-RU"/>
        </w:rPr>
      </w:pPr>
      <w:r w:rsidRPr="0026794D">
        <w:rPr>
          <w:lang w:val="ru-RU"/>
        </w:rPr>
        <w:t xml:space="preserve">программа </w:t>
      </w:r>
      <w:r w:rsidR="0026794D">
        <w:rPr>
          <w:lang w:val="ru-RU"/>
        </w:rPr>
        <w:t xml:space="preserve">сохраняет изменения в </w:t>
      </w:r>
      <w:r w:rsidR="00E67AC0">
        <w:rPr>
          <w:lang w:val="ru-RU"/>
        </w:rPr>
        <w:t>шаблоне/</w:t>
      </w:r>
      <w:r w:rsidR="00903194">
        <w:rPr>
          <w:lang w:val="ru-RU"/>
        </w:rPr>
        <w:t>персонале/ресурсе</w:t>
      </w:r>
    </w:p>
    <w:p w:rsidR="00AF4EFD" w:rsidRDefault="00AF4EFD" w:rsidP="00AF4EFD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AF4EFD" w:rsidRDefault="00AF4EFD" w:rsidP="00311D1E">
      <w:pPr>
        <w:pStyle w:val="af2"/>
        <w:numPr>
          <w:ilvl w:val="0"/>
          <w:numId w:val="9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26794D">
        <w:rPr>
          <w:lang w:val="ru-RU"/>
        </w:rPr>
        <w:t>изменение</w:t>
      </w:r>
    </w:p>
    <w:p w:rsidR="00AF4EFD" w:rsidRDefault="00AF4EFD" w:rsidP="00311D1E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26794D">
        <w:rPr>
          <w:lang w:val="ru-RU"/>
        </w:rPr>
        <w:t xml:space="preserve">изменяет </w:t>
      </w:r>
      <w:r w:rsidR="00E67AC0">
        <w:rPr>
          <w:lang w:val="ru-RU"/>
        </w:rPr>
        <w:t>шаблон/</w:t>
      </w:r>
      <w:r w:rsidR="0026794D">
        <w:rPr>
          <w:lang w:val="ru-RU"/>
        </w:rPr>
        <w:t>персонал/ресурс</w:t>
      </w:r>
    </w:p>
    <w:p w:rsidR="00AF4EFD" w:rsidRPr="00AF4EFD" w:rsidRDefault="00AF4EFD" w:rsidP="00AF4EFD">
      <w:pPr>
        <w:rPr>
          <w:lang w:val="ru-RU"/>
        </w:rPr>
      </w:pPr>
    </w:p>
    <w:p w:rsidR="007356DD" w:rsidRDefault="007356DD" w:rsidP="00EC4358">
      <w:pPr>
        <w:pStyle w:val="2"/>
        <w:rPr>
          <w:lang w:val="ru-RU"/>
        </w:rPr>
      </w:pPr>
      <w:bookmarkStart w:id="14" w:name="_Toc381308870"/>
      <w:r>
        <w:rPr>
          <w:lang w:val="ru-RU"/>
        </w:rPr>
        <w:lastRenderedPageBreak/>
        <w:t xml:space="preserve">Удаление </w:t>
      </w:r>
      <w:r w:rsidR="00C71340">
        <w:rPr>
          <w:lang w:val="ru-RU"/>
        </w:rPr>
        <w:t>шаблона/</w:t>
      </w:r>
      <w:r w:rsidR="00EC4358">
        <w:rPr>
          <w:lang w:val="ru-RU"/>
        </w:rPr>
        <w:t>ресурса</w:t>
      </w:r>
      <w:r w:rsidR="00EC4358">
        <w:t>/</w:t>
      </w:r>
      <w:r>
        <w:rPr>
          <w:lang w:val="ru-RU"/>
        </w:rPr>
        <w:t>персонала</w:t>
      </w:r>
      <w:bookmarkEnd w:id="14"/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 xml:space="preserve">Цель: </w:t>
      </w:r>
      <w:r w:rsidR="00FC697B">
        <w:rPr>
          <w:lang w:val="ru-RU"/>
        </w:rPr>
        <w:t xml:space="preserve">удаление </w:t>
      </w:r>
      <w:r>
        <w:rPr>
          <w:lang w:val="ru-RU"/>
        </w:rPr>
        <w:t>информации о существующем шаблоне/ресурсе/персонале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FC697B">
        <w:rPr>
          <w:lang w:val="ru-RU"/>
        </w:rPr>
        <w:t>удалить</w:t>
      </w:r>
      <w:r>
        <w:rPr>
          <w:lang w:val="ru-RU"/>
        </w:rPr>
        <w:t xml:space="preserve"> информацию о шаблоне/персонале/ресурсе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Предусловие: шаблон/персонал/ресурс существует в задаче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Успешное завершение: информация</w:t>
      </w:r>
      <w:r w:rsidR="001323B0">
        <w:rPr>
          <w:lang w:val="ru-RU"/>
        </w:rPr>
        <w:t xml:space="preserve"> о шаблоне/персонале/ресурсе</w:t>
      </w:r>
      <w:r>
        <w:rPr>
          <w:lang w:val="ru-RU"/>
        </w:rPr>
        <w:t xml:space="preserve"> </w:t>
      </w:r>
      <w:r w:rsidR="001323B0">
        <w:rPr>
          <w:lang w:val="ru-RU"/>
        </w:rPr>
        <w:t>удалена</w:t>
      </w:r>
    </w:p>
    <w:p w:rsidR="00724D16" w:rsidRDefault="00F72EC1" w:rsidP="00724D16">
      <w:pPr>
        <w:ind w:left="720"/>
        <w:rPr>
          <w:lang w:val="ru-RU"/>
        </w:rPr>
      </w:pPr>
      <w:r>
        <w:rPr>
          <w:lang w:val="ru-RU"/>
        </w:rPr>
        <w:t xml:space="preserve">Ошибка: </w:t>
      </w:r>
      <w:r w:rsidR="00724D16">
        <w:rPr>
          <w:lang w:val="ru-RU"/>
        </w:rPr>
        <w:t>информация о шаблоне/персонале/ресурсе не удалена</w:t>
      </w:r>
    </w:p>
    <w:p w:rsidR="00F72EC1" w:rsidRDefault="00F72EC1" w:rsidP="00F72EC1">
      <w:pPr>
        <w:ind w:left="720"/>
        <w:rPr>
          <w:lang w:val="ru-RU"/>
        </w:rPr>
      </w:pP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F72EC1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A74757">
        <w:rPr>
          <w:lang w:val="ru-RU"/>
        </w:rPr>
        <w:t>удалить</w:t>
      </w:r>
      <w:r>
        <w:rPr>
          <w:lang w:val="ru-RU"/>
        </w:rPr>
        <w:t xml:space="preserve"> объект»</w:t>
      </w:r>
    </w:p>
    <w:p w:rsidR="00F72EC1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программа показывает диалоговое окно с шаблонами/персоналом/ресурсами, доступными для </w:t>
      </w:r>
      <w:r w:rsidR="00320FC2">
        <w:rPr>
          <w:lang w:val="ru-RU"/>
        </w:rPr>
        <w:t>удаления</w:t>
      </w:r>
    </w:p>
    <w:p w:rsidR="00F72EC1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 w:rsidR="00AE291B">
        <w:rPr>
          <w:lang w:val="ru-RU"/>
        </w:rPr>
        <w:t>выбирает</w:t>
      </w:r>
      <w:r w:rsidR="00E35D57">
        <w:rPr>
          <w:lang w:val="ru-RU"/>
        </w:rPr>
        <w:t xml:space="preserve"> </w:t>
      </w:r>
      <w:r w:rsidRPr="0026794D">
        <w:rPr>
          <w:lang w:val="ru-RU"/>
        </w:rPr>
        <w:t>необходим</w:t>
      </w:r>
      <w:r>
        <w:rPr>
          <w:lang w:val="ru-RU"/>
        </w:rPr>
        <w:t>ый шаблон/персонал/ресурс</w:t>
      </w:r>
    </w:p>
    <w:p w:rsidR="00F72EC1" w:rsidRPr="0026794D" w:rsidRDefault="00F72EC1" w:rsidP="00311D1E">
      <w:pPr>
        <w:pStyle w:val="af2"/>
        <w:numPr>
          <w:ilvl w:val="0"/>
          <w:numId w:val="10"/>
        </w:numPr>
        <w:rPr>
          <w:lang w:val="ru-RU"/>
        </w:rPr>
      </w:pPr>
      <w:r w:rsidRPr="0026794D">
        <w:rPr>
          <w:lang w:val="ru-RU"/>
        </w:rPr>
        <w:t xml:space="preserve">программа </w:t>
      </w:r>
      <w:r w:rsidR="005075F3">
        <w:rPr>
          <w:lang w:val="ru-RU"/>
        </w:rPr>
        <w:t>удаляет информацию о</w:t>
      </w:r>
      <w:r>
        <w:rPr>
          <w:lang w:val="ru-RU"/>
        </w:rPr>
        <w:t xml:space="preserve"> шаблоне/персонале/ресурсе</w:t>
      </w:r>
    </w:p>
    <w:p w:rsidR="00F72EC1" w:rsidRDefault="00F72EC1" w:rsidP="00F72EC1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F72EC1" w:rsidRDefault="00F72EC1" w:rsidP="00311D1E">
      <w:pPr>
        <w:pStyle w:val="af2"/>
        <w:numPr>
          <w:ilvl w:val="0"/>
          <w:numId w:val="11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5075F3">
        <w:rPr>
          <w:lang w:val="ru-RU"/>
        </w:rPr>
        <w:t>удаление</w:t>
      </w:r>
    </w:p>
    <w:p w:rsidR="00F72EC1" w:rsidRDefault="00F72EC1" w:rsidP="00311D1E">
      <w:pPr>
        <w:pStyle w:val="af2"/>
        <w:numPr>
          <w:ilvl w:val="0"/>
          <w:numId w:val="11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5075F3">
        <w:rPr>
          <w:lang w:val="ru-RU"/>
        </w:rPr>
        <w:t>удаляет</w:t>
      </w:r>
      <w:r>
        <w:rPr>
          <w:lang w:val="ru-RU"/>
        </w:rPr>
        <w:t xml:space="preserve"> шаблон/персонал/ресурс</w:t>
      </w:r>
    </w:p>
    <w:p w:rsidR="00F72EC1" w:rsidRPr="00F72EC1" w:rsidRDefault="00F72EC1" w:rsidP="00F72EC1">
      <w:pPr>
        <w:rPr>
          <w:lang w:val="ru-RU"/>
        </w:rPr>
      </w:pPr>
    </w:p>
    <w:p w:rsidR="00EC4358" w:rsidRDefault="00EC4358" w:rsidP="00EC4358">
      <w:pPr>
        <w:pStyle w:val="2"/>
        <w:rPr>
          <w:lang w:val="ru-RU"/>
        </w:rPr>
      </w:pPr>
      <w:bookmarkStart w:id="15" w:name="_Toc381308871"/>
      <w:r>
        <w:rPr>
          <w:lang w:val="ru-RU"/>
        </w:rPr>
        <w:t>Генерация отчета</w:t>
      </w:r>
      <w:bookmarkEnd w:id="15"/>
      <w:r>
        <w:rPr>
          <w:lang w:val="ru-RU"/>
        </w:rPr>
        <w:t xml:space="preserve"> 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Цель: создание отчета 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E07033">
        <w:rPr>
          <w:lang w:val="ru-RU"/>
        </w:rPr>
        <w:t xml:space="preserve">создать отчет </w:t>
      </w:r>
      <w:r w:rsidR="004228E3">
        <w:rPr>
          <w:lang w:val="ru-RU"/>
        </w:rPr>
        <w:t>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Предусловие: </w:t>
      </w:r>
      <w:r w:rsidR="004228E3">
        <w:rPr>
          <w:lang w:val="ru-RU"/>
        </w:rPr>
        <w:t>решена задача распределения ресурсов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Успешное завершение: </w:t>
      </w:r>
      <w:r w:rsidR="004228E3">
        <w:rPr>
          <w:lang w:val="ru-RU"/>
        </w:rPr>
        <w:t>сгенерирован отчет 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 xml:space="preserve">Ошибка: </w:t>
      </w:r>
      <w:r w:rsidR="004228E3">
        <w:rPr>
          <w:lang w:val="ru-RU"/>
        </w:rPr>
        <w:t>не сгенерирован отчет с информацией о пользователях и ресурсах</w:t>
      </w:r>
    </w:p>
    <w:p w:rsidR="0028058E" w:rsidRDefault="0028058E" w:rsidP="0028058E">
      <w:pPr>
        <w:ind w:left="720"/>
        <w:rPr>
          <w:lang w:val="ru-RU"/>
        </w:rPr>
      </w:pP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28058E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604490">
        <w:rPr>
          <w:lang w:val="ru-RU"/>
        </w:rPr>
        <w:t>генерация отчета</w:t>
      </w:r>
      <w:r>
        <w:rPr>
          <w:lang w:val="ru-RU"/>
        </w:rPr>
        <w:t>»</w:t>
      </w:r>
    </w:p>
    <w:p w:rsidR="0028058E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программа показывает диалоговое окно с </w:t>
      </w:r>
      <w:r w:rsidR="00486FF4">
        <w:rPr>
          <w:lang w:val="ru-RU"/>
        </w:rPr>
        <w:t>выбором типа отчета и места его сохранения</w:t>
      </w:r>
    </w:p>
    <w:p w:rsidR="0028058E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>
        <w:rPr>
          <w:lang w:val="ru-RU"/>
        </w:rPr>
        <w:t xml:space="preserve">выбирает </w:t>
      </w:r>
      <w:r w:rsidR="00486FF4">
        <w:rPr>
          <w:lang w:val="ru-RU"/>
        </w:rPr>
        <w:t>тип отчета и место его сохранения</w:t>
      </w:r>
    </w:p>
    <w:p w:rsidR="0028058E" w:rsidRPr="0026794D" w:rsidRDefault="0028058E" w:rsidP="00311D1E">
      <w:pPr>
        <w:pStyle w:val="af2"/>
        <w:numPr>
          <w:ilvl w:val="0"/>
          <w:numId w:val="12"/>
        </w:numPr>
        <w:rPr>
          <w:lang w:val="ru-RU"/>
        </w:rPr>
      </w:pPr>
      <w:r w:rsidRPr="0026794D">
        <w:rPr>
          <w:lang w:val="ru-RU"/>
        </w:rPr>
        <w:t xml:space="preserve">программа </w:t>
      </w:r>
      <w:r w:rsidR="00486FF4">
        <w:rPr>
          <w:lang w:val="ru-RU"/>
        </w:rPr>
        <w:t>создает шаблон и сохраняет его в заданном месте</w:t>
      </w:r>
    </w:p>
    <w:p w:rsidR="0028058E" w:rsidRDefault="0028058E" w:rsidP="0028058E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28058E" w:rsidRDefault="0028058E" w:rsidP="00311D1E">
      <w:pPr>
        <w:pStyle w:val="af2"/>
        <w:numPr>
          <w:ilvl w:val="0"/>
          <w:numId w:val="13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BC1A1C">
        <w:rPr>
          <w:lang w:val="ru-RU"/>
        </w:rPr>
        <w:t>генерацию отчета</w:t>
      </w:r>
    </w:p>
    <w:p w:rsidR="0028058E" w:rsidRDefault="0028058E" w:rsidP="00311D1E">
      <w:pPr>
        <w:pStyle w:val="af2"/>
        <w:numPr>
          <w:ilvl w:val="0"/>
          <w:numId w:val="13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BC1A1C">
        <w:rPr>
          <w:lang w:val="ru-RU"/>
        </w:rPr>
        <w:t>генерирует и не сохраняет отчет</w:t>
      </w:r>
    </w:p>
    <w:p w:rsidR="0028058E" w:rsidRPr="0028058E" w:rsidRDefault="0028058E" w:rsidP="0028058E">
      <w:pPr>
        <w:rPr>
          <w:lang w:val="ru-RU"/>
        </w:rPr>
      </w:pPr>
    </w:p>
    <w:p w:rsidR="00EC4358" w:rsidRDefault="00EC4358" w:rsidP="00EC4358">
      <w:pPr>
        <w:pStyle w:val="2"/>
        <w:rPr>
          <w:lang w:val="ru-RU"/>
        </w:rPr>
      </w:pPr>
      <w:bookmarkStart w:id="16" w:name="_Toc381308872"/>
      <w:r>
        <w:rPr>
          <w:lang w:val="ru-RU"/>
        </w:rPr>
        <w:t>Сохранение текущего состояния решения задачи</w:t>
      </w:r>
      <w:bookmarkEnd w:id="16"/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Цель: </w:t>
      </w:r>
      <w:r w:rsidR="007B41BC">
        <w:rPr>
          <w:lang w:val="ru-RU"/>
        </w:rPr>
        <w:t>сохранение текущего состояния решения задачи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Событие: координатору проекта необходимо </w:t>
      </w:r>
      <w:r w:rsidR="006E46AD">
        <w:rPr>
          <w:lang w:val="ru-RU"/>
        </w:rPr>
        <w:t>сохранить текущее состояние решения задачи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Предусловие: </w:t>
      </w:r>
      <w:r w:rsidR="006E46AD">
        <w:rPr>
          <w:lang w:val="ru-RU"/>
        </w:rPr>
        <w:t>программа запущена и работает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Успешное завершение: </w:t>
      </w:r>
      <w:r w:rsidR="00D46B98">
        <w:rPr>
          <w:lang w:val="ru-RU"/>
        </w:rPr>
        <w:t>сохранено текущее состояние решения задачи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 xml:space="preserve">Ошибка: не </w:t>
      </w:r>
      <w:r w:rsidR="00D46B98">
        <w:rPr>
          <w:lang w:val="ru-RU"/>
        </w:rPr>
        <w:t>сохранено текущее состояние решения задачи</w:t>
      </w:r>
    </w:p>
    <w:p w:rsidR="00874B45" w:rsidRDefault="00874B45" w:rsidP="00874B45">
      <w:pPr>
        <w:ind w:left="720"/>
        <w:rPr>
          <w:lang w:val="ru-RU"/>
        </w:rPr>
      </w:pP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874B45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39057F">
        <w:rPr>
          <w:lang w:val="ru-RU"/>
        </w:rPr>
        <w:t>сохранить</w:t>
      </w:r>
      <w:r>
        <w:rPr>
          <w:lang w:val="ru-RU"/>
        </w:rPr>
        <w:t>»</w:t>
      </w:r>
    </w:p>
    <w:p w:rsidR="00874B45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>
        <w:rPr>
          <w:lang w:val="ru-RU"/>
        </w:rPr>
        <w:t>программа показывает диалоговое окно с выбором места сохранения</w:t>
      </w:r>
    </w:p>
    <w:p w:rsidR="00874B45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 w:rsidRPr="0026794D">
        <w:rPr>
          <w:lang w:val="ru-RU"/>
        </w:rPr>
        <w:lastRenderedPageBreak/>
        <w:t xml:space="preserve">координатор проекта </w:t>
      </w:r>
      <w:r>
        <w:rPr>
          <w:lang w:val="ru-RU"/>
        </w:rPr>
        <w:t>выбирает место сохранения</w:t>
      </w:r>
    </w:p>
    <w:p w:rsidR="00874B45" w:rsidRPr="0026794D" w:rsidRDefault="00874B45" w:rsidP="00311D1E">
      <w:pPr>
        <w:pStyle w:val="af2"/>
        <w:numPr>
          <w:ilvl w:val="0"/>
          <w:numId w:val="14"/>
        </w:numPr>
        <w:rPr>
          <w:lang w:val="ru-RU"/>
        </w:rPr>
      </w:pPr>
      <w:r w:rsidRPr="0026794D">
        <w:rPr>
          <w:lang w:val="ru-RU"/>
        </w:rPr>
        <w:t>программа</w:t>
      </w:r>
      <w:r>
        <w:rPr>
          <w:lang w:val="ru-RU"/>
        </w:rPr>
        <w:t xml:space="preserve"> сохраняет </w:t>
      </w:r>
      <w:r w:rsidR="005E43BF">
        <w:rPr>
          <w:lang w:val="ru-RU"/>
        </w:rPr>
        <w:t xml:space="preserve">текущее состояние </w:t>
      </w:r>
      <w:r>
        <w:rPr>
          <w:lang w:val="ru-RU"/>
        </w:rPr>
        <w:t>в заданном месте</w:t>
      </w:r>
    </w:p>
    <w:p w:rsidR="00874B45" w:rsidRDefault="00874B45" w:rsidP="00874B45">
      <w:pPr>
        <w:ind w:left="720"/>
        <w:rPr>
          <w:lang w:val="ru-RU"/>
        </w:rPr>
      </w:pPr>
      <w:r>
        <w:rPr>
          <w:lang w:val="ru-RU"/>
        </w:rPr>
        <w:t>Альтернативный сценарий:</w:t>
      </w:r>
    </w:p>
    <w:p w:rsidR="00874B45" w:rsidRDefault="00874B45" w:rsidP="00311D1E">
      <w:pPr>
        <w:pStyle w:val="af2"/>
        <w:numPr>
          <w:ilvl w:val="0"/>
          <w:numId w:val="15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FB6B30">
        <w:rPr>
          <w:lang w:val="ru-RU"/>
        </w:rPr>
        <w:t>сохранение</w:t>
      </w:r>
    </w:p>
    <w:p w:rsidR="00874B45" w:rsidRDefault="00874B45" w:rsidP="00311D1E">
      <w:pPr>
        <w:pStyle w:val="af2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FB6B30">
        <w:rPr>
          <w:lang w:val="ru-RU"/>
        </w:rPr>
        <w:t>сохраняет текущее состояние</w:t>
      </w:r>
    </w:p>
    <w:p w:rsidR="00874B45" w:rsidRPr="00874B45" w:rsidRDefault="00874B45" w:rsidP="00874B45">
      <w:pPr>
        <w:rPr>
          <w:lang w:val="ru-RU"/>
        </w:rPr>
      </w:pPr>
    </w:p>
    <w:p w:rsidR="00825204" w:rsidRDefault="00EC4358" w:rsidP="0077729B">
      <w:pPr>
        <w:pStyle w:val="2"/>
        <w:rPr>
          <w:lang w:val="ru-RU"/>
        </w:rPr>
      </w:pPr>
      <w:bookmarkStart w:id="17" w:name="_Toc381308873"/>
      <w:r w:rsidRPr="00EC4358">
        <w:rPr>
          <w:lang w:val="ru-RU"/>
        </w:rPr>
        <w:t>Загрузка ранее сохраненного решения задачи</w:t>
      </w:r>
      <w:bookmarkEnd w:id="17"/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Действующее лицо: координатор проекта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Цель: загрузка решения задачи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Событие: координатору проекта необходимо загрузить решение задачи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Предусловие: программа запущена и работает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Успешное завершение: загружено решение задачи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Ошибка: не загружено решение задачи</w:t>
      </w:r>
    </w:p>
    <w:p w:rsidR="0028663E" w:rsidRDefault="0028663E" w:rsidP="0028663E">
      <w:pPr>
        <w:ind w:left="720"/>
        <w:rPr>
          <w:lang w:val="ru-RU"/>
        </w:rPr>
      </w:pP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Основной сценарий:</w:t>
      </w:r>
    </w:p>
    <w:p w:rsidR="0028663E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координатор проекта выбирает «</w:t>
      </w:r>
      <w:r w:rsidR="007006EA">
        <w:rPr>
          <w:lang w:val="ru-RU"/>
        </w:rPr>
        <w:t>загрузить</w:t>
      </w:r>
      <w:r>
        <w:rPr>
          <w:lang w:val="ru-RU"/>
        </w:rPr>
        <w:t>»</w:t>
      </w:r>
    </w:p>
    <w:p w:rsidR="0028663E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программа показывает диалоговое окно с выбором места </w:t>
      </w:r>
      <w:r w:rsidR="003D0D96">
        <w:rPr>
          <w:lang w:val="ru-RU"/>
        </w:rPr>
        <w:t>загрузки</w:t>
      </w:r>
    </w:p>
    <w:p w:rsidR="0028663E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 w:rsidRPr="0026794D">
        <w:rPr>
          <w:lang w:val="ru-RU"/>
        </w:rPr>
        <w:t xml:space="preserve">координатор проекта </w:t>
      </w:r>
      <w:r>
        <w:rPr>
          <w:lang w:val="ru-RU"/>
        </w:rPr>
        <w:t xml:space="preserve">выбирает место </w:t>
      </w:r>
      <w:r w:rsidR="006A6410">
        <w:rPr>
          <w:lang w:val="ru-RU"/>
        </w:rPr>
        <w:t>загрузки</w:t>
      </w:r>
    </w:p>
    <w:p w:rsidR="0028663E" w:rsidRPr="0026794D" w:rsidRDefault="0028663E" w:rsidP="00311D1E">
      <w:pPr>
        <w:pStyle w:val="af2"/>
        <w:numPr>
          <w:ilvl w:val="0"/>
          <w:numId w:val="16"/>
        </w:numPr>
        <w:rPr>
          <w:lang w:val="ru-RU"/>
        </w:rPr>
      </w:pPr>
      <w:r w:rsidRPr="0026794D">
        <w:rPr>
          <w:lang w:val="ru-RU"/>
        </w:rPr>
        <w:t>программа</w:t>
      </w:r>
      <w:r>
        <w:rPr>
          <w:lang w:val="ru-RU"/>
        </w:rPr>
        <w:t xml:space="preserve"> </w:t>
      </w:r>
      <w:r w:rsidR="006A6410">
        <w:rPr>
          <w:lang w:val="ru-RU"/>
        </w:rPr>
        <w:t xml:space="preserve">загружает </w:t>
      </w:r>
      <w:r>
        <w:rPr>
          <w:lang w:val="ru-RU"/>
        </w:rPr>
        <w:t>состояние</w:t>
      </w:r>
      <w:r w:rsidR="006A6410">
        <w:rPr>
          <w:lang w:val="ru-RU"/>
        </w:rPr>
        <w:t xml:space="preserve"> решения задачи из </w:t>
      </w:r>
      <w:r>
        <w:rPr>
          <w:lang w:val="ru-RU"/>
        </w:rPr>
        <w:t>заданно</w:t>
      </w:r>
      <w:r w:rsidR="006A6410">
        <w:rPr>
          <w:lang w:val="ru-RU"/>
        </w:rPr>
        <w:t>го места</w:t>
      </w:r>
    </w:p>
    <w:p w:rsidR="0028663E" w:rsidRDefault="0028663E" w:rsidP="0028663E">
      <w:pPr>
        <w:ind w:left="720"/>
        <w:rPr>
          <w:lang w:val="ru-RU"/>
        </w:rPr>
      </w:pPr>
      <w:r>
        <w:rPr>
          <w:lang w:val="ru-RU"/>
        </w:rPr>
        <w:t>Альтернативный сценарий</w:t>
      </w:r>
      <w:r w:rsidR="00E51104">
        <w:rPr>
          <w:lang w:val="ru-RU"/>
        </w:rPr>
        <w:t xml:space="preserve"> 1</w:t>
      </w:r>
      <w:r>
        <w:rPr>
          <w:lang w:val="ru-RU"/>
        </w:rPr>
        <w:t>:</w:t>
      </w:r>
    </w:p>
    <w:p w:rsidR="0028663E" w:rsidRDefault="0028663E" w:rsidP="00311D1E">
      <w:pPr>
        <w:pStyle w:val="af2"/>
        <w:numPr>
          <w:ilvl w:val="0"/>
          <w:numId w:val="17"/>
        </w:numPr>
        <w:rPr>
          <w:lang w:val="ru-RU"/>
        </w:rPr>
      </w:pPr>
      <w:r w:rsidRPr="00EC7FE5">
        <w:rPr>
          <w:lang w:val="ru-RU"/>
        </w:rPr>
        <w:t xml:space="preserve">координатор проекта отменяет </w:t>
      </w:r>
      <w:r w:rsidR="00433F7D">
        <w:rPr>
          <w:lang w:val="ru-RU"/>
        </w:rPr>
        <w:t>загрузку</w:t>
      </w:r>
    </w:p>
    <w:p w:rsidR="0028663E" w:rsidRDefault="0028663E" w:rsidP="00311D1E">
      <w:pPr>
        <w:pStyle w:val="af2"/>
        <w:numPr>
          <w:ilvl w:val="0"/>
          <w:numId w:val="17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 w:rsidR="00433F7D">
        <w:rPr>
          <w:lang w:val="ru-RU"/>
        </w:rPr>
        <w:t>загружает</w:t>
      </w:r>
      <w:r>
        <w:rPr>
          <w:lang w:val="ru-RU"/>
        </w:rPr>
        <w:t xml:space="preserve"> </w:t>
      </w:r>
      <w:r w:rsidR="00433F7D">
        <w:rPr>
          <w:lang w:val="ru-RU"/>
        </w:rPr>
        <w:t>состояние решения задачи</w:t>
      </w:r>
    </w:p>
    <w:p w:rsidR="00E51104" w:rsidRDefault="00E51104" w:rsidP="00E51104">
      <w:pPr>
        <w:ind w:left="720"/>
        <w:rPr>
          <w:lang w:val="ru-RU"/>
        </w:rPr>
      </w:pPr>
      <w:r>
        <w:rPr>
          <w:lang w:val="ru-RU"/>
        </w:rPr>
        <w:t>Альтернативный сценарий 1:</w:t>
      </w:r>
    </w:p>
    <w:p w:rsidR="00E51104" w:rsidRDefault="00E51104" w:rsidP="00311D1E">
      <w:pPr>
        <w:pStyle w:val="af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программа не может загрузить состояние из заданного места</w:t>
      </w:r>
    </w:p>
    <w:p w:rsidR="00E51104" w:rsidRDefault="00E51104" w:rsidP="00311D1E">
      <w:pPr>
        <w:pStyle w:val="af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</w:t>
      </w:r>
      <w:r w:rsidRPr="00EC7FE5">
        <w:rPr>
          <w:lang w:val="ru-RU"/>
        </w:rPr>
        <w:t xml:space="preserve">рограмма не </w:t>
      </w:r>
      <w:r>
        <w:rPr>
          <w:lang w:val="ru-RU"/>
        </w:rPr>
        <w:t>загружает состояние решения задачи</w:t>
      </w:r>
    </w:p>
    <w:p w:rsidR="00E51104" w:rsidRDefault="00E51104" w:rsidP="00E51104">
      <w:pPr>
        <w:pStyle w:val="af2"/>
        <w:ind w:left="1080"/>
        <w:rPr>
          <w:lang w:val="ru-RU"/>
        </w:rPr>
      </w:pPr>
    </w:p>
    <w:p w:rsidR="00EC4358" w:rsidRPr="00EC4358" w:rsidRDefault="00EC4358" w:rsidP="00EC4358">
      <w:pPr>
        <w:rPr>
          <w:lang w:val="ru-RU"/>
        </w:rPr>
      </w:pPr>
    </w:p>
    <w:p w:rsidR="00C67DCD" w:rsidRDefault="00D4102D">
      <w:pPr>
        <w:pStyle w:val="1"/>
        <w:rPr>
          <w:lang w:val="ru-RU"/>
        </w:rPr>
      </w:pPr>
      <w:bookmarkStart w:id="18" w:name="_Toc381308874"/>
      <w:bookmarkEnd w:id="9"/>
      <w:r>
        <w:rPr>
          <w:lang w:val="ru-RU"/>
        </w:rPr>
        <w:lastRenderedPageBreak/>
        <w:t>Диаграммы модели вариантов использования</w:t>
      </w:r>
      <w:bookmarkEnd w:id="18"/>
    </w:p>
    <w:p w:rsidR="005A290F" w:rsidRPr="005A290F" w:rsidRDefault="005A290F" w:rsidP="005A29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57875" cy="308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90F" w:rsidRPr="005A290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1E" w:rsidRDefault="00311D1E">
      <w:pPr>
        <w:spacing w:line="240" w:lineRule="auto"/>
      </w:pPr>
      <w:r>
        <w:separator/>
      </w:r>
    </w:p>
  </w:endnote>
  <w:endnote w:type="continuationSeparator" w:id="0">
    <w:p w:rsidR="00311D1E" w:rsidRDefault="00311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791AA8">
            <w:rPr>
              <w:rStyle w:val="a9"/>
              <w:noProof/>
            </w:rPr>
            <w:t>3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1E" w:rsidRDefault="00311D1E">
      <w:pPr>
        <w:spacing w:line="240" w:lineRule="auto"/>
      </w:pPr>
      <w:r>
        <w:separator/>
      </w:r>
    </w:p>
  </w:footnote>
  <w:footnote w:type="continuationSeparator" w:id="0">
    <w:p w:rsidR="00311D1E" w:rsidRDefault="00311D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C817F8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27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Default="0031396E" w:rsidP="003F20D9">
          <w:pPr>
            <w:pStyle w:val="DefaultStyle"/>
          </w:pPr>
          <w:r w:rsidRPr="00874B45">
            <w:t>Use Case Model Survey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5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11"/>
  </w:num>
  <w:num w:numId="14">
    <w:abstractNumId w:val="14"/>
  </w:num>
  <w:num w:numId="15">
    <w:abstractNumId w:val="10"/>
  </w:num>
  <w:num w:numId="16">
    <w:abstractNumId w:val="6"/>
  </w:num>
  <w:num w:numId="17">
    <w:abstractNumId w:val="17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7540"/>
    <w:rsid w:val="00077661"/>
    <w:rsid w:val="000926CC"/>
    <w:rsid w:val="000A541B"/>
    <w:rsid w:val="000C3115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D5E93"/>
    <w:rsid w:val="0021236E"/>
    <w:rsid w:val="00225322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305598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4604"/>
    <w:rsid w:val="00486653"/>
    <w:rsid w:val="00486FF4"/>
    <w:rsid w:val="004938BF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51B9"/>
    <w:rsid w:val="005C60BE"/>
    <w:rsid w:val="005D466B"/>
    <w:rsid w:val="005E43BF"/>
    <w:rsid w:val="005E7F90"/>
    <w:rsid w:val="005F0B96"/>
    <w:rsid w:val="00604490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80003A"/>
    <w:rsid w:val="008217C6"/>
    <w:rsid w:val="00825204"/>
    <w:rsid w:val="00827F1A"/>
    <w:rsid w:val="00837E6F"/>
    <w:rsid w:val="008438DA"/>
    <w:rsid w:val="00846F85"/>
    <w:rsid w:val="008615C9"/>
    <w:rsid w:val="00864B09"/>
    <w:rsid w:val="00867C80"/>
    <w:rsid w:val="00870D03"/>
    <w:rsid w:val="00874B45"/>
    <w:rsid w:val="00875F3A"/>
    <w:rsid w:val="0089448E"/>
    <w:rsid w:val="00894D79"/>
    <w:rsid w:val="00895F9E"/>
    <w:rsid w:val="008C7DCD"/>
    <w:rsid w:val="008E2244"/>
    <w:rsid w:val="008E58DE"/>
    <w:rsid w:val="00903194"/>
    <w:rsid w:val="009255DA"/>
    <w:rsid w:val="00961CAD"/>
    <w:rsid w:val="00962983"/>
    <w:rsid w:val="00984D33"/>
    <w:rsid w:val="00985508"/>
    <w:rsid w:val="00987619"/>
    <w:rsid w:val="00A4179F"/>
    <w:rsid w:val="00A45F04"/>
    <w:rsid w:val="00A512CD"/>
    <w:rsid w:val="00A51328"/>
    <w:rsid w:val="00A74757"/>
    <w:rsid w:val="00A7608F"/>
    <w:rsid w:val="00A8027E"/>
    <w:rsid w:val="00A838F7"/>
    <w:rsid w:val="00A906C7"/>
    <w:rsid w:val="00AC0579"/>
    <w:rsid w:val="00AC06AA"/>
    <w:rsid w:val="00AE291B"/>
    <w:rsid w:val="00AE7CC3"/>
    <w:rsid w:val="00AF4EFD"/>
    <w:rsid w:val="00AF5EC5"/>
    <w:rsid w:val="00AF6264"/>
    <w:rsid w:val="00AF6976"/>
    <w:rsid w:val="00B25A23"/>
    <w:rsid w:val="00B31239"/>
    <w:rsid w:val="00B44055"/>
    <w:rsid w:val="00B638B1"/>
    <w:rsid w:val="00B7184A"/>
    <w:rsid w:val="00B81733"/>
    <w:rsid w:val="00BA1546"/>
    <w:rsid w:val="00BB7B9B"/>
    <w:rsid w:val="00BC1A1C"/>
    <w:rsid w:val="00BC6D3B"/>
    <w:rsid w:val="00BC6EB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D4E3B"/>
    <w:rsid w:val="00CD7950"/>
    <w:rsid w:val="00CF1EE4"/>
    <w:rsid w:val="00CF5164"/>
    <w:rsid w:val="00D00C02"/>
    <w:rsid w:val="00D054C7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7559"/>
    <w:rsid w:val="00E17F4B"/>
    <w:rsid w:val="00E35D57"/>
    <w:rsid w:val="00E47E84"/>
    <w:rsid w:val="00E50283"/>
    <w:rsid w:val="00E51104"/>
    <w:rsid w:val="00E54BB1"/>
    <w:rsid w:val="00E6376D"/>
    <w:rsid w:val="00E67AC0"/>
    <w:rsid w:val="00E74347"/>
    <w:rsid w:val="00E90949"/>
    <w:rsid w:val="00E96CEE"/>
    <w:rsid w:val="00EA3131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65C8D"/>
    <w:rsid w:val="00F6790A"/>
    <w:rsid w:val="00F72EC1"/>
    <w:rsid w:val="00F7365A"/>
    <w:rsid w:val="00F75CDD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253</TotalTime>
  <Pages>8</Pages>
  <Words>1180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239</cp:revision>
  <cp:lastPrinted>2001-03-15T10:26:00Z</cp:lastPrinted>
  <dcterms:created xsi:type="dcterms:W3CDTF">2014-02-26T14:06:00Z</dcterms:created>
  <dcterms:modified xsi:type="dcterms:W3CDTF">2014-02-27T21:11:00Z</dcterms:modified>
</cp:coreProperties>
</file>