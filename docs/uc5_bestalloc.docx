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DCD" w:rsidRPr="00770A81" w:rsidRDefault="00770A81" w:rsidP="00783F04">
      <w:pPr>
        <w:pStyle w:val="a4"/>
        <w:jc w:val="both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5C3E38" w:rsidRDefault="005C3E38" w:rsidP="00783F04">
      <w:pPr>
        <w:pStyle w:val="a4"/>
        <w:jc w:val="both"/>
        <w:rPr>
          <w:lang w:val="ru-RU"/>
        </w:rPr>
      </w:pPr>
      <w:r>
        <w:fldChar w:fldCharType="begin"/>
      </w:r>
      <w:r>
        <w:instrText>title</w:instrText>
      </w:r>
      <w:r>
        <w:rPr>
          <w:lang w:val="ru-RU"/>
        </w:rPr>
        <w:instrText xml:space="preserve">  \* </w:instrText>
      </w:r>
      <w:r>
        <w:instrText>Mergeformat</w:instrText>
      </w:r>
      <w:r>
        <w:rPr>
          <w:lang w:val="ru-RU"/>
        </w:rPr>
        <w:instrText xml:space="preserve"> </w:instrText>
      </w:r>
      <w:r>
        <w:fldChar w:fldCharType="separate"/>
      </w:r>
      <w:r w:rsidRPr="00253423">
        <w:rPr>
          <w:lang w:val="ru-RU"/>
        </w:rPr>
        <w:t>Специ</w:t>
      </w:r>
      <w:r w:rsidR="002D29CF">
        <w:rPr>
          <w:lang w:val="ru-RU"/>
        </w:rPr>
        <w:t>фикация Варианта использования:</w:t>
      </w:r>
      <w:r w:rsidR="006E066D">
        <w:rPr>
          <w:lang w:val="ru-RU"/>
        </w:rPr>
        <w:t xml:space="preserve"> </w:t>
      </w:r>
      <w:r w:rsidR="006E066D" w:rsidRPr="006E066D">
        <w:rPr>
          <w:noProof/>
          <w:lang w:val="ru-RU"/>
        </w:rPr>
        <w:t xml:space="preserve">Генерация отчета </w:t>
      </w:r>
      <w:r>
        <w:fldChar w:fldCharType="end"/>
      </w:r>
    </w:p>
    <w:p w:rsidR="00C67DCD" w:rsidRPr="005C3E38" w:rsidRDefault="00C67DCD" w:rsidP="00783F04">
      <w:pPr>
        <w:pStyle w:val="a4"/>
        <w:jc w:val="both"/>
        <w:rPr>
          <w:lang w:val="ru-RU"/>
        </w:rPr>
      </w:pPr>
    </w:p>
    <w:p w:rsidR="00C67DCD" w:rsidRPr="006E066D" w:rsidRDefault="006873A1" w:rsidP="00783F04">
      <w:pPr>
        <w:pStyle w:val="a4"/>
        <w:jc w:val="both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2566A4" w:rsidRPr="006E066D">
        <w:rPr>
          <w:sz w:val="28"/>
          <w:lang w:val="ru-RU"/>
        </w:rPr>
        <w:t xml:space="preserve"> 1.0</w:t>
      </w:r>
    </w:p>
    <w:p w:rsidR="00C67DCD" w:rsidRPr="006E066D" w:rsidRDefault="00C67DCD" w:rsidP="00783F04">
      <w:pPr>
        <w:pStyle w:val="a4"/>
        <w:jc w:val="both"/>
        <w:rPr>
          <w:sz w:val="28"/>
          <w:lang w:val="ru-RU"/>
        </w:rPr>
      </w:pPr>
    </w:p>
    <w:p w:rsidR="00C67DCD" w:rsidRPr="006E066D" w:rsidRDefault="00C67DCD" w:rsidP="00783F04">
      <w:pPr>
        <w:jc w:val="both"/>
        <w:rPr>
          <w:lang w:val="ru-RU"/>
        </w:rPr>
      </w:pPr>
    </w:p>
    <w:p w:rsidR="00C67DCD" w:rsidRDefault="00C67DCD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Default="00770A81" w:rsidP="00783F04">
      <w:pPr>
        <w:jc w:val="both"/>
        <w:rPr>
          <w:lang w:val="ru-RU"/>
        </w:rPr>
      </w:pPr>
    </w:p>
    <w:p w:rsidR="00770A81" w:rsidRPr="00770A81" w:rsidRDefault="00770A81" w:rsidP="00783F04">
      <w:pPr>
        <w:jc w:val="both"/>
        <w:rPr>
          <w:lang w:val="ru-RU"/>
        </w:rPr>
        <w:sectPr w:rsidR="00770A81" w:rsidRPr="00770A8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Default="007D7D77" w:rsidP="00783F04">
      <w:pPr>
        <w:pStyle w:val="a4"/>
        <w:jc w:val="both"/>
      </w:pPr>
      <w:r>
        <w:rPr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b/>
                <w:lang w:val="ru-RU"/>
              </w:rPr>
              <w:t>Автор</w:t>
            </w:r>
          </w:p>
        </w:tc>
      </w:tr>
      <w:tr w:rsidR="007D7D77">
        <w:tc>
          <w:tcPr>
            <w:tcW w:w="2304" w:type="dxa"/>
          </w:tcPr>
          <w:p w:rsidR="007D7D77" w:rsidRDefault="00B20913" w:rsidP="00783F04">
            <w:pPr>
              <w:pStyle w:val="Tabletext"/>
              <w:jc w:val="both"/>
            </w:pPr>
            <w:r>
              <w:t>01</w:t>
            </w:r>
            <w:r w:rsidR="007D7D77">
              <w:t>/</w:t>
            </w:r>
            <w:r w:rsidR="007D7D77">
              <w:rPr>
                <w:lang w:val="ru-RU"/>
              </w:rPr>
              <w:t>0</w:t>
            </w:r>
            <w:r>
              <w:t>3</w:t>
            </w:r>
            <w:r w:rsidR="007D7D77">
              <w:t>/</w:t>
            </w:r>
            <w:r w:rsidR="007D7D77"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Default="007D7D77" w:rsidP="00783F04">
            <w:pPr>
              <w:pStyle w:val="Tabletext"/>
              <w:jc w:val="both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Default="00C817F8" w:rsidP="00783F04">
            <w:pPr>
              <w:pStyle w:val="Tabletext"/>
              <w:jc w:val="both"/>
            </w:pPr>
            <w:r>
              <w:rPr>
                <w:lang w:val="ru-RU"/>
              </w:rPr>
              <w:t>Васильев Д.А.</w:t>
            </w: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  <w:tr w:rsidR="00C67DCD"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1152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3744" w:type="dxa"/>
          </w:tcPr>
          <w:p w:rsidR="00C67DCD" w:rsidRDefault="00C67DCD" w:rsidP="00783F04">
            <w:pPr>
              <w:pStyle w:val="Tabletext"/>
              <w:jc w:val="both"/>
            </w:pPr>
          </w:p>
        </w:tc>
        <w:tc>
          <w:tcPr>
            <w:tcW w:w="2304" w:type="dxa"/>
          </w:tcPr>
          <w:p w:rsidR="00C67DCD" w:rsidRDefault="00C67DCD" w:rsidP="00783F04">
            <w:pPr>
              <w:pStyle w:val="Tabletext"/>
              <w:jc w:val="both"/>
            </w:pPr>
          </w:p>
        </w:tc>
      </w:tr>
    </w:tbl>
    <w:p w:rsidR="00C67DCD" w:rsidRDefault="00C67DCD" w:rsidP="00783F04">
      <w:pPr>
        <w:jc w:val="both"/>
      </w:pPr>
    </w:p>
    <w:p w:rsidR="00C67DCD" w:rsidRPr="00C317C6" w:rsidRDefault="002566A4" w:rsidP="00783F04">
      <w:pPr>
        <w:pStyle w:val="a4"/>
        <w:jc w:val="both"/>
        <w:rPr>
          <w:lang w:val="ru-RU"/>
        </w:rPr>
      </w:pPr>
      <w:r w:rsidRPr="00C317C6">
        <w:rPr>
          <w:lang w:val="ru-RU"/>
        </w:rPr>
        <w:br w:type="page"/>
      </w:r>
      <w:r w:rsidR="00ED15CE">
        <w:rPr>
          <w:lang w:val="ru-RU"/>
        </w:rPr>
        <w:lastRenderedPageBreak/>
        <w:t>Содержание</w:t>
      </w:r>
    </w:p>
    <w:p w:rsidR="00EA341F" w:rsidRDefault="002566A4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C317C6">
        <w:rPr>
          <w:lang w:val="ru-RU"/>
        </w:rPr>
        <w:instrText xml:space="preserve"> </w:instrText>
      </w:r>
      <w:r>
        <w:instrText>TOC</w:instrText>
      </w:r>
      <w:r w:rsidRPr="00C317C6">
        <w:rPr>
          <w:lang w:val="ru-RU"/>
        </w:rPr>
        <w:instrText xml:space="preserve"> \</w:instrText>
      </w:r>
      <w:r>
        <w:instrText>o</w:instrText>
      </w:r>
      <w:r w:rsidRPr="00C317C6">
        <w:rPr>
          <w:lang w:val="ru-RU"/>
        </w:rPr>
        <w:instrText xml:space="preserve"> "1-3" </w:instrText>
      </w:r>
      <w:r>
        <w:fldChar w:fldCharType="separate"/>
      </w:r>
      <w:r w:rsidR="00EA341F" w:rsidRPr="00E10ABF">
        <w:rPr>
          <w:noProof/>
          <w:lang w:val="ru-RU"/>
        </w:rPr>
        <w:t>1.</w:t>
      </w:r>
      <w:r w:rsidR="00EA341F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EA341F" w:rsidRPr="00E10ABF">
        <w:rPr>
          <w:noProof/>
          <w:lang w:val="ru-RU"/>
        </w:rPr>
        <w:t>Генерация отчета</w:t>
      </w:r>
      <w:r w:rsidR="00EA341F">
        <w:rPr>
          <w:noProof/>
        </w:rPr>
        <w:tab/>
      </w:r>
      <w:r w:rsidR="00EA341F">
        <w:rPr>
          <w:noProof/>
        </w:rPr>
        <w:fldChar w:fldCharType="begin"/>
      </w:r>
      <w:r w:rsidR="00EA341F">
        <w:rPr>
          <w:noProof/>
        </w:rPr>
        <w:instrText xml:space="preserve"> PAGEREF _Toc381467210 \h </w:instrText>
      </w:r>
      <w:r w:rsidR="00EA341F">
        <w:rPr>
          <w:noProof/>
        </w:rPr>
      </w:r>
      <w:r w:rsidR="00EA341F">
        <w:rPr>
          <w:noProof/>
        </w:rPr>
        <w:fldChar w:fldCharType="separate"/>
      </w:r>
      <w:r w:rsidR="00EA341F">
        <w:rPr>
          <w:noProof/>
        </w:rPr>
        <w:t>4</w:t>
      </w:r>
      <w:r w:rsidR="00EA341F">
        <w:rPr>
          <w:noProof/>
        </w:rPr>
        <w:fldChar w:fldCharType="end"/>
      </w:r>
    </w:p>
    <w:p w:rsidR="00EA341F" w:rsidRDefault="00EA34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Краткое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Поток событий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Основной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Альтернативные потоки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Первый альтернативный поток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Специальные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/>
        </w:rPr>
        <w:t>Предусловия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 w:eastAsia="ru-RU"/>
        </w:rPr>
        <w:t>Постусловия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A341F" w:rsidRDefault="00EA341F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10ABF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E10ABF">
        <w:rPr>
          <w:noProof/>
          <w:lang w:val="ru-RU" w:eastAsia="ru-RU"/>
        </w:rPr>
        <w:t>Точки расширения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_Toc381467219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67DCD" w:rsidRPr="00513B66" w:rsidRDefault="002566A4" w:rsidP="00783F04">
      <w:pPr>
        <w:pStyle w:val="a4"/>
        <w:jc w:val="both"/>
        <w:rPr>
          <w:lang w:val="ru-RU"/>
        </w:rPr>
      </w:pPr>
      <w:r>
        <w:fldChar w:fldCharType="end"/>
      </w:r>
      <w:r w:rsidRPr="00F52789">
        <w:rPr>
          <w:lang w:val="ru-RU"/>
        </w:rPr>
        <w:br w:type="page"/>
      </w:r>
      <w:r w:rsidR="00C317C6">
        <w:lastRenderedPageBreak/>
        <w:fldChar w:fldCharType="begin"/>
      </w:r>
      <w:r w:rsidR="00C317C6">
        <w:instrText>title</w:instrText>
      </w:r>
      <w:r w:rsidR="00C317C6">
        <w:rPr>
          <w:lang w:val="ru-RU"/>
        </w:rPr>
        <w:instrText xml:space="preserve">  \* </w:instrText>
      </w:r>
      <w:r w:rsidR="00C317C6">
        <w:instrText>Mergeformat</w:instrText>
      </w:r>
      <w:r w:rsidR="00C317C6">
        <w:rPr>
          <w:lang w:val="ru-RU"/>
        </w:rPr>
        <w:instrText xml:space="preserve"> </w:instrText>
      </w:r>
      <w:r w:rsidR="00C317C6">
        <w:fldChar w:fldCharType="separate"/>
      </w:r>
      <w:r w:rsidR="00C317C6" w:rsidRPr="00253423">
        <w:rPr>
          <w:lang w:val="ru-RU"/>
        </w:rPr>
        <w:t>Специ</w:t>
      </w:r>
      <w:r w:rsidR="00513B66">
        <w:rPr>
          <w:lang w:val="ru-RU"/>
        </w:rPr>
        <w:t xml:space="preserve">фикация Варианта использования: </w:t>
      </w:r>
      <w:r w:rsidR="00513B66" w:rsidRPr="00513B66">
        <w:rPr>
          <w:noProof/>
          <w:lang w:val="ru-RU"/>
        </w:rPr>
        <w:t xml:space="preserve">Генерация отчета </w:t>
      </w:r>
      <w:r w:rsidR="00C317C6">
        <w:fldChar w:fldCharType="end"/>
      </w:r>
    </w:p>
    <w:p w:rsidR="00513B66" w:rsidRPr="00513B66" w:rsidRDefault="00513B66" w:rsidP="00513B66">
      <w:pPr>
        <w:pStyle w:val="1"/>
        <w:rPr>
          <w:sz w:val="20"/>
          <w:lang w:val="ru-RU"/>
        </w:rPr>
      </w:pPr>
      <w:bookmarkStart w:id="0" w:name="_Toc436203377"/>
      <w:bookmarkStart w:id="1" w:name="_Toc452813577"/>
      <w:bookmarkStart w:id="2" w:name="_Toc381467210"/>
      <w:r w:rsidRPr="00513B66">
        <w:rPr>
          <w:noProof/>
          <w:lang w:val="ru-RU"/>
        </w:rPr>
        <w:t>Генерация отчета</w:t>
      </w:r>
      <w:bookmarkEnd w:id="2"/>
      <w:r w:rsidRPr="00513B66">
        <w:rPr>
          <w:noProof/>
          <w:lang w:val="ru-RU"/>
        </w:rPr>
        <w:t xml:space="preserve"> </w:t>
      </w:r>
    </w:p>
    <w:p w:rsidR="005E57A2" w:rsidRPr="002D29CF" w:rsidRDefault="005E57A2" w:rsidP="00513B66">
      <w:pPr>
        <w:pStyle w:val="2"/>
        <w:rPr>
          <w:lang w:val="ru-RU"/>
        </w:rPr>
      </w:pPr>
      <w:bookmarkStart w:id="3" w:name="_Toc381467211"/>
      <w:r w:rsidRPr="002D29CF">
        <w:rPr>
          <w:lang w:val="ru-RU"/>
        </w:rPr>
        <w:t>Краткое описание</w:t>
      </w:r>
      <w:bookmarkEnd w:id="3"/>
    </w:p>
    <w:p w:rsidR="00E54BB1" w:rsidRDefault="00BE7157" w:rsidP="00783F04">
      <w:pPr>
        <w:pStyle w:val="aa"/>
        <w:jc w:val="both"/>
        <w:rPr>
          <w:lang w:val="ru-RU"/>
        </w:rPr>
      </w:pPr>
      <w:r>
        <w:rPr>
          <w:lang w:val="ru-RU"/>
        </w:rPr>
        <w:t>Данный документ описывает возможные сценарии использования программной системы,</w:t>
      </w:r>
      <w:r w:rsidR="007E7824">
        <w:rPr>
          <w:lang w:val="ru-RU"/>
        </w:rPr>
        <w:t xml:space="preserve"> при появлении </w:t>
      </w:r>
      <w:r w:rsidR="00EC06D2">
        <w:rPr>
          <w:lang w:val="ru-RU"/>
        </w:rPr>
        <w:t xml:space="preserve">у пользователя </w:t>
      </w:r>
      <w:r w:rsidR="007E7824">
        <w:rPr>
          <w:lang w:val="ru-RU"/>
        </w:rPr>
        <w:t xml:space="preserve">необходимости </w:t>
      </w:r>
      <w:r w:rsidR="003339BD">
        <w:rPr>
          <w:lang w:val="ru-RU"/>
        </w:rPr>
        <w:t>создать отчет</w:t>
      </w:r>
      <w:r w:rsidR="007E7824">
        <w:rPr>
          <w:lang w:val="ru-RU"/>
        </w:rPr>
        <w:t>.</w:t>
      </w:r>
      <w:r w:rsidR="00EC06D2">
        <w:rPr>
          <w:lang w:val="ru-RU"/>
        </w:rPr>
        <w:t xml:space="preserve"> В результате выполнения данного варианта использования</w:t>
      </w:r>
      <w:r w:rsidR="008B5028">
        <w:rPr>
          <w:lang w:val="ru-RU"/>
        </w:rPr>
        <w:t xml:space="preserve"> будет </w:t>
      </w:r>
      <w:r w:rsidR="00E30357">
        <w:rPr>
          <w:lang w:val="ru-RU"/>
        </w:rPr>
        <w:t>создан</w:t>
      </w:r>
      <w:r w:rsidR="008B5028">
        <w:rPr>
          <w:lang w:val="ru-RU"/>
        </w:rPr>
        <w:t xml:space="preserve"> или не будет </w:t>
      </w:r>
      <w:r w:rsidR="00E30357">
        <w:rPr>
          <w:lang w:val="ru-RU"/>
        </w:rPr>
        <w:t>создан</w:t>
      </w:r>
      <w:r w:rsidR="008B5028">
        <w:rPr>
          <w:lang w:val="ru-RU"/>
        </w:rPr>
        <w:t xml:space="preserve"> </w:t>
      </w:r>
      <w:r w:rsidR="00E30357">
        <w:rPr>
          <w:lang w:val="ru-RU"/>
        </w:rPr>
        <w:t>отчет одного из возможных типов</w:t>
      </w:r>
      <w:r w:rsidR="00EC06D2">
        <w:rPr>
          <w:lang w:val="ru-RU"/>
        </w:rPr>
        <w:t>.  Координатор проекта выступает в качестве пользователя программной системы.</w:t>
      </w:r>
    </w:p>
    <w:p w:rsidR="00C67DCD" w:rsidRDefault="00482EA2" w:rsidP="00783F04">
      <w:pPr>
        <w:pStyle w:val="1"/>
        <w:jc w:val="both"/>
        <w:rPr>
          <w:lang w:val="ru-RU"/>
        </w:rPr>
      </w:pPr>
      <w:bookmarkStart w:id="4" w:name="_Toc381467212"/>
      <w:bookmarkEnd w:id="0"/>
      <w:bookmarkEnd w:id="1"/>
      <w:r>
        <w:rPr>
          <w:lang w:val="ru-RU"/>
        </w:rPr>
        <w:t>Поток событий</w:t>
      </w:r>
      <w:bookmarkEnd w:id="4"/>
    </w:p>
    <w:p w:rsidR="00AC06AA" w:rsidRDefault="00BC7804" w:rsidP="00783F04">
      <w:pPr>
        <w:pStyle w:val="2"/>
        <w:jc w:val="both"/>
        <w:rPr>
          <w:lang w:val="ru-RU"/>
        </w:rPr>
      </w:pPr>
      <w:bookmarkStart w:id="5" w:name="_Toc381467213"/>
      <w:r>
        <w:rPr>
          <w:lang w:val="ru-RU"/>
        </w:rPr>
        <w:t>Основной поток</w:t>
      </w:r>
      <w:bookmarkEnd w:id="5"/>
    </w:p>
    <w:p w:rsidR="003102B1" w:rsidRDefault="007E7824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</w:t>
      </w:r>
      <w:r w:rsidR="003102B1">
        <w:rPr>
          <w:lang w:val="ru-RU"/>
        </w:rPr>
        <w:t xml:space="preserve">выбирает </w:t>
      </w:r>
      <w:r>
        <w:rPr>
          <w:lang w:val="ru-RU"/>
        </w:rPr>
        <w:t xml:space="preserve">пункт меню </w:t>
      </w:r>
      <w:r w:rsidR="003102B1">
        <w:rPr>
          <w:lang w:val="ru-RU"/>
        </w:rPr>
        <w:t>«</w:t>
      </w:r>
      <w:r w:rsidR="00AF419D">
        <w:rPr>
          <w:lang w:val="ru-RU"/>
        </w:rPr>
        <w:t>генерация отчета</w:t>
      </w:r>
      <w:r w:rsidR="003102B1">
        <w:rPr>
          <w:lang w:val="ru-RU"/>
        </w:rPr>
        <w:t>»</w:t>
      </w:r>
      <w:r w:rsidR="00306ACD">
        <w:rPr>
          <w:lang w:val="ru-RU"/>
        </w:rPr>
        <w:t>.</w:t>
      </w:r>
    </w:p>
    <w:p w:rsidR="003102B1" w:rsidRDefault="00EC06D2" w:rsidP="00895F85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102B1">
        <w:rPr>
          <w:lang w:val="ru-RU"/>
        </w:rPr>
        <w:t xml:space="preserve">рограмма показывает диалоговое окно </w:t>
      </w:r>
      <w:r w:rsidR="003F6BD4">
        <w:rPr>
          <w:lang w:val="ru-RU"/>
        </w:rPr>
        <w:t>с выбором типа отчета и места его сохранения</w:t>
      </w:r>
      <w:r w:rsidR="003F6BD4">
        <w:rPr>
          <w:lang w:val="ru-RU"/>
        </w:rPr>
        <w:t>.</w:t>
      </w:r>
    </w:p>
    <w:p w:rsidR="003102B1" w:rsidRDefault="00895F85" w:rsidP="00D568A2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Пользователь выбирает </w:t>
      </w:r>
      <w:r w:rsidR="003F6BD4">
        <w:rPr>
          <w:lang w:val="ru-RU"/>
        </w:rPr>
        <w:t>тип отчета,</w:t>
      </w:r>
      <w:r w:rsidR="003F6BD4">
        <w:rPr>
          <w:lang w:val="ru-RU"/>
        </w:rPr>
        <w:t xml:space="preserve"> место его сохранения</w:t>
      </w:r>
      <w:r w:rsidR="00D568A2">
        <w:rPr>
          <w:lang w:val="ru-RU"/>
        </w:rPr>
        <w:t xml:space="preserve"> </w:t>
      </w:r>
      <w:r>
        <w:rPr>
          <w:lang w:val="ru-RU"/>
        </w:rPr>
        <w:t>и нажимает «</w:t>
      </w:r>
      <w:r w:rsidR="003F6BD4">
        <w:rPr>
          <w:lang w:val="ru-RU"/>
        </w:rPr>
        <w:t>создать</w:t>
      </w:r>
      <w:r>
        <w:rPr>
          <w:lang w:val="ru-RU"/>
        </w:rPr>
        <w:t>».</w:t>
      </w:r>
    </w:p>
    <w:p w:rsidR="00895F85" w:rsidRDefault="00437A91" w:rsidP="00783F04">
      <w:pPr>
        <w:pStyle w:val="af2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Программа </w:t>
      </w:r>
      <w:r w:rsidR="00677254">
        <w:rPr>
          <w:lang w:val="ru-RU"/>
        </w:rPr>
        <w:t xml:space="preserve">создает </w:t>
      </w:r>
      <w:r w:rsidR="00677254">
        <w:rPr>
          <w:lang w:val="ru-RU"/>
        </w:rPr>
        <w:t>отчет</w:t>
      </w:r>
      <w:r w:rsidR="00677254">
        <w:rPr>
          <w:lang w:val="ru-RU"/>
        </w:rPr>
        <w:t xml:space="preserve"> и сохраняет его в заданном месте</w:t>
      </w:r>
      <w:r w:rsidR="00895F85">
        <w:rPr>
          <w:lang w:val="ru-RU"/>
        </w:rPr>
        <w:t>.</w:t>
      </w:r>
    </w:p>
    <w:p w:rsidR="00A72CA1" w:rsidRDefault="00A72CA1" w:rsidP="00783F04">
      <w:pPr>
        <w:pStyle w:val="2"/>
        <w:jc w:val="both"/>
        <w:rPr>
          <w:lang w:val="ru-RU"/>
        </w:rPr>
      </w:pPr>
      <w:bookmarkStart w:id="6" w:name="_Toc381467214"/>
      <w:r>
        <w:rPr>
          <w:lang w:val="ru-RU"/>
        </w:rPr>
        <w:t>Альтернативные потоки</w:t>
      </w:r>
      <w:bookmarkEnd w:id="6"/>
    </w:p>
    <w:p w:rsidR="000619B8" w:rsidRDefault="000619B8" w:rsidP="00783F04">
      <w:pPr>
        <w:pStyle w:val="3"/>
        <w:jc w:val="both"/>
        <w:rPr>
          <w:lang w:val="ru-RU"/>
        </w:rPr>
      </w:pPr>
      <w:bookmarkStart w:id="7" w:name="_Toc381467215"/>
      <w:r>
        <w:rPr>
          <w:lang w:val="ru-RU"/>
        </w:rPr>
        <w:t>Первый альтернативный поток</w:t>
      </w:r>
      <w:bookmarkEnd w:id="7"/>
    </w:p>
    <w:p w:rsidR="00895F85" w:rsidRPr="00895F85" w:rsidRDefault="00895F85" w:rsidP="00895F85">
      <w:pPr>
        <w:pStyle w:val="af2"/>
        <w:numPr>
          <w:ilvl w:val="1"/>
          <w:numId w:val="21"/>
        </w:numPr>
        <w:jc w:val="both"/>
        <w:rPr>
          <w:lang w:val="ru-RU"/>
        </w:rPr>
      </w:pPr>
      <w:r w:rsidRPr="00895F85">
        <w:rPr>
          <w:lang w:val="ru-RU"/>
        </w:rPr>
        <w:t xml:space="preserve">Пользователь </w:t>
      </w:r>
      <w:r w:rsidR="00113929">
        <w:rPr>
          <w:lang w:val="ru-RU"/>
        </w:rPr>
        <w:t xml:space="preserve">отменяет </w:t>
      </w:r>
      <w:r w:rsidR="008262C3">
        <w:rPr>
          <w:lang w:val="ru-RU"/>
        </w:rPr>
        <w:t>генерацию отчета</w:t>
      </w:r>
      <w:r w:rsidRPr="00895F85">
        <w:rPr>
          <w:lang w:val="ru-RU"/>
        </w:rPr>
        <w:t>.</w:t>
      </w:r>
    </w:p>
    <w:p w:rsidR="003B3315" w:rsidRDefault="00A46D45" w:rsidP="00783F04">
      <w:pPr>
        <w:pStyle w:val="af2"/>
        <w:numPr>
          <w:ilvl w:val="1"/>
          <w:numId w:val="21"/>
        </w:numPr>
        <w:jc w:val="both"/>
        <w:rPr>
          <w:lang w:val="ru-RU"/>
        </w:rPr>
      </w:pPr>
      <w:r>
        <w:rPr>
          <w:lang w:val="ru-RU"/>
        </w:rPr>
        <w:t xml:space="preserve">Программа </w:t>
      </w:r>
      <w:r w:rsidR="008262C3" w:rsidRPr="00EC7FE5">
        <w:rPr>
          <w:lang w:val="ru-RU"/>
        </w:rPr>
        <w:t xml:space="preserve">не </w:t>
      </w:r>
      <w:r w:rsidR="008262C3">
        <w:rPr>
          <w:lang w:val="ru-RU"/>
        </w:rPr>
        <w:t>генерирует и не сохраняет отчет</w:t>
      </w:r>
      <w:r w:rsidR="003B3315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noProof/>
          <w:lang w:val="ru-RU"/>
        </w:rPr>
      </w:pPr>
      <w:bookmarkStart w:id="8" w:name="_Toc381467216"/>
      <w:r>
        <w:rPr>
          <w:noProof/>
          <w:lang w:val="ru-RU"/>
        </w:rPr>
        <w:t>Специальные требования</w:t>
      </w:r>
      <w:bookmarkEnd w:id="8"/>
    </w:p>
    <w:p w:rsidR="00861ADF" w:rsidRPr="00861ADF" w:rsidRDefault="00861ADF" w:rsidP="00783F04">
      <w:pPr>
        <w:ind w:firstLine="720"/>
        <w:jc w:val="both"/>
        <w:rPr>
          <w:lang w:val="ru-RU"/>
        </w:rPr>
      </w:pPr>
      <w:r>
        <w:rPr>
          <w:lang w:val="ru-RU"/>
        </w:rPr>
        <w:t>Специальные требования отсутствуют.</w:t>
      </w:r>
    </w:p>
    <w:p w:rsidR="005A290F" w:rsidRDefault="006214B1" w:rsidP="00783F04">
      <w:pPr>
        <w:pStyle w:val="1"/>
        <w:jc w:val="both"/>
        <w:rPr>
          <w:lang w:val="ru-RU"/>
        </w:rPr>
      </w:pPr>
      <w:bookmarkStart w:id="9" w:name="_Toc436203381"/>
      <w:bookmarkStart w:id="10" w:name="_Toc381467217"/>
      <w:r w:rsidRPr="006214B1">
        <w:rPr>
          <w:lang w:val="ru-RU"/>
        </w:rPr>
        <w:t>Предусловия</w:t>
      </w:r>
      <w:bookmarkEnd w:id="9"/>
      <w:bookmarkEnd w:id="10"/>
    </w:p>
    <w:p w:rsidR="00F5582A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F37B7A" w:rsidRDefault="00F37B7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>
        <w:rPr>
          <w:lang w:val="ru-RU"/>
        </w:rPr>
        <w:t>Р</w:t>
      </w:r>
      <w:r>
        <w:rPr>
          <w:lang w:val="ru-RU"/>
        </w:rPr>
        <w:t>ешена задача распределения ресурсов</w:t>
      </w:r>
      <w:r w:rsidR="00B6323A">
        <w:rPr>
          <w:lang w:val="ru-RU"/>
        </w:rPr>
        <w:t>.</w:t>
      </w:r>
    </w:p>
    <w:p w:rsidR="00F5582A" w:rsidRPr="00892922" w:rsidRDefault="00F5582A" w:rsidP="00783F04">
      <w:pPr>
        <w:pStyle w:val="af2"/>
        <w:numPr>
          <w:ilvl w:val="0"/>
          <w:numId w:val="19"/>
        </w:numPr>
        <w:jc w:val="both"/>
        <w:rPr>
          <w:lang w:val="ru-RU"/>
        </w:rPr>
      </w:pPr>
      <w:r w:rsidRPr="00892922">
        <w:rPr>
          <w:lang w:val="ru-RU"/>
        </w:rPr>
        <w:t xml:space="preserve">У пользователя возникла необходимость </w:t>
      </w:r>
      <w:r w:rsidR="00040524">
        <w:rPr>
          <w:lang w:val="ru-RU"/>
        </w:rPr>
        <w:t>создать отчет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1" w:name="_Toc381467218"/>
      <w:r>
        <w:rPr>
          <w:lang w:val="ru-RU" w:eastAsia="ru-RU"/>
        </w:rPr>
        <w:t>Постусловия</w:t>
      </w:r>
      <w:bookmarkEnd w:id="11"/>
    </w:p>
    <w:p w:rsid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/>
        </w:rPr>
      </w:pPr>
      <w:r w:rsidRPr="00892922">
        <w:rPr>
          <w:lang w:val="ru-RU"/>
        </w:rPr>
        <w:t>Программа запущена и работает.</w:t>
      </w:r>
    </w:p>
    <w:p w:rsidR="00892922" w:rsidRPr="00892922" w:rsidRDefault="00892922" w:rsidP="00783F04">
      <w:pPr>
        <w:pStyle w:val="af2"/>
        <w:numPr>
          <w:ilvl w:val="0"/>
          <w:numId w:val="20"/>
        </w:numPr>
        <w:jc w:val="both"/>
        <w:rPr>
          <w:lang w:val="ru-RU" w:eastAsia="ru-RU"/>
        </w:rPr>
      </w:pPr>
      <w:r w:rsidRPr="00892922">
        <w:rPr>
          <w:lang w:val="ru-RU"/>
        </w:rPr>
        <w:t>Либо</w:t>
      </w:r>
      <w:r w:rsidR="00F95BA3">
        <w:rPr>
          <w:lang w:val="ru-RU"/>
        </w:rPr>
        <w:t xml:space="preserve"> отчет создан</w:t>
      </w:r>
      <w:r w:rsidR="007D4D14">
        <w:rPr>
          <w:lang w:val="ru-RU"/>
        </w:rPr>
        <w:t>, либо нет</w:t>
      </w:r>
      <w:r w:rsidRPr="00892922">
        <w:rPr>
          <w:lang w:val="ru-RU"/>
        </w:rPr>
        <w:t>.</w:t>
      </w:r>
    </w:p>
    <w:p w:rsidR="006214B1" w:rsidRDefault="006214B1" w:rsidP="00783F04">
      <w:pPr>
        <w:pStyle w:val="1"/>
        <w:jc w:val="both"/>
        <w:rPr>
          <w:lang w:val="ru-RU" w:eastAsia="ru-RU"/>
        </w:rPr>
      </w:pPr>
      <w:bookmarkStart w:id="12" w:name="_Toc381467219"/>
      <w:r>
        <w:rPr>
          <w:lang w:val="ru-RU" w:eastAsia="ru-RU"/>
        </w:rPr>
        <w:t>Точки расширения</w:t>
      </w:r>
      <w:bookmarkEnd w:id="12"/>
    </w:p>
    <w:p w:rsidR="00892922" w:rsidRPr="00892922" w:rsidRDefault="00892922" w:rsidP="00783F04">
      <w:pPr>
        <w:ind w:left="720"/>
        <w:jc w:val="both"/>
        <w:rPr>
          <w:lang w:val="ru-RU" w:eastAsia="ru-RU"/>
        </w:rPr>
      </w:pPr>
      <w:r>
        <w:rPr>
          <w:lang w:val="ru-RU" w:eastAsia="ru-RU"/>
        </w:rPr>
        <w:t>Точки расширения отсутствуют.</w:t>
      </w:r>
    </w:p>
    <w:sectPr w:rsidR="00892922" w:rsidRPr="00892922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AA8" w:rsidRDefault="00756AA8">
      <w:pPr>
        <w:spacing w:line="240" w:lineRule="auto"/>
      </w:pPr>
      <w:r>
        <w:separator/>
      </w:r>
    </w:p>
  </w:endnote>
  <w:endnote w:type="continuationSeparator" w:id="0">
    <w:p w:rsidR="00756AA8" w:rsidRDefault="00756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856" w:rsidRDefault="008768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856" w:rsidRDefault="0087685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856" w:rsidRDefault="00876856">
    <w:pPr>
      <w:pStyle w:val="a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396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ind w:right="360"/>
          </w:pPr>
          <w:r>
            <w:rPr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center"/>
          </w:pPr>
          <w:r>
            <w:t xml:space="preserve">@BestSoft,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6E066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396E" w:rsidRDefault="0031396E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 w:rsidR="00876856">
            <w:rPr>
              <w:rStyle w:val="a9"/>
              <w:noProof/>
            </w:rPr>
            <w:t>2</w:t>
          </w:r>
          <w:r>
            <w:rPr>
              <w:rStyle w:val="a9"/>
            </w:rPr>
            <w:fldChar w:fldCharType="end"/>
          </w:r>
        </w:p>
      </w:tc>
    </w:tr>
  </w:tbl>
  <w:p w:rsidR="0031396E" w:rsidRDefault="003139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AA8" w:rsidRDefault="00756AA8">
      <w:pPr>
        <w:spacing w:line="240" w:lineRule="auto"/>
      </w:pPr>
      <w:r>
        <w:separator/>
      </w:r>
    </w:p>
  </w:footnote>
  <w:footnote w:type="continuationSeparator" w:id="0">
    <w:p w:rsidR="00756AA8" w:rsidRDefault="00756A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856" w:rsidRDefault="00876856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rPr>
        <w:sz w:val="24"/>
      </w:rPr>
    </w:pPr>
  </w:p>
  <w:p w:rsidR="0031396E" w:rsidRDefault="0031396E">
    <w:pPr>
      <w:pBdr>
        <w:top w:val="single" w:sz="6" w:space="1" w:color="auto"/>
      </w:pBdr>
      <w:rPr>
        <w:sz w:val="24"/>
      </w:rPr>
    </w:pPr>
  </w:p>
  <w:p w:rsidR="0031396E" w:rsidRDefault="003139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BestSoft, Inc</w:t>
    </w:r>
  </w:p>
  <w:p w:rsidR="0031396E" w:rsidRDefault="0031396E">
    <w:pPr>
      <w:pBdr>
        <w:bottom w:val="single" w:sz="6" w:space="1" w:color="auto"/>
      </w:pBdr>
      <w:jc w:val="right"/>
      <w:rPr>
        <w:sz w:val="24"/>
      </w:rPr>
    </w:pPr>
  </w:p>
  <w:p w:rsidR="0031396E" w:rsidRDefault="0031396E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856" w:rsidRDefault="00876856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396E">
      <w:tc>
        <w:tcPr>
          <w:tcW w:w="6379" w:type="dxa"/>
        </w:tcPr>
        <w:p w:rsidR="0031396E" w:rsidRPr="00207DE6" w:rsidRDefault="0031396E" w:rsidP="0031396E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31396E" w:rsidRDefault="0031396E" w:rsidP="0031396E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31396E">
      <w:tc>
        <w:tcPr>
          <w:tcW w:w="6379" w:type="dxa"/>
        </w:tcPr>
        <w:p w:rsidR="0031396E" w:rsidRDefault="0031396E" w:rsidP="0031396E">
          <w:pPr>
            <w:pStyle w:val="DefaultStyle"/>
          </w:pPr>
          <w:r>
            <w:rPr>
              <w:lang w:val="ru-RU"/>
            </w:rPr>
            <w:t>Модель вариантов использования</w:t>
          </w:r>
        </w:p>
      </w:tc>
      <w:tc>
        <w:tcPr>
          <w:tcW w:w="3179" w:type="dxa"/>
        </w:tcPr>
        <w:p w:rsidR="0031396E" w:rsidRDefault="0031396E" w:rsidP="00B20913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 w:rsidR="00B20913">
            <w:t>01</w:t>
          </w:r>
          <w:r>
            <w:t>/</w:t>
          </w:r>
          <w:r>
            <w:rPr>
              <w:lang w:val="ru-RU"/>
            </w:rPr>
            <w:t>0</w:t>
          </w:r>
          <w:r w:rsidR="00B20913">
            <w:t>3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31396E">
      <w:tc>
        <w:tcPr>
          <w:tcW w:w="9558" w:type="dxa"/>
          <w:gridSpan w:val="2"/>
        </w:tcPr>
        <w:p w:rsidR="0031396E" w:rsidRPr="00876856" w:rsidRDefault="0031396E" w:rsidP="00876856">
          <w:pPr>
            <w:pStyle w:val="DefaultStyle"/>
            <w:rPr>
              <w:lang w:val="ru-RU"/>
            </w:rPr>
          </w:pPr>
          <w:r w:rsidRPr="00874B45">
            <w:t xml:space="preserve">Use Case </w:t>
          </w:r>
          <w:r w:rsidR="00876856">
            <w:rPr>
              <w:lang w:val="ru-RU"/>
            </w:rPr>
            <w:t>5</w:t>
          </w:r>
          <w:bookmarkStart w:id="13" w:name="_GoBack"/>
          <w:bookmarkEnd w:id="13"/>
        </w:p>
      </w:tc>
    </w:tr>
  </w:tbl>
  <w:p w:rsidR="0031396E" w:rsidRDefault="0031396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320627"/>
    <w:multiLevelType w:val="multilevel"/>
    <w:tmpl w:val="E58E38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7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3"/>
  </w:num>
  <w:num w:numId="12">
    <w:abstractNumId w:val="2"/>
  </w:num>
  <w:num w:numId="13">
    <w:abstractNumId w:val="13"/>
  </w:num>
  <w:num w:numId="14">
    <w:abstractNumId w:val="16"/>
  </w:num>
  <w:num w:numId="15">
    <w:abstractNumId w:val="12"/>
  </w:num>
  <w:num w:numId="16">
    <w:abstractNumId w:val="7"/>
  </w:num>
  <w:num w:numId="17">
    <w:abstractNumId w:val="20"/>
  </w:num>
  <w:num w:numId="18">
    <w:abstractNumId w:val="15"/>
  </w:num>
  <w:num w:numId="19">
    <w:abstractNumId w:val="1"/>
  </w:num>
  <w:num w:numId="20">
    <w:abstractNumId w:val="18"/>
  </w:num>
  <w:num w:numId="21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40524"/>
    <w:rsid w:val="00052FD7"/>
    <w:rsid w:val="00056B09"/>
    <w:rsid w:val="000619B8"/>
    <w:rsid w:val="00067540"/>
    <w:rsid w:val="00077661"/>
    <w:rsid w:val="000926CC"/>
    <w:rsid w:val="000A541B"/>
    <w:rsid w:val="000B2DB1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10CBA"/>
    <w:rsid w:val="00113929"/>
    <w:rsid w:val="001323B0"/>
    <w:rsid w:val="0014024D"/>
    <w:rsid w:val="00156E96"/>
    <w:rsid w:val="00197CCB"/>
    <w:rsid w:val="001B6CDC"/>
    <w:rsid w:val="001B7915"/>
    <w:rsid w:val="001D5E93"/>
    <w:rsid w:val="001E5494"/>
    <w:rsid w:val="001F059D"/>
    <w:rsid w:val="0021236E"/>
    <w:rsid w:val="00225322"/>
    <w:rsid w:val="002566A4"/>
    <w:rsid w:val="00260321"/>
    <w:rsid w:val="0026777A"/>
    <w:rsid w:val="0026794D"/>
    <w:rsid w:val="0028058E"/>
    <w:rsid w:val="00280945"/>
    <w:rsid w:val="0028663E"/>
    <w:rsid w:val="00294028"/>
    <w:rsid w:val="002A324D"/>
    <w:rsid w:val="002B4D21"/>
    <w:rsid w:val="002D078D"/>
    <w:rsid w:val="002D0CC5"/>
    <w:rsid w:val="002D29CF"/>
    <w:rsid w:val="002D3BD1"/>
    <w:rsid w:val="002E028C"/>
    <w:rsid w:val="002E1981"/>
    <w:rsid w:val="00305598"/>
    <w:rsid w:val="00306ACD"/>
    <w:rsid w:val="003102B1"/>
    <w:rsid w:val="00311D1E"/>
    <w:rsid w:val="0031396E"/>
    <w:rsid w:val="00320FC2"/>
    <w:rsid w:val="00332AC2"/>
    <w:rsid w:val="003339BD"/>
    <w:rsid w:val="0034290F"/>
    <w:rsid w:val="003454EB"/>
    <w:rsid w:val="003505E4"/>
    <w:rsid w:val="00360A00"/>
    <w:rsid w:val="00360D6D"/>
    <w:rsid w:val="00362383"/>
    <w:rsid w:val="003707FC"/>
    <w:rsid w:val="003812D8"/>
    <w:rsid w:val="003844C5"/>
    <w:rsid w:val="00387497"/>
    <w:rsid w:val="0039057F"/>
    <w:rsid w:val="0039451A"/>
    <w:rsid w:val="003A48F8"/>
    <w:rsid w:val="003B2347"/>
    <w:rsid w:val="003B3315"/>
    <w:rsid w:val="003D0D96"/>
    <w:rsid w:val="003D1D80"/>
    <w:rsid w:val="003D1D82"/>
    <w:rsid w:val="003E6FB7"/>
    <w:rsid w:val="003F20D9"/>
    <w:rsid w:val="003F6574"/>
    <w:rsid w:val="003F6BD4"/>
    <w:rsid w:val="00422448"/>
    <w:rsid w:val="004228E3"/>
    <w:rsid w:val="00433F7D"/>
    <w:rsid w:val="00437916"/>
    <w:rsid w:val="00437A91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4E14E2"/>
    <w:rsid w:val="00501E59"/>
    <w:rsid w:val="005047F0"/>
    <w:rsid w:val="005075F3"/>
    <w:rsid w:val="00513B66"/>
    <w:rsid w:val="0053355E"/>
    <w:rsid w:val="00571EBF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55ED"/>
    <w:rsid w:val="005C60BE"/>
    <w:rsid w:val="005D466B"/>
    <w:rsid w:val="005E43BF"/>
    <w:rsid w:val="005E57A2"/>
    <w:rsid w:val="005E7F90"/>
    <w:rsid w:val="005F0B96"/>
    <w:rsid w:val="00604490"/>
    <w:rsid w:val="00612AE5"/>
    <w:rsid w:val="006214B1"/>
    <w:rsid w:val="0062374B"/>
    <w:rsid w:val="00625231"/>
    <w:rsid w:val="00655586"/>
    <w:rsid w:val="0067020A"/>
    <w:rsid w:val="00677254"/>
    <w:rsid w:val="00683D62"/>
    <w:rsid w:val="006873A1"/>
    <w:rsid w:val="006A6410"/>
    <w:rsid w:val="006C6105"/>
    <w:rsid w:val="006D40F5"/>
    <w:rsid w:val="006D6709"/>
    <w:rsid w:val="006E066D"/>
    <w:rsid w:val="006E46AD"/>
    <w:rsid w:val="007006EA"/>
    <w:rsid w:val="007038C4"/>
    <w:rsid w:val="0071753F"/>
    <w:rsid w:val="0072140B"/>
    <w:rsid w:val="00724D16"/>
    <w:rsid w:val="007356DD"/>
    <w:rsid w:val="00756AA8"/>
    <w:rsid w:val="00770A81"/>
    <w:rsid w:val="007762EE"/>
    <w:rsid w:val="0077729B"/>
    <w:rsid w:val="00783F04"/>
    <w:rsid w:val="00785EB9"/>
    <w:rsid w:val="00787993"/>
    <w:rsid w:val="00791AA8"/>
    <w:rsid w:val="0079507F"/>
    <w:rsid w:val="007A282E"/>
    <w:rsid w:val="007B41BC"/>
    <w:rsid w:val="007C3B54"/>
    <w:rsid w:val="007D4D14"/>
    <w:rsid w:val="007D7D77"/>
    <w:rsid w:val="007E2113"/>
    <w:rsid w:val="007E7824"/>
    <w:rsid w:val="0080003A"/>
    <w:rsid w:val="00816B7B"/>
    <w:rsid w:val="008217C6"/>
    <w:rsid w:val="00825204"/>
    <w:rsid w:val="008262C3"/>
    <w:rsid w:val="00827F1A"/>
    <w:rsid w:val="00837E6F"/>
    <w:rsid w:val="008437B8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76856"/>
    <w:rsid w:val="00892922"/>
    <w:rsid w:val="0089448E"/>
    <w:rsid w:val="00894D79"/>
    <w:rsid w:val="00895F85"/>
    <w:rsid w:val="00895F9E"/>
    <w:rsid w:val="008A43C7"/>
    <w:rsid w:val="008B5028"/>
    <w:rsid w:val="008C7DCD"/>
    <w:rsid w:val="008D58EE"/>
    <w:rsid w:val="008E2244"/>
    <w:rsid w:val="008E58DE"/>
    <w:rsid w:val="008E77FC"/>
    <w:rsid w:val="00903194"/>
    <w:rsid w:val="00914C94"/>
    <w:rsid w:val="009255DA"/>
    <w:rsid w:val="00951869"/>
    <w:rsid w:val="00961CAD"/>
    <w:rsid w:val="00962983"/>
    <w:rsid w:val="00971E8B"/>
    <w:rsid w:val="00982C6E"/>
    <w:rsid w:val="00984D33"/>
    <w:rsid w:val="00985508"/>
    <w:rsid w:val="00987619"/>
    <w:rsid w:val="009F0A53"/>
    <w:rsid w:val="00A4179F"/>
    <w:rsid w:val="00A45F04"/>
    <w:rsid w:val="00A46D45"/>
    <w:rsid w:val="00A512CD"/>
    <w:rsid w:val="00A51328"/>
    <w:rsid w:val="00A644CC"/>
    <w:rsid w:val="00A72CA1"/>
    <w:rsid w:val="00A74757"/>
    <w:rsid w:val="00A7608F"/>
    <w:rsid w:val="00A8027E"/>
    <w:rsid w:val="00A82A78"/>
    <w:rsid w:val="00A83296"/>
    <w:rsid w:val="00A838F7"/>
    <w:rsid w:val="00A906C7"/>
    <w:rsid w:val="00AC0579"/>
    <w:rsid w:val="00AC06AA"/>
    <w:rsid w:val="00AC50EB"/>
    <w:rsid w:val="00AE291B"/>
    <w:rsid w:val="00AE7CC3"/>
    <w:rsid w:val="00AF31A7"/>
    <w:rsid w:val="00AF419D"/>
    <w:rsid w:val="00AF4EFD"/>
    <w:rsid w:val="00AF5EC5"/>
    <w:rsid w:val="00AF6264"/>
    <w:rsid w:val="00AF6976"/>
    <w:rsid w:val="00B17D04"/>
    <w:rsid w:val="00B20913"/>
    <w:rsid w:val="00B225DE"/>
    <w:rsid w:val="00B25A23"/>
    <w:rsid w:val="00B31239"/>
    <w:rsid w:val="00B430F7"/>
    <w:rsid w:val="00B44055"/>
    <w:rsid w:val="00B6323A"/>
    <w:rsid w:val="00B638B1"/>
    <w:rsid w:val="00B7184A"/>
    <w:rsid w:val="00B81733"/>
    <w:rsid w:val="00BA1546"/>
    <w:rsid w:val="00BB7B9B"/>
    <w:rsid w:val="00BC1A1C"/>
    <w:rsid w:val="00BC4053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568A2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51E7"/>
    <w:rsid w:val="00E16058"/>
    <w:rsid w:val="00E17559"/>
    <w:rsid w:val="00E17F4B"/>
    <w:rsid w:val="00E30357"/>
    <w:rsid w:val="00E35D57"/>
    <w:rsid w:val="00E47E84"/>
    <w:rsid w:val="00E50283"/>
    <w:rsid w:val="00E51104"/>
    <w:rsid w:val="00E54BB1"/>
    <w:rsid w:val="00E629E6"/>
    <w:rsid w:val="00E6376D"/>
    <w:rsid w:val="00E67AC0"/>
    <w:rsid w:val="00E74347"/>
    <w:rsid w:val="00E90949"/>
    <w:rsid w:val="00E96CEE"/>
    <w:rsid w:val="00EA3131"/>
    <w:rsid w:val="00EA341F"/>
    <w:rsid w:val="00EB7A9F"/>
    <w:rsid w:val="00EC06D2"/>
    <w:rsid w:val="00EC4358"/>
    <w:rsid w:val="00EC7F54"/>
    <w:rsid w:val="00EC7FE5"/>
    <w:rsid w:val="00ED15CE"/>
    <w:rsid w:val="00ED3ACF"/>
    <w:rsid w:val="00ED6F52"/>
    <w:rsid w:val="00EE5A5B"/>
    <w:rsid w:val="00F02121"/>
    <w:rsid w:val="00F169D3"/>
    <w:rsid w:val="00F37B7A"/>
    <w:rsid w:val="00F52789"/>
    <w:rsid w:val="00F5582A"/>
    <w:rsid w:val="00F65C8D"/>
    <w:rsid w:val="00F6790A"/>
    <w:rsid w:val="00F72EC1"/>
    <w:rsid w:val="00F7365A"/>
    <w:rsid w:val="00F75CDD"/>
    <w:rsid w:val="00F95BA3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semiHidden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8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9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b">
    <w:name w:val="footnote reference"/>
    <w:basedOn w:val="a1"/>
    <w:semiHidden/>
    <w:rPr>
      <w:sz w:val="20"/>
      <w:vertAlign w:val="superscript"/>
    </w:rPr>
  </w:style>
  <w:style w:type="paragraph" w:styleId="ac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d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0"/>
    <w:semiHidden/>
    <w:rPr>
      <w:i/>
      <w:color w:val="0000FF"/>
    </w:rPr>
  </w:style>
  <w:style w:type="paragraph" w:styleId="ae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0"/>
    <w:link w:val="af1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2">
    <w:name w:val="List Paragraph"/>
    <w:basedOn w:val="a0"/>
    <w:uiPriority w:val="34"/>
    <w:qFormat/>
    <w:rsid w:val="00C72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798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Silent</cp:lastModifiedBy>
  <cp:revision>324</cp:revision>
  <cp:lastPrinted>2001-03-15T10:26:00Z</cp:lastPrinted>
  <dcterms:created xsi:type="dcterms:W3CDTF">2014-02-26T14:06:00Z</dcterms:created>
  <dcterms:modified xsi:type="dcterms:W3CDTF">2014-03-01T21:40:00Z</dcterms:modified>
</cp:coreProperties>
</file>