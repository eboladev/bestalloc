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CD" w:rsidRPr="00770A81" w:rsidRDefault="00770A81" w:rsidP="00B5704D">
      <w:pPr>
        <w:pStyle w:val="a4"/>
        <w:jc w:val="both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5C3E38" w:rsidRDefault="005C3E38" w:rsidP="00B5704D">
      <w:pPr>
        <w:pStyle w:val="a4"/>
        <w:jc w:val="both"/>
        <w:rPr>
          <w:lang w:val="ru-RU"/>
        </w:rPr>
      </w:pPr>
      <w:r>
        <w:fldChar w:fldCharType="begin"/>
      </w:r>
      <w:r>
        <w:instrText>title</w:instrText>
      </w:r>
      <w:r>
        <w:rPr>
          <w:lang w:val="ru-RU"/>
        </w:rPr>
        <w:instrText xml:space="preserve">  \* </w:instrText>
      </w:r>
      <w:r>
        <w:instrText>Mergeformat</w:instrText>
      </w:r>
      <w:r>
        <w:rPr>
          <w:lang w:val="ru-RU"/>
        </w:rPr>
        <w:instrText xml:space="preserve"> </w:instrText>
      </w:r>
      <w:r>
        <w:fldChar w:fldCharType="separate"/>
      </w:r>
      <w:r w:rsidR="00EA66BC">
        <w:rPr>
          <w:lang w:val="ru-RU"/>
        </w:rPr>
        <w:t>Прототип интерфейсов, поведения программы с точки зрения конечного пользователя</w:t>
      </w:r>
      <w:r w:rsidRPr="005C3E38">
        <w:rPr>
          <w:lang w:val="ru-RU"/>
        </w:rPr>
        <w:t xml:space="preserve"> </w:t>
      </w:r>
      <w:r>
        <w:fldChar w:fldCharType="end"/>
      </w:r>
    </w:p>
    <w:p w:rsidR="00C67DCD" w:rsidRPr="005C3E38" w:rsidRDefault="00C67DCD" w:rsidP="00B5704D">
      <w:pPr>
        <w:pStyle w:val="a4"/>
        <w:jc w:val="both"/>
        <w:rPr>
          <w:lang w:val="ru-RU"/>
        </w:rPr>
      </w:pPr>
    </w:p>
    <w:p w:rsidR="00C67DCD" w:rsidRDefault="006873A1" w:rsidP="00B5704D">
      <w:pPr>
        <w:pStyle w:val="a4"/>
        <w:jc w:val="both"/>
        <w:rPr>
          <w:sz w:val="28"/>
        </w:rPr>
      </w:pPr>
      <w:r>
        <w:rPr>
          <w:sz w:val="28"/>
          <w:lang w:val="ru-RU"/>
        </w:rPr>
        <w:t>Версия</w:t>
      </w:r>
      <w:r w:rsidR="002566A4">
        <w:rPr>
          <w:sz w:val="28"/>
        </w:rPr>
        <w:t xml:space="preserve"> 1.0</w:t>
      </w:r>
    </w:p>
    <w:p w:rsidR="00C67DCD" w:rsidRDefault="00C67DCD" w:rsidP="00B5704D">
      <w:pPr>
        <w:pStyle w:val="a4"/>
        <w:jc w:val="both"/>
        <w:rPr>
          <w:sz w:val="28"/>
        </w:rPr>
      </w:pPr>
    </w:p>
    <w:p w:rsidR="00C67DCD" w:rsidRDefault="00C67DCD" w:rsidP="00B5704D">
      <w:pPr>
        <w:jc w:val="both"/>
      </w:pPr>
    </w:p>
    <w:p w:rsidR="00C67DCD" w:rsidRDefault="00C67DCD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Pr="00770A81" w:rsidRDefault="00770A81" w:rsidP="00B5704D">
      <w:pPr>
        <w:jc w:val="both"/>
        <w:rPr>
          <w:lang w:val="ru-RU"/>
        </w:rPr>
        <w:sectPr w:rsidR="00770A81" w:rsidRPr="00770A8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 w:rsidP="00B5704D">
      <w:pPr>
        <w:pStyle w:val="a4"/>
        <w:jc w:val="both"/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>
        <w:tc>
          <w:tcPr>
            <w:tcW w:w="2304" w:type="dxa"/>
          </w:tcPr>
          <w:p w:rsidR="007D7D77" w:rsidRDefault="007D7D77" w:rsidP="00B5704D">
            <w:pPr>
              <w:pStyle w:val="Tabletext"/>
              <w:jc w:val="both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Default="007D7D77" w:rsidP="00B5704D">
            <w:pPr>
              <w:pStyle w:val="Tabletext"/>
              <w:jc w:val="both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Default="007D7D77" w:rsidP="00B5704D">
            <w:pPr>
              <w:pStyle w:val="Tabletext"/>
              <w:jc w:val="both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Default="007D7D77" w:rsidP="00B5704D">
            <w:pPr>
              <w:pStyle w:val="Tabletext"/>
              <w:jc w:val="both"/>
            </w:pPr>
            <w:r>
              <w:rPr>
                <w:b/>
                <w:lang w:val="ru-RU"/>
              </w:rPr>
              <w:t>Автор</w:t>
            </w:r>
          </w:p>
        </w:tc>
      </w:tr>
      <w:tr w:rsidR="007D7D77">
        <w:tc>
          <w:tcPr>
            <w:tcW w:w="2304" w:type="dxa"/>
          </w:tcPr>
          <w:p w:rsidR="007D7D77" w:rsidRDefault="00B20913" w:rsidP="00C45B41">
            <w:pPr>
              <w:pStyle w:val="Tabletext"/>
              <w:jc w:val="both"/>
            </w:pPr>
            <w:r>
              <w:t>0</w:t>
            </w:r>
            <w:r w:rsidR="00C45B41">
              <w:rPr>
                <w:lang w:val="ru-RU"/>
              </w:rPr>
              <w:t>2</w:t>
            </w:r>
            <w:r w:rsidR="007D7D77">
              <w:t>/</w:t>
            </w:r>
            <w:r w:rsidR="007D7D77">
              <w:rPr>
                <w:lang w:val="ru-RU"/>
              </w:rPr>
              <w:t>0</w:t>
            </w:r>
            <w:r>
              <w:t>3</w:t>
            </w:r>
            <w:r w:rsidR="007D7D77">
              <w:t>/</w:t>
            </w:r>
            <w:r w:rsidR="007D7D77"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Default="007D7D77" w:rsidP="00B5704D">
            <w:pPr>
              <w:pStyle w:val="Tabletext"/>
              <w:jc w:val="both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Default="007D7D77" w:rsidP="00B5704D">
            <w:pPr>
              <w:pStyle w:val="Tabletext"/>
              <w:jc w:val="both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Default="00C817F8" w:rsidP="00B5704D">
            <w:pPr>
              <w:pStyle w:val="Tabletext"/>
              <w:jc w:val="both"/>
            </w:pPr>
            <w:r>
              <w:rPr>
                <w:lang w:val="ru-RU"/>
              </w:rPr>
              <w:t>Васильев Д.А.</w:t>
            </w:r>
          </w:p>
        </w:tc>
      </w:tr>
      <w:tr w:rsidR="00C67DCD">
        <w:tc>
          <w:tcPr>
            <w:tcW w:w="2304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B5704D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B5704D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B5704D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B5704D">
            <w:pPr>
              <w:pStyle w:val="Tabletext"/>
              <w:jc w:val="both"/>
            </w:pPr>
          </w:p>
        </w:tc>
      </w:tr>
    </w:tbl>
    <w:p w:rsidR="00C67DCD" w:rsidRDefault="00C67DCD" w:rsidP="00B5704D">
      <w:pPr>
        <w:jc w:val="both"/>
      </w:pPr>
    </w:p>
    <w:p w:rsidR="00C67DCD" w:rsidRPr="00C317C6" w:rsidRDefault="002566A4" w:rsidP="00B5704D">
      <w:pPr>
        <w:pStyle w:val="a4"/>
        <w:jc w:val="both"/>
        <w:rPr>
          <w:lang w:val="ru-RU"/>
        </w:rPr>
      </w:pPr>
      <w:r w:rsidRPr="00C317C6">
        <w:rPr>
          <w:lang w:val="ru-RU"/>
        </w:rPr>
        <w:br w:type="page"/>
      </w:r>
      <w:r w:rsidR="00ED15CE">
        <w:rPr>
          <w:lang w:val="ru-RU"/>
        </w:rPr>
        <w:lastRenderedPageBreak/>
        <w:t>Содержание</w:t>
      </w:r>
    </w:p>
    <w:p w:rsidR="00A86E21" w:rsidRDefault="002566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C317C6">
        <w:rPr>
          <w:lang w:val="ru-RU"/>
        </w:rPr>
        <w:instrText xml:space="preserve"> </w:instrText>
      </w:r>
      <w:r>
        <w:instrText>TOC</w:instrText>
      </w:r>
      <w:r w:rsidRPr="00C317C6">
        <w:rPr>
          <w:lang w:val="ru-RU"/>
        </w:rPr>
        <w:instrText xml:space="preserve"> \</w:instrText>
      </w:r>
      <w:r>
        <w:instrText>o</w:instrText>
      </w:r>
      <w:r w:rsidRPr="00C317C6">
        <w:rPr>
          <w:lang w:val="ru-RU"/>
        </w:rPr>
        <w:instrText xml:space="preserve"> "1-3" </w:instrText>
      </w:r>
      <w:r>
        <w:fldChar w:fldCharType="separate"/>
      </w:r>
      <w:r w:rsidR="00A86E21">
        <w:rPr>
          <w:noProof/>
        </w:rPr>
        <w:t>1.</w:t>
      </w:r>
      <w:r w:rsidR="00A86E21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A86E21" w:rsidRPr="00291569">
        <w:rPr>
          <w:noProof/>
          <w:lang w:val="ru-RU"/>
        </w:rPr>
        <w:t>Описание</w:t>
      </w:r>
      <w:r w:rsidR="00A86E21">
        <w:rPr>
          <w:noProof/>
        </w:rPr>
        <w:tab/>
      </w:r>
      <w:r w:rsidR="00A86E21">
        <w:rPr>
          <w:noProof/>
        </w:rPr>
        <w:fldChar w:fldCharType="begin"/>
      </w:r>
      <w:r w:rsidR="00A86E21">
        <w:rPr>
          <w:noProof/>
        </w:rPr>
        <w:instrText xml:space="preserve"> PAGEREF _Toc381564283 \h </w:instrText>
      </w:r>
      <w:r w:rsidR="00A86E21">
        <w:rPr>
          <w:noProof/>
        </w:rPr>
      </w:r>
      <w:r w:rsidR="00A86E21">
        <w:rPr>
          <w:noProof/>
        </w:rPr>
        <w:fldChar w:fldCharType="separate"/>
      </w:r>
      <w:r w:rsidR="00A86E21">
        <w:rPr>
          <w:noProof/>
        </w:rPr>
        <w:t>4</w:t>
      </w:r>
      <w:r w:rsidR="00A86E21">
        <w:rPr>
          <w:noProof/>
        </w:rPr>
        <w:fldChar w:fldCharType="end"/>
      </w:r>
    </w:p>
    <w:p w:rsidR="00A86E21" w:rsidRDefault="00A86E2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291569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291569">
        <w:rPr>
          <w:noProof/>
          <w:lang w:val="ru-RU"/>
        </w:rPr>
        <w:t>Внешний вид и поведение программной системы</w:t>
      </w:r>
      <w:r w:rsidRPr="00A86E21">
        <w:rPr>
          <w:noProof/>
          <w:lang w:val="ru-RU"/>
        </w:rPr>
        <w:tab/>
      </w:r>
      <w:r>
        <w:rPr>
          <w:noProof/>
        </w:rPr>
        <w:fldChar w:fldCharType="begin"/>
      </w:r>
      <w:r w:rsidRPr="00A86E21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86E21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86E21">
        <w:rPr>
          <w:noProof/>
          <w:lang w:val="ru-RU"/>
        </w:rPr>
        <w:instrText>381564284 \</w:instrText>
      </w:r>
      <w:r>
        <w:rPr>
          <w:noProof/>
        </w:rPr>
        <w:instrText>h</w:instrText>
      </w:r>
      <w:r w:rsidRPr="00A86E21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86E21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C67DCD" w:rsidRPr="00A644CC" w:rsidRDefault="002566A4" w:rsidP="00B5704D">
      <w:pPr>
        <w:pStyle w:val="a4"/>
        <w:jc w:val="both"/>
        <w:rPr>
          <w:lang w:val="ru-RU"/>
        </w:rPr>
      </w:pPr>
      <w:r>
        <w:fldChar w:fldCharType="end"/>
      </w:r>
      <w:bookmarkStart w:id="0" w:name="_GoBack"/>
      <w:bookmarkEnd w:id="0"/>
      <w:r w:rsidRPr="00F52789">
        <w:rPr>
          <w:lang w:val="ru-RU"/>
        </w:rPr>
        <w:br w:type="page"/>
      </w:r>
      <w:r w:rsidR="00C317C6">
        <w:lastRenderedPageBreak/>
        <w:fldChar w:fldCharType="begin"/>
      </w:r>
      <w:r w:rsidR="00C317C6">
        <w:instrText>title</w:instrText>
      </w:r>
      <w:r w:rsidR="00C317C6">
        <w:rPr>
          <w:lang w:val="ru-RU"/>
        </w:rPr>
        <w:instrText xml:space="preserve">  \* </w:instrText>
      </w:r>
      <w:r w:rsidR="00C317C6">
        <w:instrText>Mergeformat</w:instrText>
      </w:r>
      <w:r w:rsidR="00C317C6">
        <w:rPr>
          <w:lang w:val="ru-RU"/>
        </w:rPr>
        <w:instrText xml:space="preserve"> </w:instrText>
      </w:r>
      <w:r w:rsidR="00C317C6">
        <w:fldChar w:fldCharType="separate"/>
      </w:r>
      <w:r w:rsidR="00EA66BC">
        <w:fldChar w:fldCharType="begin"/>
      </w:r>
      <w:r w:rsidR="00EA66BC">
        <w:instrText>title</w:instrText>
      </w:r>
      <w:r w:rsidR="00EA66BC">
        <w:rPr>
          <w:lang w:val="ru-RU"/>
        </w:rPr>
        <w:instrText xml:space="preserve">  \* </w:instrText>
      </w:r>
      <w:r w:rsidR="00EA66BC">
        <w:instrText>Mergeformat</w:instrText>
      </w:r>
      <w:r w:rsidR="00EA66BC">
        <w:rPr>
          <w:lang w:val="ru-RU"/>
        </w:rPr>
        <w:instrText xml:space="preserve"> </w:instrText>
      </w:r>
      <w:r w:rsidR="00EA66BC">
        <w:fldChar w:fldCharType="separate"/>
      </w:r>
      <w:r w:rsidR="00EA66BC">
        <w:rPr>
          <w:lang w:val="ru-RU"/>
        </w:rPr>
        <w:t>Прототип интерфейсов, поведения программы с точки зрения конечного пользователя</w:t>
      </w:r>
      <w:r w:rsidR="00EA66BC" w:rsidRPr="005C3E38">
        <w:rPr>
          <w:lang w:val="ru-RU"/>
        </w:rPr>
        <w:t xml:space="preserve"> </w:t>
      </w:r>
      <w:r w:rsidR="00EA66BC">
        <w:fldChar w:fldCharType="end"/>
      </w:r>
      <w:r w:rsidR="00C317C6" w:rsidRPr="00C317C6">
        <w:rPr>
          <w:lang w:val="ru-RU"/>
        </w:rPr>
        <w:t xml:space="preserve"> </w:t>
      </w:r>
      <w:r w:rsidR="00C317C6">
        <w:fldChar w:fldCharType="end"/>
      </w:r>
    </w:p>
    <w:p w:rsidR="00C67DCD" w:rsidRDefault="006C1C2B" w:rsidP="00B5704D">
      <w:pPr>
        <w:pStyle w:val="1"/>
        <w:jc w:val="both"/>
        <w:rPr>
          <w:noProof/>
        </w:rPr>
      </w:pPr>
      <w:bookmarkStart w:id="1" w:name="_Toc436203377"/>
      <w:bookmarkStart w:id="2" w:name="_Toc452813577"/>
      <w:bookmarkStart w:id="3" w:name="_Toc381564283"/>
      <w:r>
        <w:rPr>
          <w:noProof/>
          <w:lang w:val="ru-RU"/>
        </w:rPr>
        <w:t>Описание</w:t>
      </w:r>
      <w:bookmarkEnd w:id="3"/>
    </w:p>
    <w:p w:rsidR="00C33D11" w:rsidRDefault="00BE7157" w:rsidP="00C33D11">
      <w:pPr>
        <w:pStyle w:val="aa"/>
        <w:jc w:val="both"/>
        <w:rPr>
          <w:lang w:val="ru-RU"/>
        </w:rPr>
      </w:pPr>
      <w:r>
        <w:rPr>
          <w:lang w:val="ru-RU"/>
        </w:rPr>
        <w:t xml:space="preserve">Данный документ описывает </w:t>
      </w:r>
      <w:r w:rsidR="00094F7A">
        <w:rPr>
          <w:lang w:val="ru-RU"/>
        </w:rPr>
        <w:t>то, каким образом пользователь будет взаимодействовать с программной системой</w:t>
      </w:r>
      <w:r w:rsidR="00A91FC1">
        <w:rPr>
          <w:lang w:val="ru-RU"/>
        </w:rPr>
        <w:t>, визуализацию различных вариантов использования и результатов решения задачи.</w:t>
      </w:r>
    </w:p>
    <w:p w:rsidR="00C67DCD" w:rsidRDefault="006C1C2B" w:rsidP="00B5704D">
      <w:pPr>
        <w:pStyle w:val="1"/>
        <w:jc w:val="both"/>
        <w:rPr>
          <w:lang w:val="ru-RU"/>
        </w:rPr>
      </w:pPr>
      <w:bookmarkStart w:id="4" w:name="_Toc381564284"/>
      <w:bookmarkEnd w:id="1"/>
      <w:bookmarkEnd w:id="2"/>
      <w:r>
        <w:rPr>
          <w:lang w:val="ru-RU"/>
        </w:rPr>
        <w:t>Внешний вид и поведение программной системы</w:t>
      </w:r>
      <w:bookmarkEnd w:id="4"/>
    </w:p>
    <w:p w:rsidR="00C33D11" w:rsidRPr="00F45C87" w:rsidRDefault="00F45C87" w:rsidP="00BE338F">
      <w:pPr>
        <w:pStyle w:val="aa"/>
        <w:ind w:left="0" w:firstLine="720"/>
        <w:jc w:val="both"/>
        <w:rPr>
          <w:lang w:val="ru-RU"/>
        </w:rPr>
      </w:pPr>
      <w:r>
        <w:rPr>
          <w:lang w:val="ru-RU"/>
        </w:rPr>
        <w:t>Главное окно п</w:t>
      </w:r>
      <w:r w:rsidR="00D541FF">
        <w:rPr>
          <w:lang w:val="ru-RU"/>
        </w:rPr>
        <w:t>рограмм</w:t>
      </w:r>
      <w:r>
        <w:rPr>
          <w:lang w:val="ru-RU"/>
        </w:rPr>
        <w:t>ы</w:t>
      </w:r>
      <w:r w:rsidR="00D541FF">
        <w:rPr>
          <w:lang w:val="ru-RU"/>
        </w:rPr>
        <w:t xml:space="preserve"> предоставляет пользователю визуализацию </w:t>
      </w:r>
      <w:r>
        <w:rPr>
          <w:lang w:val="ru-RU"/>
        </w:rPr>
        <w:t>решения задачи по распределению персонала по имеющимся ресурсам. В верхней части окна представлены возможные варианты взаимодействия пользователя с программой, подробно описанные в документе Модель вариантов использования.</w:t>
      </w:r>
      <w:r w:rsidR="00BE338F">
        <w:rPr>
          <w:lang w:val="ru-RU"/>
        </w:rPr>
        <w:t xml:space="preserve"> На рисунках 1-7 представлен внешний вид программы при реализации различных вариантов использования.</w:t>
      </w:r>
    </w:p>
    <w:p w:rsidR="00C33D11" w:rsidRDefault="00C33D11" w:rsidP="00BE338F">
      <w:pPr>
        <w:pStyle w:val="aa"/>
        <w:ind w:left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C20824" wp14:editId="48BF4736">
            <wp:extent cx="5943600" cy="2952750"/>
            <wp:effectExtent l="0" t="0" r="0" b="0"/>
            <wp:docPr id="2" name="Рисунок 2" descr="C:\Users\Silent\Desktop\Main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ent\Desktop\MainFram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38F" w:rsidRDefault="00BE338F" w:rsidP="00BE338F">
      <w:pPr>
        <w:pStyle w:val="aa"/>
        <w:ind w:left="0"/>
        <w:jc w:val="center"/>
        <w:rPr>
          <w:lang w:val="ru-RU"/>
        </w:rPr>
      </w:pPr>
      <w:r>
        <w:rPr>
          <w:lang w:val="ru-RU"/>
        </w:rPr>
        <w:t>Рисунок 1. Основное окно программы.</w:t>
      </w:r>
    </w:p>
    <w:p w:rsidR="00BE338F" w:rsidRDefault="00C33D11" w:rsidP="00BE338F">
      <w:pPr>
        <w:pStyle w:val="aa"/>
        <w:ind w:left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903D83" wp14:editId="1B94A28F">
            <wp:extent cx="4143375" cy="1857375"/>
            <wp:effectExtent l="0" t="0" r="9525" b="9525"/>
            <wp:docPr id="3" name="Рисунок 3" descr="C:\Users\Silent\Desktop\Добавить объек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lent\Desktop\Добавить объект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38F" w:rsidRDefault="00BE338F" w:rsidP="00BE338F">
      <w:pPr>
        <w:pStyle w:val="aa"/>
        <w:ind w:left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2</w:t>
      </w:r>
      <w:r>
        <w:rPr>
          <w:lang w:val="ru-RU"/>
        </w:rPr>
        <w:t xml:space="preserve">. </w:t>
      </w:r>
      <w:r>
        <w:rPr>
          <w:lang w:val="ru-RU"/>
        </w:rPr>
        <w:t>Окно добавления объекта к задаче</w:t>
      </w:r>
      <w:r>
        <w:rPr>
          <w:lang w:val="ru-RU"/>
        </w:rPr>
        <w:t>.</w:t>
      </w:r>
    </w:p>
    <w:p w:rsidR="00C33D11" w:rsidRDefault="00C33D11" w:rsidP="00BE338F">
      <w:pPr>
        <w:pStyle w:val="aa"/>
        <w:ind w:left="0"/>
        <w:jc w:val="center"/>
        <w:rPr>
          <w:lang w:val="ru-RU"/>
        </w:rPr>
      </w:pPr>
    </w:p>
    <w:p w:rsidR="00C33D11" w:rsidRDefault="00C33D11" w:rsidP="00BE338F">
      <w:pPr>
        <w:pStyle w:val="aa"/>
        <w:ind w:left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A4FE71" wp14:editId="66C219E7">
            <wp:extent cx="3000375" cy="3381375"/>
            <wp:effectExtent l="0" t="0" r="9525" b="9525"/>
            <wp:docPr id="4" name="Рисунок 4" descr="C:\Users\Silent\Desktop\Добавить из шабло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lent\Desktop\Добавить из шаблона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38F" w:rsidRDefault="00BE338F" w:rsidP="00BE338F">
      <w:pPr>
        <w:pStyle w:val="aa"/>
        <w:ind w:left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3</w:t>
      </w:r>
      <w:r>
        <w:rPr>
          <w:lang w:val="ru-RU"/>
        </w:rPr>
        <w:t xml:space="preserve">. Окно </w:t>
      </w:r>
      <w:r>
        <w:rPr>
          <w:lang w:val="ru-RU"/>
        </w:rPr>
        <w:t>создания объекта по выбранному шаблону</w:t>
      </w:r>
      <w:r>
        <w:rPr>
          <w:lang w:val="ru-RU"/>
        </w:rPr>
        <w:t>.</w:t>
      </w:r>
    </w:p>
    <w:p w:rsidR="00BE338F" w:rsidRDefault="00BE338F" w:rsidP="00BE338F">
      <w:pPr>
        <w:pStyle w:val="aa"/>
        <w:ind w:left="0"/>
        <w:jc w:val="center"/>
        <w:rPr>
          <w:lang w:val="ru-RU"/>
        </w:rPr>
      </w:pPr>
    </w:p>
    <w:p w:rsidR="00C33D11" w:rsidRDefault="00C33D11" w:rsidP="00BE338F">
      <w:pPr>
        <w:pStyle w:val="aa"/>
        <w:ind w:left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689F7D" wp14:editId="2BBB5FD2">
            <wp:extent cx="5667375" cy="4000500"/>
            <wp:effectExtent l="0" t="0" r="9525" b="0"/>
            <wp:docPr id="5" name="Рисунок 5" descr="C:\Users\Silent\Desktop\Изменить объек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lent\Desktop\Изменить объект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38F" w:rsidRDefault="00BE338F" w:rsidP="00BE338F">
      <w:pPr>
        <w:pStyle w:val="aa"/>
        <w:ind w:left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 xml:space="preserve">. Окно </w:t>
      </w:r>
      <w:r>
        <w:rPr>
          <w:lang w:val="ru-RU"/>
        </w:rPr>
        <w:t>изменения параметров объекта</w:t>
      </w:r>
      <w:r>
        <w:rPr>
          <w:lang w:val="ru-RU"/>
        </w:rPr>
        <w:t>.</w:t>
      </w:r>
    </w:p>
    <w:p w:rsidR="00C33D11" w:rsidRDefault="00C33D11" w:rsidP="00BE338F">
      <w:pPr>
        <w:pStyle w:val="aa"/>
        <w:ind w:left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57B3DC" wp14:editId="159BDE15">
            <wp:extent cx="2762250" cy="1666875"/>
            <wp:effectExtent l="0" t="0" r="0" b="9525"/>
            <wp:docPr id="6" name="Рисунок 6" descr="C:\Users\Silent\Desktop\Отче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lent\Desktop\Отчет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38F" w:rsidRDefault="00BE338F" w:rsidP="00BE338F">
      <w:pPr>
        <w:pStyle w:val="aa"/>
        <w:ind w:left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5</w:t>
      </w:r>
      <w:r>
        <w:rPr>
          <w:lang w:val="ru-RU"/>
        </w:rPr>
        <w:t xml:space="preserve">. Окно </w:t>
      </w:r>
      <w:r>
        <w:rPr>
          <w:lang w:val="ru-RU"/>
        </w:rPr>
        <w:t>для генерации отчета</w:t>
      </w:r>
      <w:r>
        <w:rPr>
          <w:lang w:val="ru-RU"/>
        </w:rPr>
        <w:t>.</w:t>
      </w:r>
    </w:p>
    <w:p w:rsidR="00C33D11" w:rsidRDefault="00C33D11" w:rsidP="00BE338F">
      <w:pPr>
        <w:pStyle w:val="aa"/>
        <w:ind w:left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7A39955" wp14:editId="7A3E1337">
            <wp:extent cx="2809875" cy="1190625"/>
            <wp:effectExtent l="0" t="0" r="9525" b="9525"/>
            <wp:docPr id="7" name="Рисунок 7" descr="C:\Users\Silent\Desktop\Сохрани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lent\Desktop\Сохранить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38F" w:rsidRDefault="00BE338F" w:rsidP="00BE338F">
      <w:pPr>
        <w:pStyle w:val="aa"/>
        <w:ind w:left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6</w:t>
      </w:r>
      <w:r>
        <w:rPr>
          <w:lang w:val="ru-RU"/>
        </w:rPr>
        <w:t xml:space="preserve">. Окно для </w:t>
      </w:r>
      <w:r>
        <w:rPr>
          <w:lang w:val="ru-RU"/>
        </w:rPr>
        <w:t>сохранения текущего состояния задачи</w:t>
      </w:r>
      <w:r>
        <w:rPr>
          <w:lang w:val="ru-RU"/>
        </w:rPr>
        <w:t>.</w:t>
      </w:r>
    </w:p>
    <w:p w:rsidR="00BE338F" w:rsidRDefault="00BE338F" w:rsidP="00BE338F">
      <w:pPr>
        <w:pStyle w:val="aa"/>
        <w:ind w:left="0"/>
        <w:jc w:val="center"/>
        <w:rPr>
          <w:lang w:val="ru-RU"/>
        </w:rPr>
      </w:pPr>
    </w:p>
    <w:p w:rsidR="00C33D11" w:rsidRDefault="00C33D11" w:rsidP="00BE338F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740DCE" wp14:editId="1142762D">
            <wp:extent cx="2809875" cy="1190625"/>
            <wp:effectExtent l="0" t="0" r="9525" b="9525"/>
            <wp:docPr id="8" name="Рисунок 8" descr="C:\Users\Silent\Desktop\Загрузи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lent\Desktop\Загрузить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38F" w:rsidRDefault="00BE338F" w:rsidP="00BE338F">
      <w:pPr>
        <w:pStyle w:val="aa"/>
        <w:ind w:left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7</w:t>
      </w:r>
      <w:r>
        <w:rPr>
          <w:lang w:val="ru-RU"/>
        </w:rPr>
        <w:t xml:space="preserve">. Окно для </w:t>
      </w:r>
      <w:r>
        <w:rPr>
          <w:lang w:val="ru-RU"/>
        </w:rPr>
        <w:t>загрузки ранее сохраненной</w:t>
      </w:r>
      <w:r>
        <w:rPr>
          <w:lang w:val="ru-RU"/>
        </w:rPr>
        <w:t xml:space="preserve"> задачи.</w:t>
      </w:r>
    </w:p>
    <w:p w:rsidR="00BE338F" w:rsidRPr="00C33D11" w:rsidRDefault="00BE338F" w:rsidP="00C33D11">
      <w:pPr>
        <w:rPr>
          <w:lang w:val="ru-RU"/>
        </w:rPr>
      </w:pPr>
    </w:p>
    <w:sectPr w:rsidR="00BE338F" w:rsidRPr="00C33D11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1AB" w:rsidRDefault="007A31AB">
      <w:pPr>
        <w:spacing w:line="240" w:lineRule="auto"/>
      </w:pPr>
      <w:r>
        <w:separator/>
      </w:r>
    </w:p>
  </w:endnote>
  <w:endnote w:type="continuationSeparator" w:id="0">
    <w:p w:rsidR="007A31AB" w:rsidRDefault="007A3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3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EA66BC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A86E21">
            <w:rPr>
              <w:rStyle w:val="a9"/>
              <w:noProof/>
            </w:rPr>
            <w:t>3</w:t>
          </w:r>
          <w:r>
            <w:rPr>
              <w:rStyle w:val="a9"/>
            </w:rPr>
            <w:fldChar w:fldCharType="end"/>
          </w:r>
        </w:p>
      </w:tc>
    </w:tr>
  </w:tbl>
  <w:p w:rsidR="0031396E" w:rsidRDefault="003139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1AB" w:rsidRDefault="007A31AB">
      <w:pPr>
        <w:spacing w:line="240" w:lineRule="auto"/>
      </w:pPr>
      <w:r>
        <w:separator/>
      </w:r>
    </w:p>
  </w:footnote>
  <w:footnote w:type="continuationSeparator" w:id="0">
    <w:p w:rsidR="007A31AB" w:rsidRDefault="007A31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rPr>
        <w:sz w:val="24"/>
      </w:rPr>
    </w:pPr>
  </w:p>
  <w:p w:rsidR="0031396E" w:rsidRDefault="0031396E">
    <w:pPr>
      <w:pBdr>
        <w:top w:val="single" w:sz="6" w:space="1" w:color="auto"/>
      </w:pBdr>
      <w:rPr>
        <w:sz w:val="24"/>
      </w:rPr>
    </w:pPr>
  </w:p>
  <w:p w:rsidR="0031396E" w:rsidRDefault="003139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31396E" w:rsidRDefault="0031396E">
    <w:pPr>
      <w:pBdr>
        <w:bottom w:val="single" w:sz="6" w:space="1" w:color="auto"/>
      </w:pBdr>
      <w:jc w:val="right"/>
      <w:rPr>
        <w:sz w:val="24"/>
      </w:rPr>
    </w:pPr>
  </w:p>
  <w:p w:rsidR="0031396E" w:rsidRDefault="0031396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396E">
      <w:tc>
        <w:tcPr>
          <w:tcW w:w="6379" w:type="dxa"/>
        </w:tcPr>
        <w:p w:rsidR="0031396E" w:rsidRPr="00207DE6" w:rsidRDefault="0031396E" w:rsidP="0031396E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31396E" w:rsidRDefault="0031396E" w:rsidP="0031396E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31396E">
      <w:tc>
        <w:tcPr>
          <w:tcW w:w="6379" w:type="dxa"/>
        </w:tcPr>
        <w:p w:rsidR="0031396E" w:rsidRPr="00AA5741" w:rsidRDefault="00AA5741" w:rsidP="0031396E">
          <w:pPr>
            <w:pStyle w:val="DefaultStyle"/>
            <w:rPr>
              <w:lang w:val="ru-RU"/>
            </w:rPr>
          </w:pPr>
          <w:r>
            <w:rPr>
              <w:lang w:val="ru-RU"/>
            </w:rPr>
            <w:t>Прототип интерфейсов, поведения программы с точки зрения конечного пользователя</w:t>
          </w:r>
        </w:p>
      </w:tc>
      <w:tc>
        <w:tcPr>
          <w:tcW w:w="3179" w:type="dxa"/>
        </w:tcPr>
        <w:p w:rsidR="0031396E" w:rsidRDefault="0031396E" w:rsidP="00AA5741">
          <w:pPr>
            <w:pStyle w:val="DefaultStyle"/>
          </w:pPr>
          <w:r w:rsidRPr="00AA5741">
            <w:rPr>
              <w:lang w:val="ru-RU"/>
            </w:rP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 w:rsidR="00B20913">
            <w:t>0</w:t>
          </w:r>
          <w:r w:rsidR="00AA5741">
            <w:t>2</w:t>
          </w:r>
          <w:r>
            <w:t>/</w:t>
          </w:r>
          <w:r>
            <w:rPr>
              <w:lang w:val="ru-RU"/>
            </w:rPr>
            <w:t>0</w:t>
          </w:r>
          <w:r w:rsidR="00B20913">
            <w:t>3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31396E">
      <w:tc>
        <w:tcPr>
          <w:tcW w:w="9558" w:type="dxa"/>
          <w:gridSpan w:val="2"/>
        </w:tcPr>
        <w:p w:rsidR="00AA5741" w:rsidRPr="00AA5741" w:rsidRDefault="00AA5741" w:rsidP="00232C37">
          <w:pPr>
            <w:pStyle w:val="DefaultStyle"/>
          </w:pPr>
          <w:proofErr w:type="spellStart"/>
          <w:r>
            <w:t>protint_bestalloc</w:t>
          </w:r>
          <w:proofErr w:type="spellEnd"/>
        </w:p>
      </w:tc>
    </w:tr>
  </w:tbl>
  <w:p w:rsidR="0031396E" w:rsidRDefault="0031396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12"/>
  </w:num>
  <w:num w:numId="14">
    <w:abstractNumId w:val="15"/>
  </w:num>
  <w:num w:numId="15">
    <w:abstractNumId w:val="11"/>
  </w:num>
  <w:num w:numId="16">
    <w:abstractNumId w:val="7"/>
  </w:num>
  <w:num w:numId="17">
    <w:abstractNumId w:val="19"/>
  </w:num>
  <w:num w:numId="18">
    <w:abstractNumId w:val="14"/>
  </w:num>
  <w:num w:numId="19">
    <w:abstractNumId w:val="1"/>
  </w:num>
  <w:num w:numId="2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2FD7"/>
    <w:rsid w:val="00056B09"/>
    <w:rsid w:val="000619B8"/>
    <w:rsid w:val="00067540"/>
    <w:rsid w:val="00077661"/>
    <w:rsid w:val="000926CC"/>
    <w:rsid w:val="00094F7A"/>
    <w:rsid w:val="000A541B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323B0"/>
    <w:rsid w:val="0014024D"/>
    <w:rsid w:val="00156E96"/>
    <w:rsid w:val="00197CCB"/>
    <w:rsid w:val="001B6CDC"/>
    <w:rsid w:val="001B7915"/>
    <w:rsid w:val="001D455E"/>
    <w:rsid w:val="001D5E93"/>
    <w:rsid w:val="001E5494"/>
    <w:rsid w:val="0021236E"/>
    <w:rsid w:val="00225322"/>
    <w:rsid w:val="00232C37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2D0CC5"/>
    <w:rsid w:val="002E2DDA"/>
    <w:rsid w:val="00305598"/>
    <w:rsid w:val="00306ACD"/>
    <w:rsid w:val="003102B1"/>
    <w:rsid w:val="00311D1E"/>
    <w:rsid w:val="0031396E"/>
    <w:rsid w:val="00320FC2"/>
    <w:rsid w:val="00332AC2"/>
    <w:rsid w:val="0034290F"/>
    <w:rsid w:val="003454EB"/>
    <w:rsid w:val="003505E4"/>
    <w:rsid w:val="00360A00"/>
    <w:rsid w:val="00360D6D"/>
    <w:rsid w:val="003707FC"/>
    <w:rsid w:val="003812D8"/>
    <w:rsid w:val="003844C5"/>
    <w:rsid w:val="00387497"/>
    <w:rsid w:val="0039057F"/>
    <w:rsid w:val="0039451A"/>
    <w:rsid w:val="003A48F8"/>
    <w:rsid w:val="003D0D96"/>
    <w:rsid w:val="003D1D80"/>
    <w:rsid w:val="003D1D82"/>
    <w:rsid w:val="003E6FB7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4D562E"/>
    <w:rsid w:val="00501E59"/>
    <w:rsid w:val="005047F0"/>
    <w:rsid w:val="005075F3"/>
    <w:rsid w:val="0053355E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60BE"/>
    <w:rsid w:val="005D466B"/>
    <w:rsid w:val="005E43BF"/>
    <w:rsid w:val="005E57A2"/>
    <w:rsid w:val="005E7F90"/>
    <w:rsid w:val="005F0B96"/>
    <w:rsid w:val="00604490"/>
    <w:rsid w:val="006214B1"/>
    <w:rsid w:val="0062374B"/>
    <w:rsid w:val="00625231"/>
    <w:rsid w:val="00655586"/>
    <w:rsid w:val="00683D62"/>
    <w:rsid w:val="006873A1"/>
    <w:rsid w:val="006A6410"/>
    <w:rsid w:val="006C1C2B"/>
    <w:rsid w:val="006C6105"/>
    <w:rsid w:val="006D40F5"/>
    <w:rsid w:val="006E46AD"/>
    <w:rsid w:val="007006EA"/>
    <w:rsid w:val="0071753F"/>
    <w:rsid w:val="00724D16"/>
    <w:rsid w:val="007356DD"/>
    <w:rsid w:val="00770A81"/>
    <w:rsid w:val="0077729B"/>
    <w:rsid w:val="00785EB9"/>
    <w:rsid w:val="00787993"/>
    <w:rsid w:val="00791AA8"/>
    <w:rsid w:val="0079507F"/>
    <w:rsid w:val="007A282E"/>
    <w:rsid w:val="007A31AB"/>
    <w:rsid w:val="007B41BC"/>
    <w:rsid w:val="007C3B54"/>
    <w:rsid w:val="007D7D77"/>
    <w:rsid w:val="007E2113"/>
    <w:rsid w:val="007E7824"/>
    <w:rsid w:val="0080003A"/>
    <w:rsid w:val="008217C6"/>
    <w:rsid w:val="00825204"/>
    <w:rsid w:val="00827F1A"/>
    <w:rsid w:val="00837E6F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F9E"/>
    <w:rsid w:val="008C7DCD"/>
    <w:rsid w:val="008E2244"/>
    <w:rsid w:val="008E58DE"/>
    <w:rsid w:val="00903194"/>
    <w:rsid w:val="00914C94"/>
    <w:rsid w:val="009255DA"/>
    <w:rsid w:val="00961CAD"/>
    <w:rsid w:val="00962983"/>
    <w:rsid w:val="00982C6E"/>
    <w:rsid w:val="00984D33"/>
    <w:rsid w:val="00985508"/>
    <w:rsid w:val="00987619"/>
    <w:rsid w:val="00A4179F"/>
    <w:rsid w:val="00A45F04"/>
    <w:rsid w:val="00A512CD"/>
    <w:rsid w:val="00A51328"/>
    <w:rsid w:val="00A644CC"/>
    <w:rsid w:val="00A72CA1"/>
    <w:rsid w:val="00A74757"/>
    <w:rsid w:val="00A7608F"/>
    <w:rsid w:val="00A8027E"/>
    <w:rsid w:val="00A838F7"/>
    <w:rsid w:val="00A86E21"/>
    <w:rsid w:val="00A906C7"/>
    <w:rsid w:val="00A91FC1"/>
    <w:rsid w:val="00AA5741"/>
    <w:rsid w:val="00AC0579"/>
    <w:rsid w:val="00AC06AA"/>
    <w:rsid w:val="00AD3C0F"/>
    <w:rsid w:val="00AE291B"/>
    <w:rsid w:val="00AE7CC3"/>
    <w:rsid w:val="00AF4EFD"/>
    <w:rsid w:val="00AF5EC5"/>
    <w:rsid w:val="00AF6264"/>
    <w:rsid w:val="00AF6976"/>
    <w:rsid w:val="00B17D04"/>
    <w:rsid w:val="00B20913"/>
    <w:rsid w:val="00B25A23"/>
    <w:rsid w:val="00B31239"/>
    <w:rsid w:val="00B44055"/>
    <w:rsid w:val="00B5704D"/>
    <w:rsid w:val="00B638B1"/>
    <w:rsid w:val="00B7184A"/>
    <w:rsid w:val="00B81733"/>
    <w:rsid w:val="00BA1546"/>
    <w:rsid w:val="00BB7B9B"/>
    <w:rsid w:val="00BC1A1C"/>
    <w:rsid w:val="00BC6D3B"/>
    <w:rsid w:val="00BC6EB4"/>
    <w:rsid w:val="00BC7804"/>
    <w:rsid w:val="00BD1B68"/>
    <w:rsid w:val="00BD21D8"/>
    <w:rsid w:val="00BE286C"/>
    <w:rsid w:val="00BE338F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317C6"/>
    <w:rsid w:val="00C33D11"/>
    <w:rsid w:val="00C45B41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541FF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4A6C"/>
    <w:rsid w:val="00E16058"/>
    <w:rsid w:val="00E17559"/>
    <w:rsid w:val="00E17F4B"/>
    <w:rsid w:val="00E35D57"/>
    <w:rsid w:val="00E3626B"/>
    <w:rsid w:val="00E47E84"/>
    <w:rsid w:val="00E50283"/>
    <w:rsid w:val="00E51104"/>
    <w:rsid w:val="00E54BB1"/>
    <w:rsid w:val="00E6376D"/>
    <w:rsid w:val="00E67AC0"/>
    <w:rsid w:val="00E74347"/>
    <w:rsid w:val="00E90949"/>
    <w:rsid w:val="00E96CEE"/>
    <w:rsid w:val="00EA3131"/>
    <w:rsid w:val="00EA66BC"/>
    <w:rsid w:val="00EC06D2"/>
    <w:rsid w:val="00EC4358"/>
    <w:rsid w:val="00EC7F54"/>
    <w:rsid w:val="00EC7FE5"/>
    <w:rsid w:val="00ED15CE"/>
    <w:rsid w:val="00ED3ACF"/>
    <w:rsid w:val="00ED6F52"/>
    <w:rsid w:val="00F02121"/>
    <w:rsid w:val="00F169D3"/>
    <w:rsid w:val="00F45C87"/>
    <w:rsid w:val="00F52789"/>
    <w:rsid w:val="00F5582A"/>
    <w:rsid w:val="00F65C8D"/>
    <w:rsid w:val="00F6790A"/>
    <w:rsid w:val="00F72EC1"/>
    <w:rsid w:val="00F7365A"/>
    <w:rsid w:val="00F75CDD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817</TotalTime>
  <Pages>7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Silent</cp:lastModifiedBy>
  <cp:revision>280</cp:revision>
  <cp:lastPrinted>2001-03-15T10:26:00Z</cp:lastPrinted>
  <dcterms:created xsi:type="dcterms:W3CDTF">2014-02-26T14:06:00Z</dcterms:created>
  <dcterms:modified xsi:type="dcterms:W3CDTF">2014-03-02T19:55:00Z</dcterms:modified>
</cp:coreProperties>
</file>