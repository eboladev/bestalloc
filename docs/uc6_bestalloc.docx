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CD" w:rsidRPr="00770A81" w:rsidRDefault="00770A81" w:rsidP="00783F04">
      <w:pPr>
        <w:pStyle w:val="a4"/>
        <w:jc w:val="both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5C3E38" w:rsidRDefault="005C3E38" w:rsidP="00783F04">
      <w:pPr>
        <w:pStyle w:val="a4"/>
        <w:jc w:val="both"/>
        <w:rPr>
          <w:lang w:val="ru-RU"/>
        </w:rPr>
      </w:pPr>
      <w:r>
        <w:fldChar w:fldCharType="begin"/>
      </w:r>
      <w:r>
        <w:instrText>title</w:instrText>
      </w:r>
      <w:r>
        <w:rPr>
          <w:lang w:val="ru-RU"/>
        </w:rPr>
        <w:instrText xml:space="preserve">  \* </w:instrText>
      </w:r>
      <w:r>
        <w:instrText>Mergeformat</w:instrText>
      </w:r>
      <w:r>
        <w:rPr>
          <w:lang w:val="ru-RU"/>
        </w:rPr>
        <w:instrText xml:space="preserve"> </w:instrText>
      </w:r>
      <w:r>
        <w:fldChar w:fldCharType="separate"/>
      </w:r>
      <w:r w:rsidRPr="00253423">
        <w:rPr>
          <w:lang w:val="ru-RU"/>
        </w:rPr>
        <w:t>Специ</w:t>
      </w:r>
      <w:r w:rsidR="002D29CF">
        <w:rPr>
          <w:lang w:val="ru-RU"/>
        </w:rPr>
        <w:t>фикация Варианта использования:</w:t>
      </w:r>
      <w:r w:rsidR="00AB5BE3">
        <w:rPr>
          <w:lang w:val="ru-RU"/>
        </w:rPr>
        <w:t xml:space="preserve"> </w:t>
      </w:r>
      <w:r w:rsidR="00AB5BE3" w:rsidRPr="00AB5BE3">
        <w:rPr>
          <w:noProof/>
          <w:lang w:val="ru-RU"/>
        </w:rPr>
        <w:t>Сохранение текущего состояния решения задачи</w:t>
      </w:r>
      <w:r>
        <w:fldChar w:fldCharType="end"/>
      </w:r>
    </w:p>
    <w:p w:rsidR="00C67DCD" w:rsidRPr="005C3E38" w:rsidRDefault="00C67DCD" w:rsidP="00783F04">
      <w:pPr>
        <w:pStyle w:val="a4"/>
        <w:jc w:val="both"/>
        <w:rPr>
          <w:lang w:val="ru-RU"/>
        </w:rPr>
      </w:pPr>
    </w:p>
    <w:p w:rsidR="00C67DCD" w:rsidRPr="006E066D" w:rsidRDefault="006873A1" w:rsidP="00783F04">
      <w:pPr>
        <w:pStyle w:val="a4"/>
        <w:jc w:val="both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2566A4" w:rsidRPr="006E066D">
        <w:rPr>
          <w:sz w:val="28"/>
          <w:lang w:val="ru-RU"/>
        </w:rPr>
        <w:t xml:space="preserve"> 1.0</w:t>
      </w:r>
    </w:p>
    <w:p w:rsidR="00C67DCD" w:rsidRPr="006E066D" w:rsidRDefault="00C67DCD" w:rsidP="00783F04">
      <w:pPr>
        <w:pStyle w:val="a4"/>
        <w:jc w:val="both"/>
        <w:rPr>
          <w:sz w:val="28"/>
          <w:lang w:val="ru-RU"/>
        </w:rPr>
      </w:pPr>
    </w:p>
    <w:p w:rsidR="00C67DCD" w:rsidRPr="006E066D" w:rsidRDefault="00C67DCD" w:rsidP="00783F04">
      <w:pPr>
        <w:jc w:val="both"/>
        <w:rPr>
          <w:lang w:val="ru-RU"/>
        </w:rPr>
      </w:pPr>
    </w:p>
    <w:p w:rsidR="00C67DCD" w:rsidRDefault="00C67DCD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Pr="00770A81" w:rsidRDefault="00770A81" w:rsidP="00783F04">
      <w:pPr>
        <w:jc w:val="both"/>
        <w:rPr>
          <w:lang w:val="ru-RU"/>
        </w:rPr>
        <w:sectPr w:rsidR="00770A81" w:rsidRPr="00770A8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Default="007D7D77" w:rsidP="00783F04">
      <w:pPr>
        <w:pStyle w:val="a4"/>
        <w:jc w:val="both"/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>
        <w:tc>
          <w:tcPr>
            <w:tcW w:w="230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Автор</w:t>
            </w:r>
          </w:p>
        </w:tc>
      </w:tr>
      <w:tr w:rsidR="007D7D77">
        <w:tc>
          <w:tcPr>
            <w:tcW w:w="2304" w:type="dxa"/>
          </w:tcPr>
          <w:p w:rsidR="007D7D77" w:rsidRDefault="00B20913" w:rsidP="00783F04">
            <w:pPr>
              <w:pStyle w:val="Tabletext"/>
              <w:jc w:val="both"/>
            </w:pPr>
            <w:r>
              <w:t>01</w:t>
            </w:r>
            <w:r w:rsidR="007D7D77">
              <w:t>/</w:t>
            </w:r>
            <w:r w:rsidR="007D7D77">
              <w:rPr>
                <w:lang w:val="ru-RU"/>
              </w:rPr>
              <w:t>0</w:t>
            </w:r>
            <w:r>
              <w:t>3</w:t>
            </w:r>
            <w:r w:rsidR="007D7D77">
              <w:t>/</w:t>
            </w:r>
            <w:r w:rsidR="007D7D77"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Default="00C817F8" w:rsidP="00783F04">
            <w:pPr>
              <w:pStyle w:val="Tabletext"/>
              <w:jc w:val="both"/>
            </w:pPr>
            <w:r>
              <w:rPr>
                <w:lang w:val="ru-RU"/>
              </w:rPr>
              <w:t>Васильев Д.А.</w:t>
            </w: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</w:tbl>
    <w:p w:rsidR="00C67DCD" w:rsidRDefault="00C67DCD" w:rsidP="00783F04">
      <w:pPr>
        <w:jc w:val="both"/>
      </w:pPr>
    </w:p>
    <w:p w:rsidR="00C67DCD" w:rsidRPr="00C317C6" w:rsidRDefault="002566A4" w:rsidP="00783F04">
      <w:pPr>
        <w:pStyle w:val="a4"/>
        <w:jc w:val="both"/>
        <w:rPr>
          <w:lang w:val="ru-RU"/>
        </w:rPr>
      </w:pPr>
      <w:r w:rsidRPr="00C317C6">
        <w:rPr>
          <w:lang w:val="ru-RU"/>
        </w:rPr>
        <w:br w:type="page"/>
      </w:r>
      <w:r w:rsidR="00ED15CE">
        <w:rPr>
          <w:lang w:val="ru-RU"/>
        </w:rPr>
        <w:lastRenderedPageBreak/>
        <w:t>Содержание</w:t>
      </w:r>
    </w:p>
    <w:p w:rsidR="003749C7" w:rsidRDefault="002566A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C317C6">
        <w:rPr>
          <w:lang w:val="ru-RU"/>
        </w:rPr>
        <w:instrText xml:space="preserve"> </w:instrText>
      </w:r>
      <w:r>
        <w:instrText>TOC</w:instrText>
      </w:r>
      <w:r w:rsidRPr="00C317C6">
        <w:rPr>
          <w:lang w:val="ru-RU"/>
        </w:rPr>
        <w:instrText xml:space="preserve"> \</w:instrText>
      </w:r>
      <w:r>
        <w:instrText>o</w:instrText>
      </w:r>
      <w:r w:rsidRPr="00C317C6">
        <w:rPr>
          <w:lang w:val="ru-RU"/>
        </w:rPr>
        <w:instrText xml:space="preserve"> "1-3" </w:instrText>
      </w:r>
      <w:r>
        <w:fldChar w:fldCharType="separate"/>
      </w:r>
      <w:bookmarkStart w:id="0" w:name="_GoBack"/>
      <w:bookmarkEnd w:id="0"/>
      <w:r w:rsidR="003749C7" w:rsidRPr="00F25FA1">
        <w:rPr>
          <w:noProof/>
          <w:lang w:val="ru-RU"/>
        </w:rPr>
        <w:t>1.</w:t>
      </w:r>
      <w:r w:rsidR="003749C7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3749C7" w:rsidRPr="00F25FA1">
        <w:rPr>
          <w:noProof/>
          <w:lang w:val="ru-RU"/>
        </w:rPr>
        <w:t>Сохранение текущего состояния решения задачи</w:t>
      </w:r>
      <w:r w:rsidR="003749C7" w:rsidRPr="003749C7">
        <w:rPr>
          <w:noProof/>
          <w:lang w:val="ru-RU"/>
        </w:rPr>
        <w:tab/>
      </w:r>
      <w:r w:rsidR="003749C7">
        <w:rPr>
          <w:noProof/>
        </w:rPr>
        <w:fldChar w:fldCharType="begin"/>
      </w:r>
      <w:r w:rsidR="003749C7" w:rsidRPr="003749C7">
        <w:rPr>
          <w:noProof/>
          <w:lang w:val="ru-RU"/>
        </w:rPr>
        <w:instrText xml:space="preserve"> </w:instrText>
      </w:r>
      <w:r w:rsidR="003749C7">
        <w:rPr>
          <w:noProof/>
        </w:rPr>
        <w:instrText>PAGEREF</w:instrText>
      </w:r>
      <w:r w:rsidR="003749C7" w:rsidRPr="003749C7">
        <w:rPr>
          <w:noProof/>
          <w:lang w:val="ru-RU"/>
        </w:rPr>
        <w:instrText xml:space="preserve"> _</w:instrText>
      </w:r>
      <w:r w:rsidR="003749C7">
        <w:rPr>
          <w:noProof/>
        </w:rPr>
        <w:instrText>Toc</w:instrText>
      </w:r>
      <w:r w:rsidR="003749C7" w:rsidRPr="003749C7">
        <w:rPr>
          <w:noProof/>
          <w:lang w:val="ru-RU"/>
        </w:rPr>
        <w:instrText>381480425 \</w:instrText>
      </w:r>
      <w:r w:rsidR="003749C7">
        <w:rPr>
          <w:noProof/>
        </w:rPr>
        <w:instrText>h</w:instrText>
      </w:r>
      <w:r w:rsidR="003749C7" w:rsidRPr="003749C7">
        <w:rPr>
          <w:noProof/>
          <w:lang w:val="ru-RU"/>
        </w:rPr>
        <w:instrText xml:space="preserve"> </w:instrText>
      </w:r>
      <w:r w:rsidR="003749C7">
        <w:rPr>
          <w:noProof/>
        </w:rPr>
      </w:r>
      <w:r w:rsidR="003749C7">
        <w:rPr>
          <w:noProof/>
        </w:rPr>
        <w:fldChar w:fldCharType="separate"/>
      </w:r>
      <w:r w:rsidR="003749C7" w:rsidRPr="003749C7">
        <w:rPr>
          <w:noProof/>
          <w:lang w:val="ru-RU"/>
        </w:rPr>
        <w:t>4</w:t>
      </w:r>
      <w:r w:rsidR="003749C7">
        <w:rPr>
          <w:noProof/>
        </w:rPr>
        <w:fldChar w:fldCharType="end"/>
      </w:r>
    </w:p>
    <w:p w:rsidR="003749C7" w:rsidRDefault="003749C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25FA1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25FA1">
        <w:rPr>
          <w:noProof/>
          <w:lang w:val="ru-RU"/>
        </w:rPr>
        <w:t>Краткое описание</w:t>
      </w:r>
      <w:r w:rsidRPr="003749C7">
        <w:rPr>
          <w:noProof/>
          <w:lang w:val="ru-RU"/>
        </w:rPr>
        <w:tab/>
      </w:r>
      <w:r>
        <w:rPr>
          <w:noProof/>
        </w:rPr>
        <w:fldChar w:fldCharType="begin"/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749C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749C7">
        <w:rPr>
          <w:noProof/>
          <w:lang w:val="ru-RU"/>
        </w:rPr>
        <w:instrText>381480426 \</w:instrText>
      </w:r>
      <w:r>
        <w:rPr>
          <w:noProof/>
        </w:rPr>
        <w:instrText>h</w:instrText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749C7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749C7" w:rsidRDefault="003749C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25FA1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25FA1">
        <w:rPr>
          <w:noProof/>
          <w:lang w:val="ru-RU"/>
        </w:rPr>
        <w:t>Поток событий</w:t>
      </w:r>
      <w:r w:rsidRPr="003749C7">
        <w:rPr>
          <w:noProof/>
          <w:lang w:val="ru-RU"/>
        </w:rPr>
        <w:tab/>
      </w:r>
      <w:r>
        <w:rPr>
          <w:noProof/>
        </w:rPr>
        <w:fldChar w:fldCharType="begin"/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749C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749C7">
        <w:rPr>
          <w:noProof/>
          <w:lang w:val="ru-RU"/>
        </w:rPr>
        <w:instrText>381480427 \</w:instrText>
      </w:r>
      <w:r>
        <w:rPr>
          <w:noProof/>
        </w:rPr>
        <w:instrText>h</w:instrText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749C7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749C7" w:rsidRDefault="003749C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25FA1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25FA1">
        <w:rPr>
          <w:noProof/>
          <w:lang w:val="ru-RU"/>
        </w:rPr>
        <w:t>Основной поток</w:t>
      </w:r>
      <w:r w:rsidRPr="003749C7">
        <w:rPr>
          <w:noProof/>
          <w:lang w:val="ru-RU"/>
        </w:rPr>
        <w:tab/>
      </w:r>
      <w:r>
        <w:rPr>
          <w:noProof/>
        </w:rPr>
        <w:fldChar w:fldCharType="begin"/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749C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749C7">
        <w:rPr>
          <w:noProof/>
          <w:lang w:val="ru-RU"/>
        </w:rPr>
        <w:instrText>381480428 \</w:instrText>
      </w:r>
      <w:r>
        <w:rPr>
          <w:noProof/>
        </w:rPr>
        <w:instrText>h</w:instrText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749C7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749C7" w:rsidRDefault="003749C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25FA1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25FA1">
        <w:rPr>
          <w:noProof/>
          <w:lang w:val="ru-RU"/>
        </w:rPr>
        <w:t>Альтернативные потоки</w:t>
      </w:r>
      <w:r w:rsidRPr="003749C7">
        <w:rPr>
          <w:noProof/>
          <w:lang w:val="ru-RU"/>
        </w:rPr>
        <w:tab/>
      </w:r>
      <w:r>
        <w:rPr>
          <w:noProof/>
        </w:rPr>
        <w:fldChar w:fldCharType="begin"/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749C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749C7">
        <w:rPr>
          <w:noProof/>
          <w:lang w:val="ru-RU"/>
        </w:rPr>
        <w:instrText>381480429 \</w:instrText>
      </w:r>
      <w:r>
        <w:rPr>
          <w:noProof/>
        </w:rPr>
        <w:instrText>h</w:instrText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749C7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749C7" w:rsidRDefault="003749C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25FA1">
        <w:rPr>
          <w:noProof/>
          <w:lang w:val="ru-RU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25FA1">
        <w:rPr>
          <w:noProof/>
          <w:lang w:val="ru-RU"/>
        </w:rPr>
        <w:t>Первый альтернативный поток</w:t>
      </w:r>
      <w:r w:rsidRPr="003749C7">
        <w:rPr>
          <w:noProof/>
          <w:lang w:val="ru-RU"/>
        </w:rPr>
        <w:tab/>
      </w:r>
      <w:r>
        <w:rPr>
          <w:noProof/>
        </w:rPr>
        <w:fldChar w:fldCharType="begin"/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749C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749C7">
        <w:rPr>
          <w:noProof/>
          <w:lang w:val="ru-RU"/>
        </w:rPr>
        <w:instrText>381480430 \</w:instrText>
      </w:r>
      <w:r>
        <w:rPr>
          <w:noProof/>
        </w:rPr>
        <w:instrText>h</w:instrText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749C7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749C7" w:rsidRDefault="003749C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25FA1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25FA1">
        <w:rPr>
          <w:noProof/>
          <w:lang w:val="ru-RU"/>
        </w:rPr>
        <w:t>Специальные требования</w:t>
      </w:r>
      <w:r w:rsidRPr="003749C7">
        <w:rPr>
          <w:noProof/>
          <w:lang w:val="ru-RU"/>
        </w:rPr>
        <w:tab/>
      </w:r>
      <w:r>
        <w:rPr>
          <w:noProof/>
        </w:rPr>
        <w:fldChar w:fldCharType="begin"/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749C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749C7">
        <w:rPr>
          <w:noProof/>
          <w:lang w:val="ru-RU"/>
        </w:rPr>
        <w:instrText>381480431 \</w:instrText>
      </w:r>
      <w:r>
        <w:rPr>
          <w:noProof/>
        </w:rPr>
        <w:instrText>h</w:instrText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749C7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749C7" w:rsidRDefault="003749C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25FA1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25FA1">
        <w:rPr>
          <w:noProof/>
          <w:lang w:val="ru-RU"/>
        </w:rPr>
        <w:t>Предусловия</w:t>
      </w:r>
      <w:r w:rsidRPr="003749C7">
        <w:rPr>
          <w:noProof/>
          <w:lang w:val="ru-RU"/>
        </w:rPr>
        <w:tab/>
      </w:r>
      <w:r>
        <w:rPr>
          <w:noProof/>
        </w:rPr>
        <w:fldChar w:fldCharType="begin"/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749C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749C7">
        <w:rPr>
          <w:noProof/>
          <w:lang w:val="ru-RU"/>
        </w:rPr>
        <w:instrText>381480432 \</w:instrText>
      </w:r>
      <w:r>
        <w:rPr>
          <w:noProof/>
        </w:rPr>
        <w:instrText>h</w:instrText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749C7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749C7" w:rsidRDefault="003749C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25FA1">
        <w:rPr>
          <w:noProof/>
          <w:lang w:val="ru-RU" w:eastAsia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25FA1">
        <w:rPr>
          <w:noProof/>
          <w:lang w:val="ru-RU" w:eastAsia="ru-RU"/>
        </w:rPr>
        <w:t>Постусловия</w:t>
      </w:r>
      <w:r w:rsidRPr="003749C7">
        <w:rPr>
          <w:noProof/>
          <w:lang w:val="ru-RU"/>
        </w:rPr>
        <w:tab/>
      </w:r>
      <w:r>
        <w:rPr>
          <w:noProof/>
        </w:rPr>
        <w:fldChar w:fldCharType="begin"/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749C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749C7">
        <w:rPr>
          <w:noProof/>
          <w:lang w:val="ru-RU"/>
        </w:rPr>
        <w:instrText>381480433 \</w:instrText>
      </w:r>
      <w:r>
        <w:rPr>
          <w:noProof/>
        </w:rPr>
        <w:instrText>h</w:instrText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749C7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749C7" w:rsidRDefault="003749C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25FA1">
        <w:rPr>
          <w:noProof/>
          <w:lang w:val="ru-RU" w:eastAsia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F25FA1">
        <w:rPr>
          <w:noProof/>
          <w:lang w:val="ru-RU" w:eastAsia="ru-RU"/>
        </w:rPr>
        <w:t>Точки расширения</w:t>
      </w:r>
      <w:r w:rsidRPr="003749C7">
        <w:rPr>
          <w:noProof/>
          <w:lang w:val="ru-RU"/>
        </w:rPr>
        <w:tab/>
      </w:r>
      <w:r>
        <w:rPr>
          <w:noProof/>
        </w:rPr>
        <w:fldChar w:fldCharType="begin"/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749C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749C7">
        <w:rPr>
          <w:noProof/>
          <w:lang w:val="ru-RU"/>
        </w:rPr>
        <w:instrText>381480434 \</w:instrText>
      </w:r>
      <w:r>
        <w:rPr>
          <w:noProof/>
        </w:rPr>
        <w:instrText>h</w:instrText>
      </w:r>
      <w:r w:rsidRPr="003749C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749C7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C67DCD" w:rsidRPr="00513B66" w:rsidRDefault="002566A4" w:rsidP="00783F04">
      <w:pPr>
        <w:pStyle w:val="a4"/>
        <w:jc w:val="both"/>
        <w:rPr>
          <w:lang w:val="ru-RU"/>
        </w:rPr>
      </w:pPr>
      <w:r>
        <w:fldChar w:fldCharType="end"/>
      </w:r>
      <w:r w:rsidRPr="00F52789">
        <w:rPr>
          <w:lang w:val="ru-RU"/>
        </w:rPr>
        <w:br w:type="page"/>
      </w:r>
      <w:r w:rsidR="00C317C6">
        <w:lastRenderedPageBreak/>
        <w:fldChar w:fldCharType="begin"/>
      </w:r>
      <w:r w:rsidR="00C317C6">
        <w:instrText>title</w:instrText>
      </w:r>
      <w:r w:rsidR="00C317C6">
        <w:rPr>
          <w:lang w:val="ru-RU"/>
        </w:rPr>
        <w:instrText xml:space="preserve">  \* </w:instrText>
      </w:r>
      <w:r w:rsidR="00C317C6">
        <w:instrText>Mergeformat</w:instrText>
      </w:r>
      <w:r w:rsidR="00C317C6">
        <w:rPr>
          <w:lang w:val="ru-RU"/>
        </w:rPr>
        <w:instrText xml:space="preserve"> </w:instrText>
      </w:r>
      <w:r w:rsidR="00C317C6">
        <w:fldChar w:fldCharType="separate"/>
      </w:r>
      <w:r w:rsidR="00C317C6" w:rsidRPr="00253423">
        <w:rPr>
          <w:lang w:val="ru-RU"/>
        </w:rPr>
        <w:t>Специ</w:t>
      </w:r>
      <w:r w:rsidR="00513B66">
        <w:rPr>
          <w:lang w:val="ru-RU"/>
        </w:rPr>
        <w:t xml:space="preserve">фикация Варианта использования: </w:t>
      </w:r>
      <w:r w:rsidR="00AB5BE3" w:rsidRPr="00AB5BE3">
        <w:rPr>
          <w:noProof/>
          <w:lang w:val="ru-RU"/>
        </w:rPr>
        <w:t>Сохранение текущего состояния решения задачи</w:t>
      </w:r>
      <w:r w:rsidR="00513B66" w:rsidRPr="00513B66">
        <w:rPr>
          <w:noProof/>
          <w:lang w:val="ru-RU"/>
        </w:rPr>
        <w:t xml:space="preserve"> </w:t>
      </w:r>
      <w:r w:rsidR="00C317C6">
        <w:fldChar w:fldCharType="end"/>
      </w:r>
    </w:p>
    <w:p w:rsidR="00AB5BE3" w:rsidRPr="00AB5BE3" w:rsidRDefault="00AB5BE3" w:rsidP="00AB5BE3">
      <w:pPr>
        <w:pStyle w:val="1"/>
        <w:rPr>
          <w:sz w:val="20"/>
          <w:lang w:val="ru-RU"/>
        </w:rPr>
      </w:pPr>
      <w:bookmarkStart w:id="1" w:name="_Toc436203377"/>
      <w:bookmarkStart w:id="2" w:name="_Toc452813577"/>
      <w:bookmarkStart w:id="3" w:name="_Toc381480425"/>
      <w:r w:rsidRPr="00AB5BE3">
        <w:rPr>
          <w:noProof/>
          <w:lang w:val="ru-RU"/>
        </w:rPr>
        <w:t>Сохранение текущего состояния решения задачи</w:t>
      </w:r>
      <w:bookmarkEnd w:id="3"/>
      <w:r w:rsidRPr="00AB5BE3">
        <w:rPr>
          <w:noProof/>
          <w:lang w:val="ru-RU"/>
        </w:rPr>
        <w:t xml:space="preserve"> </w:t>
      </w:r>
    </w:p>
    <w:p w:rsidR="005E57A2" w:rsidRPr="002D29CF" w:rsidRDefault="005E57A2" w:rsidP="00AB5BE3">
      <w:pPr>
        <w:pStyle w:val="2"/>
        <w:rPr>
          <w:lang w:val="ru-RU"/>
        </w:rPr>
      </w:pPr>
      <w:bookmarkStart w:id="4" w:name="_Toc381480426"/>
      <w:r w:rsidRPr="002D29CF">
        <w:rPr>
          <w:lang w:val="ru-RU"/>
        </w:rPr>
        <w:t>Краткое описание</w:t>
      </w:r>
      <w:bookmarkEnd w:id="4"/>
    </w:p>
    <w:p w:rsidR="00767904" w:rsidRDefault="00BE7157" w:rsidP="001D33C8">
      <w:pPr>
        <w:pStyle w:val="aa"/>
        <w:jc w:val="both"/>
        <w:rPr>
          <w:lang w:val="ru-RU"/>
        </w:rPr>
      </w:pPr>
      <w:r>
        <w:rPr>
          <w:lang w:val="ru-RU"/>
        </w:rPr>
        <w:t>Данный документ описывает возможные сценарии использования программной системы,</w:t>
      </w:r>
      <w:r w:rsidR="007E7824">
        <w:rPr>
          <w:lang w:val="ru-RU"/>
        </w:rPr>
        <w:t xml:space="preserve"> при появлении </w:t>
      </w:r>
      <w:r w:rsidR="00EC06D2">
        <w:rPr>
          <w:lang w:val="ru-RU"/>
        </w:rPr>
        <w:t xml:space="preserve">у пользователя </w:t>
      </w:r>
      <w:r w:rsidR="007E7824">
        <w:rPr>
          <w:lang w:val="ru-RU"/>
        </w:rPr>
        <w:t xml:space="preserve">необходимости </w:t>
      </w:r>
      <w:r w:rsidR="00C55B20">
        <w:rPr>
          <w:lang w:val="ru-RU"/>
        </w:rPr>
        <w:t>сохранить текущее состояние задачи с возможностью в дальнейшем восстановить это состояние</w:t>
      </w:r>
      <w:r w:rsidR="007E7824">
        <w:rPr>
          <w:lang w:val="ru-RU"/>
        </w:rPr>
        <w:t>.</w:t>
      </w:r>
      <w:r w:rsidR="00EC06D2">
        <w:rPr>
          <w:lang w:val="ru-RU"/>
        </w:rPr>
        <w:t xml:space="preserve"> В результате выполнения данного варианта использования</w:t>
      </w:r>
      <w:r w:rsidR="008B5028">
        <w:rPr>
          <w:lang w:val="ru-RU"/>
        </w:rPr>
        <w:t xml:space="preserve"> будет </w:t>
      </w:r>
      <w:r w:rsidR="00C55B20">
        <w:rPr>
          <w:lang w:val="ru-RU"/>
        </w:rPr>
        <w:t>сохранено текущее состояние задачи</w:t>
      </w:r>
      <w:r w:rsidR="00EC06D2">
        <w:rPr>
          <w:lang w:val="ru-RU"/>
        </w:rPr>
        <w:t>.  Координатор проекта выступает в качестве пользователя программной системы.</w:t>
      </w:r>
    </w:p>
    <w:p w:rsidR="00C67DCD" w:rsidRDefault="00482EA2" w:rsidP="00783F04">
      <w:pPr>
        <w:pStyle w:val="1"/>
        <w:jc w:val="both"/>
        <w:rPr>
          <w:lang w:val="ru-RU"/>
        </w:rPr>
      </w:pPr>
      <w:bookmarkStart w:id="5" w:name="_Toc381480427"/>
      <w:bookmarkEnd w:id="1"/>
      <w:bookmarkEnd w:id="2"/>
      <w:r>
        <w:rPr>
          <w:lang w:val="ru-RU"/>
        </w:rPr>
        <w:t>Поток событий</w:t>
      </w:r>
      <w:bookmarkEnd w:id="5"/>
    </w:p>
    <w:p w:rsidR="00AC06AA" w:rsidRDefault="00BC7804" w:rsidP="00783F04">
      <w:pPr>
        <w:pStyle w:val="2"/>
        <w:jc w:val="both"/>
        <w:rPr>
          <w:lang w:val="ru-RU"/>
        </w:rPr>
      </w:pPr>
      <w:bookmarkStart w:id="6" w:name="_Toc381480428"/>
      <w:r>
        <w:rPr>
          <w:lang w:val="ru-RU"/>
        </w:rPr>
        <w:t>Основной поток</w:t>
      </w:r>
      <w:bookmarkEnd w:id="6"/>
    </w:p>
    <w:p w:rsidR="003102B1" w:rsidRDefault="007E7824" w:rsidP="00783F04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 w:rsidR="003102B1">
        <w:rPr>
          <w:lang w:val="ru-RU"/>
        </w:rPr>
        <w:t xml:space="preserve">выбирает </w:t>
      </w:r>
      <w:r>
        <w:rPr>
          <w:lang w:val="ru-RU"/>
        </w:rPr>
        <w:t xml:space="preserve">пункт меню </w:t>
      </w:r>
      <w:r w:rsidR="003102B1">
        <w:rPr>
          <w:lang w:val="ru-RU"/>
        </w:rPr>
        <w:t>«</w:t>
      </w:r>
      <w:r w:rsidR="00C55B20">
        <w:rPr>
          <w:lang w:val="ru-RU"/>
        </w:rPr>
        <w:t>сохранить</w:t>
      </w:r>
      <w:r w:rsidR="003102B1">
        <w:rPr>
          <w:lang w:val="ru-RU"/>
        </w:rPr>
        <w:t>»</w:t>
      </w:r>
      <w:r w:rsidR="00306ACD">
        <w:rPr>
          <w:lang w:val="ru-RU"/>
        </w:rPr>
        <w:t>.</w:t>
      </w:r>
    </w:p>
    <w:p w:rsidR="003102B1" w:rsidRDefault="00EC06D2" w:rsidP="00895F85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102B1">
        <w:rPr>
          <w:lang w:val="ru-RU"/>
        </w:rPr>
        <w:t xml:space="preserve">рограмма показывает диалоговое окно </w:t>
      </w:r>
      <w:r w:rsidR="006E45D0">
        <w:rPr>
          <w:lang w:val="ru-RU"/>
        </w:rPr>
        <w:t>с выбором</w:t>
      </w:r>
      <w:r w:rsidR="003F6BD4">
        <w:rPr>
          <w:lang w:val="ru-RU"/>
        </w:rPr>
        <w:t xml:space="preserve"> места сохранения</w:t>
      </w:r>
      <w:r w:rsidR="006B5A6C">
        <w:rPr>
          <w:lang w:val="ru-RU"/>
        </w:rPr>
        <w:t xml:space="preserve"> текущего состояния</w:t>
      </w:r>
      <w:r w:rsidR="003F6BD4">
        <w:rPr>
          <w:lang w:val="ru-RU"/>
        </w:rPr>
        <w:t>.</w:t>
      </w:r>
    </w:p>
    <w:p w:rsidR="003102B1" w:rsidRDefault="00895F85" w:rsidP="00D568A2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Пользователь выбирает </w:t>
      </w:r>
      <w:r w:rsidR="003F6BD4">
        <w:rPr>
          <w:lang w:val="ru-RU"/>
        </w:rPr>
        <w:t xml:space="preserve">место </w:t>
      </w:r>
      <w:r w:rsidR="00475F5B">
        <w:rPr>
          <w:lang w:val="ru-RU"/>
        </w:rPr>
        <w:t>с</w:t>
      </w:r>
      <w:r w:rsidR="003F6BD4">
        <w:rPr>
          <w:lang w:val="ru-RU"/>
        </w:rPr>
        <w:t>охранения</w:t>
      </w:r>
      <w:r w:rsidR="00D568A2">
        <w:rPr>
          <w:lang w:val="ru-RU"/>
        </w:rPr>
        <w:t xml:space="preserve"> </w:t>
      </w:r>
      <w:r>
        <w:rPr>
          <w:lang w:val="ru-RU"/>
        </w:rPr>
        <w:t>и нажимает «</w:t>
      </w:r>
      <w:r w:rsidR="003F6BD4">
        <w:rPr>
          <w:lang w:val="ru-RU"/>
        </w:rPr>
        <w:t>со</w:t>
      </w:r>
      <w:r w:rsidR="006E0C5D">
        <w:rPr>
          <w:lang w:val="ru-RU"/>
        </w:rPr>
        <w:t>хранить</w:t>
      </w:r>
      <w:r>
        <w:rPr>
          <w:lang w:val="ru-RU"/>
        </w:rPr>
        <w:t>».</w:t>
      </w:r>
    </w:p>
    <w:p w:rsidR="00895F85" w:rsidRPr="00287D5C" w:rsidRDefault="00437A91" w:rsidP="00287D5C">
      <w:pPr>
        <w:pStyle w:val="af2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Программа </w:t>
      </w:r>
      <w:r w:rsidR="00287D5C">
        <w:rPr>
          <w:lang w:val="ru-RU"/>
        </w:rPr>
        <w:t>сохраняет текущее состояние в заданном месте</w:t>
      </w:r>
      <w:r w:rsidR="00895F85" w:rsidRPr="00287D5C">
        <w:rPr>
          <w:lang w:val="ru-RU"/>
        </w:rPr>
        <w:t>.</w:t>
      </w:r>
    </w:p>
    <w:p w:rsidR="00A72CA1" w:rsidRDefault="00A72CA1" w:rsidP="00783F04">
      <w:pPr>
        <w:pStyle w:val="2"/>
        <w:jc w:val="both"/>
        <w:rPr>
          <w:lang w:val="ru-RU"/>
        </w:rPr>
      </w:pPr>
      <w:bookmarkStart w:id="7" w:name="_Toc381480429"/>
      <w:r>
        <w:rPr>
          <w:lang w:val="ru-RU"/>
        </w:rPr>
        <w:t>Альтернативные потоки</w:t>
      </w:r>
      <w:bookmarkEnd w:id="7"/>
    </w:p>
    <w:p w:rsidR="000619B8" w:rsidRDefault="000619B8" w:rsidP="00783F04">
      <w:pPr>
        <w:pStyle w:val="3"/>
        <w:jc w:val="both"/>
        <w:rPr>
          <w:lang w:val="ru-RU"/>
        </w:rPr>
      </w:pPr>
      <w:bookmarkStart w:id="8" w:name="_Toc381480430"/>
      <w:r>
        <w:rPr>
          <w:lang w:val="ru-RU"/>
        </w:rPr>
        <w:t>Первый альтернативный поток</w:t>
      </w:r>
      <w:bookmarkEnd w:id="8"/>
    </w:p>
    <w:p w:rsidR="00895F85" w:rsidRPr="00895F85" w:rsidRDefault="00895F85" w:rsidP="00895F85">
      <w:pPr>
        <w:pStyle w:val="af2"/>
        <w:numPr>
          <w:ilvl w:val="1"/>
          <w:numId w:val="21"/>
        </w:numPr>
        <w:jc w:val="both"/>
        <w:rPr>
          <w:lang w:val="ru-RU"/>
        </w:rPr>
      </w:pPr>
      <w:r w:rsidRPr="00895F85">
        <w:rPr>
          <w:lang w:val="ru-RU"/>
        </w:rPr>
        <w:t xml:space="preserve">Пользователь </w:t>
      </w:r>
      <w:r w:rsidR="00113929">
        <w:rPr>
          <w:lang w:val="ru-RU"/>
        </w:rPr>
        <w:t xml:space="preserve">отменяет </w:t>
      </w:r>
      <w:r w:rsidR="008B5D4D">
        <w:rPr>
          <w:lang w:val="ru-RU"/>
        </w:rPr>
        <w:t>сохранение</w:t>
      </w:r>
      <w:r w:rsidRPr="00895F85">
        <w:rPr>
          <w:lang w:val="ru-RU"/>
        </w:rPr>
        <w:t>.</w:t>
      </w:r>
    </w:p>
    <w:p w:rsidR="003B3315" w:rsidRDefault="00A46D45" w:rsidP="00783F04">
      <w:pPr>
        <w:pStyle w:val="af2"/>
        <w:numPr>
          <w:ilvl w:val="1"/>
          <w:numId w:val="21"/>
        </w:numPr>
        <w:jc w:val="both"/>
        <w:rPr>
          <w:lang w:val="ru-RU"/>
        </w:rPr>
      </w:pPr>
      <w:r>
        <w:rPr>
          <w:lang w:val="ru-RU"/>
        </w:rPr>
        <w:t xml:space="preserve">Программа </w:t>
      </w:r>
      <w:r w:rsidR="008B5D4D" w:rsidRPr="00EC7FE5">
        <w:rPr>
          <w:lang w:val="ru-RU"/>
        </w:rPr>
        <w:t xml:space="preserve">не </w:t>
      </w:r>
      <w:r w:rsidR="008B5D4D">
        <w:rPr>
          <w:lang w:val="ru-RU"/>
        </w:rPr>
        <w:t>сохраняет текущее состояние</w:t>
      </w:r>
      <w:r w:rsidR="003B3315">
        <w:rPr>
          <w:lang w:val="ru-RU"/>
        </w:rPr>
        <w:t>.</w:t>
      </w:r>
    </w:p>
    <w:p w:rsidR="006214B1" w:rsidRDefault="006214B1" w:rsidP="00783F04">
      <w:pPr>
        <w:pStyle w:val="1"/>
        <w:jc w:val="both"/>
        <w:rPr>
          <w:noProof/>
          <w:lang w:val="ru-RU"/>
        </w:rPr>
      </w:pPr>
      <w:bookmarkStart w:id="9" w:name="_Toc381480431"/>
      <w:r>
        <w:rPr>
          <w:noProof/>
          <w:lang w:val="ru-RU"/>
        </w:rPr>
        <w:t>Специальные требования</w:t>
      </w:r>
      <w:bookmarkEnd w:id="9"/>
    </w:p>
    <w:p w:rsidR="00861ADF" w:rsidRPr="00861ADF" w:rsidRDefault="00861ADF" w:rsidP="00783F04">
      <w:pPr>
        <w:ind w:firstLine="720"/>
        <w:jc w:val="both"/>
        <w:rPr>
          <w:lang w:val="ru-RU"/>
        </w:rPr>
      </w:pPr>
      <w:r>
        <w:rPr>
          <w:lang w:val="ru-RU"/>
        </w:rPr>
        <w:t>Специальные требования отсутствуют.</w:t>
      </w:r>
    </w:p>
    <w:p w:rsidR="005A290F" w:rsidRDefault="006214B1" w:rsidP="00783F04">
      <w:pPr>
        <w:pStyle w:val="1"/>
        <w:jc w:val="both"/>
        <w:rPr>
          <w:lang w:val="ru-RU"/>
        </w:rPr>
      </w:pPr>
      <w:bookmarkStart w:id="10" w:name="_Toc436203381"/>
      <w:bookmarkStart w:id="11" w:name="_Toc381480432"/>
      <w:r w:rsidRPr="006214B1">
        <w:rPr>
          <w:lang w:val="ru-RU"/>
        </w:rPr>
        <w:t>Предусловия</w:t>
      </w:r>
      <w:bookmarkEnd w:id="10"/>
      <w:bookmarkEnd w:id="11"/>
    </w:p>
    <w:p w:rsidR="00F37B7A" w:rsidRDefault="00F5582A" w:rsidP="00E016AB">
      <w:pPr>
        <w:pStyle w:val="af2"/>
        <w:numPr>
          <w:ilvl w:val="0"/>
          <w:numId w:val="19"/>
        </w:numPr>
        <w:jc w:val="both"/>
        <w:rPr>
          <w:lang w:val="ru-RU"/>
        </w:rPr>
      </w:pPr>
      <w:r w:rsidRPr="00892922">
        <w:rPr>
          <w:lang w:val="ru-RU"/>
        </w:rPr>
        <w:t>Программа запущена и работает.</w:t>
      </w:r>
    </w:p>
    <w:p w:rsidR="00F5582A" w:rsidRPr="00892922" w:rsidRDefault="00F5582A" w:rsidP="00783F04">
      <w:pPr>
        <w:pStyle w:val="af2"/>
        <w:numPr>
          <w:ilvl w:val="0"/>
          <w:numId w:val="19"/>
        </w:numPr>
        <w:jc w:val="both"/>
        <w:rPr>
          <w:lang w:val="ru-RU"/>
        </w:rPr>
      </w:pPr>
      <w:r w:rsidRPr="00892922">
        <w:rPr>
          <w:lang w:val="ru-RU"/>
        </w:rPr>
        <w:t xml:space="preserve">У пользователя возникла необходимость </w:t>
      </w:r>
      <w:r w:rsidR="00CE6E8A">
        <w:rPr>
          <w:lang w:val="ru-RU"/>
        </w:rPr>
        <w:t>сохранить текущее состояние</w:t>
      </w:r>
      <w:r w:rsidRPr="00892922">
        <w:rPr>
          <w:lang w:val="ru-RU"/>
        </w:rPr>
        <w:t>.</w:t>
      </w:r>
    </w:p>
    <w:p w:rsidR="006214B1" w:rsidRDefault="006214B1" w:rsidP="00783F04">
      <w:pPr>
        <w:pStyle w:val="1"/>
        <w:jc w:val="both"/>
        <w:rPr>
          <w:lang w:val="ru-RU" w:eastAsia="ru-RU"/>
        </w:rPr>
      </w:pPr>
      <w:bookmarkStart w:id="12" w:name="_Toc381480433"/>
      <w:r>
        <w:rPr>
          <w:lang w:val="ru-RU" w:eastAsia="ru-RU"/>
        </w:rPr>
        <w:t>Постусловия</w:t>
      </w:r>
      <w:bookmarkEnd w:id="12"/>
    </w:p>
    <w:p w:rsidR="00892922" w:rsidRDefault="00892922" w:rsidP="00783F04">
      <w:pPr>
        <w:pStyle w:val="af2"/>
        <w:numPr>
          <w:ilvl w:val="0"/>
          <w:numId w:val="20"/>
        </w:numPr>
        <w:jc w:val="both"/>
        <w:rPr>
          <w:lang w:val="ru-RU"/>
        </w:rPr>
      </w:pPr>
      <w:r w:rsidRPr="00892922">
        <w:rPr>
          <w:lang w:val="ru-RU"/>
        </w:rPr>
        <w:t>Программа запущена и работает.</w:t>
      </w:r>
    </w:p>
    <w:p w:rsidR="00892922" w:rsidRPr="00892922" w:rsidRDefault="00637F70" w:rsidP="00783F04">
      <w:pPr>
        <w:pStyle w:val="af2"/>
        <w:numPr>
          <w:ilvl w:val="0"/>
          <w:numId w:val="20"/>
        </w:numPr>
        <w:jc w:val="both"/>
        <w:rPr>
          <w:lang w:val="ru-RU" w:eastAsia="ru-RU"/>
        </w:rPr>
      </w:pPr>
      <w:r>
        <w:rPr>
          <w:lang w:val="ru-RU"/>
        </w:rPr>
        <w:t>Состояние задачи либо сохранено</w:t>
      </w:r>
      <w:r w:rsidR="007D4D14">
        <w:rPr>
          <w:lang w:val="ru-RU"/>
        </w:rPr>
        <w:t>, либо нет</w:t>
      </w:r>
      <w:r w:rsidR="00892922" w:rsidRPr="00892922">
        <w:rPr>
          <w:lang w:val="ru-RU"/>
        </w:rPr>
        <w:t>.</w:t>
      </w:r>
    </w:p>
    <w:p w:rsidR="006214B1" w:rsidRDefault="006214B1" w:rsidP="00783F04">
      <w:pPr>
        <w:pStyle w:val="1"/>
        <w:jc w:val="both"/>
        <w:rPr>
          <w:lang w:val="ru-RU" w:eastAsia="ru-RU"/>
        </w:rPr>
      </w:pPr>
      <w:bookmarkStart w:id="13" w:name="_Toc381480434"/>
      <w:r>
        <w:rPr>
          <w:lang w:val="ru-RU" w:eastAsia="ru-RU"/>
        </w:rPr>
        <w:t>Точки расширения</w:t>
      </w:r>
      <w:bookmarkEnd w:id="13"/>
    </w:p>
    <w:p w:rsidR="00892922" w:rsidRPr="00892922" w:rsidRDefault="00892922" w:rsidP="00783F04">
      <w:pPr>
        <w:ind w:left="720"/>
        <w:jc w:val="both"/>
        <w:rPr>
          <w:lang w:val="ru-RU" w:eastAsia="ru-RU"/>
        </w:rPr>
      </w:pPr>
      <w:r>
        <w:rPr>
          <w:lang w:val="ru-RU" w:eastAsia="ru-RU"/>
        </w:rPr>
        <w:t>Точки расширения отсутствуют.</w:t>
      </w:r>
    </w:p>
    <w:sectPr w:rsidR="00892922" w:rsidRPr="00892922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89E" w:rsidRDefault="0089589E">
      <w:pPr>
        <w:spacing w:line="240" w:lineRule="auto"/>
      </w:pPr>
      <w:r>
        <w:separator/>
      </w:r>
    </w:p>
  </w:endnote>
  <w:endnote w:type="continuationSeparator" w:id="0">
    <w:p w:rsidR="0089589E" w:rsidRDefault="00895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3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AB5BE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864993"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</w:tr>
  </w:tbl>
  <w:p w:rsidR="0031396E" w:rsidRDefault="003139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89E" w:rsidRDefault="0089589E">
      <w:pPr>
        <w:spacing w:line="240" w:lineRule="auto"/>
      </w:pPr>
      <w:r>
        <w:separator/>
      </w:r>
    </w:p>
  </w:footnote>
  <w:footnote w:type="continuationSeparator" w:id="0">
    <w:p w:rsidR="0089589E" w:rsidRDefault="008958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rPr>
        <w:sz w:val="24"/>
      </w:rPr>
    </w:pPr>
  </w:p>
  <w:p w:rsidR="0031396E" w:rsidRDefault="0031396E">
    <w:pPr>
      <w:pBdr>
        <w:top w:val="single" w:sz="6" w:space="1" w:color="auto"/>
      </w:pBdr>
      <w:rPr>
        <w:sz w:val="24"/>
      </w:rPr>
    </w:pPr>
  </w:p>
  <w:p w:rsidR="0031396E" w:rsidRDefault="003139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31396E" w:rsidRDefault="0031396E">
    <w:pPr>
      <w:pBdr>
        <w:bottom w:val="single" w:sz="6" w:space="1" w:color="auto"/>
      </w:pBdr>
      <w:jc w:val="right"/>
      <w:rPr>
        <w:sz w:val="24"/>
      </w:rPr>
    </w:pPr>
  </w:p>
  <w:p w:rsidR="0031396E" w:rsidRDefault="0031396E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396E">
      <w:tc>
        <w:tcPr>
          <w:tcW w:w="6379" w:type="dxa"/>
        </w:tcPr>
        <w:p w:rsidR="0031396E" w:rsidRPr="00207DE6" w:rsidRDefault="0031396E" w:rsidP="0031396E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31396E" w:rsidRDefault="0031396E" w:rsidP="0031396E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31396E">
      <w:tc>
        <w:tcPr>
          <w:tcW w:w="6379" w:type="dxa"/>
        </w:tcPr>
        <w:p w:rsidR="0031396E" w:rsidRDefault="0031396E" w:rsidP="0031396E">
          <w:pPr>
            <w:pStyle w:val="DefaultStyle"/>
          </w:pPr>
          <w:r>
            <w:rPr>
              <w:lang w:val="ru-RU"/>
            </w:rPr>
            <w:t>Модель вариантов использования</w:t>
          </w:r>
        </w:p>
      </w:tc>
      <w:tc>
        <w:tcPr>
          <w:tcW w:w="3179" w:type="dxa"/>
        </w:tcPr>
        <w:p w:rsidR="0031396E" w:rsidRDefault="0031396E" w:rsidP="00B20913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 w:rsidR="00B20913">
            <w:t>01</w:t>
          </w:r>
          <w:r>
            <w:t>/</w:t>
          </w:r>
          <w:r>
            <w:rPr>
              <w:lang w:val="ru-RU"/>
            </w:rPr>
            <w:t>0</w:t>
          </w:r>
          <w:r w:rsidR="00B20913">
            <w:t>3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31396E">
      <w:tc>
        <w:tcPr>
          <w:tcW w:w="9558" w:type="dxa"/>
          <w:gridSpan w:val="2"/>
        </w:tcPr>
        <w:p w:rsidR="0031396E" w:rsidRPr="00864993" w:rsidRDefault="0031396E" w:rsidP="00864993">
          <w:pPr>
            <w:pStyle w:val="DefaultStyle"/>
            <w:rPr>
              <w:lang w:val="ru-RU"/>
            </w:rPr>
          </w:pPr>
          <w:r w:rsidRPr="00874B45">
            <w:t xml:space="preserve">Use Case </w:t>
          </w:r>
          <w:r w:rsidR="00864993">
            <w:rPr>
              <w:lang w:val="ru-RU"/>
            </w:rPr>
            <w:t>6</w:t>
          </w:r>
        </w:p>
      </w:tc>
    </w:tr>
  </w:tbl>
  <w:p w:rsidR="0031396E" w:rsidRDefault="0031396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320627"/>
    <w:multiLevelType w:val="multilevel"/>
    <w:tmpl w:val="E58E38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2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7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3"/>
  </w:num>
  <w:num w:numId="12">
    <w:abstractNumId w:val="2"/>
  </w:num>
  <w:num w:numId="13">
    <w:abstractNumId w:val="13"/>
  </w:num>
  <w:num w:numId="14">
    <w:abstractNumId w:val="16"/>
  </w:num>
  <w:num w:numId="15">
    <w:abstractNumId w:val="12"/>
  </w:num>
  <w:num w:numId="16">
    <w:abstractNumId w:val="7"/>
  </w:num>
  <w:num w:numId="17">
    <w:abstractNumId w:val="20"/>
  </w:num>
  <w:num w:numId="18">
    <w:abstractNumId w:val="15"/>
  </w:num>
  <w:num w:numId="19">
    <w:abstractNumId w:val="1"/>
  </w:num>
  <w:num w:numId="20">
    <w:abstractNumId w:val="18"/>
  </w:num>
  <w:num w:numId="21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40524"/>
    <w:rsid w:val="00052FD7"/>
    <w:rsid w:val="00056B09"/>
    <w:rsid w:val="000619B8"/>
    <w:rsid w:val="00067540"/>
    <w:rsid w:val="00077661"/>
    <w:rsid w:val="000926CC"/>
    <w:rsid w:val="000A541B"/>
    <w:rsid w:val="000B2DB1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10CBA"/>
    <w:rsid w:val="00113929"/>
    <w:rsid w:val="001323B0"/>
    <w:rsid w:val="0014024D"/>
    <w:rsid w:val="00156E96"/>
    <w:rsid w:val="00197CCB"/>
    <w:rsid w:val="001B6CDC"/>
    <w:rsid w:val="001B7915"/>
    <w:rsid w:val="001D33C8"/>
    <w:rsid w:val="001D5E93"/>
    <w:rsid w:val="001E5494"/>
    <w:rsid w:val="001F059D"/>
    <w:rsid w:val="0021236E"/>
    <w:rsid w:val="00225322"/>
    <w:rsid w:val="002566A4"/>
    <w:rsid w:val="00260321"/>
    <w:rsid w:val="0026777A"/>
    <w:rsid w:val="0026794D"/>
    <w:rsid w:val="0028058E"/>
    <w:rsid w:val="00280945"/>
    <w:rsid w:val="0028663E"/>
    <w:rsid w:val="00287D5C"/>
    <w:rsid w:val="00294028"/>
    <w:rsid w:val="002A324D"/>
    <w:rsid w:val="002B4D21"/>
    <w:rsid w:val="002D078D"/>
    <w:rsid w:val="002D0CC5"/>
    <w:rsid w:val="002D29CF"/>
    <w:rsid w:val="002D3BD1"/>
    <w:rsid w:val="002E028C"/>
    <w:rsid w:val="002E1981"/>
    <w:rsid w:val="00305598"/>
    <w:rsid w:val="00306ACD"/>
    <w:rsid w:val="003102B1"/>
    <w:rsid w:val="00311D1E"/>
    <w:rsid w:val="0031396E"/>
    <w:rsid w:val="00320FC2"/>
    <w:rsid w:val="00332AC2"/>
    <w:rsid w:val="003339BD"/>
    <w:rsid w:val="0034290F"/>
    <w:rsid w:val="003454EB"/>
    <w:rsid w:val="003505E4"/>
    <w:rsid w:val="00360A00"/>
    <w:rsid w:val="00360D6D"/>
    <w:rsid w:val="00362383"/>
    <w:rsid w:val="003707FC"/>
    <w:rsid w:val="003749C7"/>
    <w:rsid w:val="003812D8"/>
    <w:rsid w:val="003844C5"/>
    <w:rsid w:val="00387497"/>
    <w:rsid w:val="0039057F"/>
    <w:rsid w:val="0039451A"/>
    <w:rsid w:val="003A48F8"/>
    <w:rsid w:val="003B2347"/>
    <w:rsid w:val="003B3315"/>
    <w:rsid w:val="003B4499"/>
    <w:rsid w:val="003D0D96"/>
    <w:rsid w:val="003D1D80"/>
    <w:rsid w:val="003D1D82"/>
    <w:rsid w:val="003E6FB7"/>
    <w:rsid w:val="003F20D9"/>
    <w:rsid w:val="003F6574"/>
    <w:rsid w:val="003F6BD4"/>
    <w:rsid w:val="00422448"/>
    <w:rsid w:val="004228E3"/>
    <w:rsid w:val="00433F7D"/>
    <w:rsid w:val="00437916"/>
    <w:rsid w:val="00437A91"/>
    <w:rsid w:val="0044432C"/>
    <w:rsid w:val="00453B6E"/>
    <w:rsid w:val="004541BF"/>
    <w:rsid w:val="00457D1F"/>
    <w:rsid w:val="00462FDA"/>
    <w:rsid w:val="00475F5B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4E14E2"/>
    <w:rsid w:val="00501E59"/>
    <w:rsid w:val="005047F0"/>
    <w:rsid w:val="005075F3"/>
    <w:rsid w:val="00513B66"/>
    <w:rsid w:val="0053355E"/>
    <w:rsid w:val="00571EBF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55ED"/>
    <w:rsid w:val="005C60BE"/>
    <w:rsid w:val="005D466B"/>
    <w:rsid w:val="005E43BF"/>
    <w:rsid w:val="005E57A2"/>
    <w:rsid w:val="005E7F90"/>
    <w:rsid w:val="005F0B96"/>
    <w:rsid w:val="00604490"/>
    <w:rsid w:val="00612AE5"/>
    <w:rsid w:val="006214B1"/>
    <w:rsid w:val="0062374B"/>
    <w:rsid w:val="00625231"/>
    <w:rsid w:val="00637F70"/>
    <w:rsid w:val="00655586"/>
    <w:rsid w:val="0067020A"/>
    <w:rsid w:val="00677254"/>
    <w:rsid w:val="00683D62"/>
    <w:rsid w:val="006873A1"/>
    <w:rsid w:val="006A6410"/>
    <w:rsid w:val="006B5A6C"/>
    <w:rsid w:val="006C6105"/>
    <w:rsid w:val="006D40F5"/>
    <w:rsid w:val="006D6709"/>
    <w:rsid w:val="006E066D"/>
    <w:rsid w:val="006E0C5D"/>
    <w:rsid w:val="006E45D0"/>
    <w:rsid w:val="006E46AD"/>
    <w:rsid w:val="007006EA"/>
    <w:rsid w:val="007038C4"/>
    <w:rsid w:val="0071753F"/>
    <w:rsid w:val="0072140B"/>
    <w:rsid w:val="00724D16"/>
    <w:rsid w:val="007356DD"/>
    <w:rsid w:val="00767904"/>
    <w:rsid w:val="00770A81"/>
    <w:rsid w:val="007762EE"/>
    <w:rsid w:val="0077729B"/>
    <w:rsid w:val="00783F04"/>
    <w:rsid w:val="00785EB9"/>
    <w:rsid w:val="00787993"/>
    <w:rsid w:val="00791AA8"/>
    <w:rsid w:val="0079507F"/>
    <w:rsid w:val="007A282E"/>
    <w:rsid w:val="007B41BC"/>
    <w:rsid w:val="007C3B54"/>
    <w:rsid w:val="007D4D14"/>
    <w:rsid w:val="007D7D77"/>
    <w:rsid w:val="007E2113"/>
    <w:rsid w:val="007E7824"/>
    <w:rsid w:val="0080003A"/>
    <w:rsid w:val="00816B7B"/>
    <w:rsid w:val="008217C6"/>
    <w:rsid w:val="00825204"/>
    <w:rsid w:val="008262C3"/>
    <w:rsid w:val="00827F1A"/>
    <w:rsid w:val="00837E6F"/>
    <w:rsid w:val="008437B8"/>
    <w:rsid w:val="008438DA"/>
    <w:rsid w:val="00846F85"/>
    <w:rsid w:val="008615C9"/>
    <w:rsid w:val="00861ADF"/>
    <w:rsid w:val="008629B8"/>
    <w:rsid w:val="00864993"/>
    <w:rsid w:val="00864B09"/>
    <w:rsid w:val="00867C80"/>
    <w:rsid w:val="00870D03"/>
    <w:rsid w:val="008733CC"/>
    <w:rsid w:val="00874B45"/>
    <w:rsid w:val="00875F3A"/>
    <w:rsid w:val="00892922"/>
    <w:rsid w:val="0089448E"/>
    <w:rsid w:val="00894D79"/>
    <w:rsid w:val="0089589E"/>
    <w:rsid w:val="00895F85"/>
    <w:rsid w:val="00895F9E"/>
    <w:rsid w:val="008A43C7"/>
    <w:rsid w:val="008B5028"/>
    <w:rsid w:val="008B5D4D"/>
    <w:rsid w:val="008C7DCD"/>
    <w:rsid w:val="008D58EE"/>
    <w:rsid w:val="008E2244"/>
    <w:rsid w:val="008E58DE"/>
    <w:rsid w:val="008E77FC"/>
    <w:rsid w:val="00903194"/>
    <w:rsid w:val="00914C94"/>
    <w:rsid w:val="009255DA"/>
    <w:rsid w:val="00951869"/>
    <w:rsid w:val="00961CAD"/>
    <w:rsid w:val="00962983"/>
    <w:rsid w:val="00971E8B"/>
    <w:rsid w:val="00982C6E"/>
    <w:rsid w:val="00984D33"/>
    <w:rsid w:val="00985508"/>
    <w:rsid w:val="00987619"/>
    <w:rsid w:val="009F0A53"/>
    <w:rsid w:val="00A4179F"/>
    <w:rsid w:val="00A45F04"/>
    <w:rsid w:val="00A46D45"/>
    <w:rsid w:val="00A512CD"/>
    <w:rsid w:val="00A51328"/>
    <w:rsid w:val="00A644CC"/>
    <w:rsid w:val="00A72CA1"/>
    <w:rsid w:val="00A74757"/>
    <w:rsid w:val="00A7608F"/>
    <w:rsid w:val="00A8027E"/>
    <w:rsid w:val="00A82A78"/>
    <w:rsid w:val="00A83296"/>
    <w:rsid w:val="00A838F7"/>
    <w:rsid w:val="00A906C7"/>
    <w:rsid w:val="00AB5BE3"/>
    <w:rsid w:val="00AC0579"/>
    <w:rsid w:val="00AC06AA"/>
    <w:rsid w:val="00AC50EB"/>
    <w:rsid w:val="00AE291B"/>
    <w:rsid w:val="00AE7CC3"/>
    <w:rsid w:val="00AF31A7"/>
    <w:rsid w:val="00AF419D"/>
    <w:rsid w:val="00AF4EFD"/>
    <w:rsid w:val="00AF5EC5"/>
    <w:rsid w:val="00AF6264"/>
    <w:rsid w:val="00AF6976"/>
    <w:rsid w:val="00B17D04"/>
    <w:rsid w:val="00B20913"/>
    <w:rsid w:val="00B225DE"/>
    <w:rsid w:val="00B25A23"/>
    <w:rsid w:val="00B31239"/>
    <w:rsid w:val="00B430F7"/>
    <w:rsid w:val="00B44055"/>
    <w:rsid w:val="00B638B1"/>
    <w:rsid w:val="00B7184A"/>
    <w:rsid w:val="00B81733"/>
    <w:rsid w:val="00BA1546"/>
    <w:rsid w:val="00BB7B9B"/>
    <w:rsid w:val="00BC1A1C"/>
    <w:rsid w:val="00BC4053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23D25"/>
    <w:rsid w:val="00C317C6"/>
    <w:rsid w:val="00C55B20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E6E8A"/>
    <w:rsid w:val="00CF1EE4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568A2"/>
    <w:rsid w:val="00D663C0"/>
    <w:rsid w:val="00D669D4"/>
    <w:rsid w:val="00D67605"/>
    <w:rsid w:val="00D77A19"/>
    <w:rsid w:val="00DB2C69"/>
    <w:rsid w:val="00DD6965"/>
    <w:rsid w:val="00DE389A"/>
    <w:rsid w:val="00DF5C2D"/>
    <w:rsid w:val="00E016AB"/>
    <w:rsid w:val="00E07033"/>
    <w:rsid w:val="00E14A6C"/>
    <w:rsid w:val="00E151E7"/>
    <w:rsid w:val="00E16058"/>
    <w:rsid w:val="00E17559"/>
    <w:rsid w:val="00E17F4B"/>
    <w:rsid w:val="00E30357"/>
    <w:rsid w:val="00E35D57"/>
    <w:rsid w:val="00E47E84"/>
    <w:rsid w:val="00E50283"/>
    <w:rsid w:val="00E51104"/>
    <w:rsid w:val="00E54BB1"/>
    <w:rsid w:val="00E629E6"/>
    <w:rsid w:val="00E6376D"/>
    <w:rsid w:val="00E67AC0"/>
    <w:rsid w:val="00E74347"/>
    <w:rsid w:val="00E90949"/>
    <w:rsid w:val="00E96CEE"/>
    <w:rsid w:val="00EA3131"/>
    <w:rsid w:val="00EA341F"/>
    <w:rsid w:val="00EB7A9F"/>
    <w:rsid w:val="00EC06D2"/>
    <w:rsid w:val="00EC4358"/>
    <w:rsid w:val="00EC7F54"/>
    <w:rsid w:val="00EC7FE5"/>
    <w:rsid w:val="00ED15CE"/>
    <w:rsid w:val="00ED3ACF"/>
    <w:rsid w:val="00ED6F52"/>
    <w:rsid w:val="00EE5A5B"/>
    <w:rsid w:val="00F02121"/>
    <w:rsid w:val="00F169D3"/>
    <w:rsid w:val="00F37B7A"/>
    <w:rsid w:val="00F52789"/>
    <w:rsid w:val="00F5582A"/>
    <w:rsid w:val="00F65C8D"/>
    <w:rsid w:val="00F6790A"/>
    <w:rsid w:val="00F72EC1"/>
    <w:rsid w:val="00F7365A"/>
    <w:rsid w:val="00F75CDD"/>
    <w:rsid w:val="00F95BA3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692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Silent</cp:lastModifiedBy>
  <cp:revision>336</cp:revision>
  <cp:lastPrinted>2001-03-15T10:26:00Z</cp:lastPrinted>
  <dcterms:created xsi:type="dcterms:W3CDTF">2014-02-26T14:06:00Z</dcterms:created>
  <dcterms:modified xsi:type="dcterms:W3CDTF">2014-03-01T21:39:00Z</dcterms:modified>
</cp:coreProperties>
</file>