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E8" w:rsidRPr="000F1DBE" w:rsidRDefault="000F1DBE">
      <w:pPr>
        <w:pStyle w:val="a3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B822E8" w:rsidRPr="000F1DBE" w:rsidRDefault="000F1DBE">
      <w:pPr>
        <w:pStyle w:val="a3"/>
        <w:jc w:val="right"/>
      </w:pPr>
      <w:r>
        <w:rPr>
          <w:lang w:val="ru-RU"/>
        </w:rPr>
        <w:t>Экономическое</w:t>
      </w:r>
      <w:r w:rsidRPr="000F1DBE">
        <w:t xml:space="preserve"> </w:t>
      </w:r>
      <w:r>
        <w:rPr>
          <w:lang w:val="ru-RU"/>
        </w:rPr>
        <w:t>обоснование</w:t>
      </w:r>
    </w:p>
    <w:p w:rsidR="00B822E8" w:rsidRDefault="00B822E8">
      <w:pPr>
        <w:pStyle w:val="a3"/>
        <w:jc w:val="right"/>
      </w:pPr>
    </w:p>
    <w:p w:rsidR="00B822E8" w:rsidRPr="000F1DBE" w:rsidRDefault="000F1DBE">
      <w:pPr>
        <w:pStyle w:val="a3"/>
        <w:jc w:val="right"/>
        <w:rPr>
          <w:sz w:val="28"/>
        </w:rPr>
      </w:pPr>
      <w:r>
        <w:rPr>
          <w:sz w:val="28"/>
          <w:lang w:val="ru-RU"/>
        </w:rPr>
        <w:t>Версия</w:t>
      </w:r>
      <w:r>
        <w:rPr>
          <w:sz w:val="28"/>
        </w:rPr>
        <w:t xml:space="preserve"> 1.0</w:t>
      </w:r>
    </w:p>
    <w:p w:rsidR="00B822E8" w:rsidRDefault="00B822E8">
      <w:pPr>
        <w:pStyle w:val="a3"/>
        <w:rPr>
          <w:sz w:val="28"/>
        </w:rPr>
      </w:pPr>
    </w:p>
    <w:p w:rsidR="00B822E8" w:rsidRDefault="00B822E8"/>
    <w:p w:rsidR="00B822E8" w:rsidRDefault="00B822E8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Default="000F1DBE">
      <w:pPr>
        <w:rPr>
          <w:lang w:val="ru-RU"/>
        </w:rPr>
      </w:pPr>
    </w:p>
    <w:p w:rsidR="000F1DBE" w:rsidRPr="000F1DBE" w:rsidRDefault="000F1DBE">
      <w:pPr>
        <w:rPr>
          <w:lang w:val="ru-RU"/>
        </w:rPr>
        <w:sectPr w:rsidR="000F1DBE" w:rsidRPr="000F1DB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822E8" w:rsidRDefault="000F1DBE">
      <w:pPr>
        <w:pStyle w:val="a3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1DBE">
        <w:tc>
          <w:tcPr>
            <w:tcW w:w="2304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0F1DBE" w:rsidRDefault="000F1DBE" w:rsidP="0013406C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0F1DBE">
        <w:tc>
          <w:tcPr>
            <w:tcW w:w="2304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2</w:t>
            </w:r>
            <w:r>
              <w:t>7/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0F1DBE" w:rsidRDefault="000F1DBE" w:rsidP="0013406C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B822E8"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  <w:tc>
          <w:tcPr>
            <w:tcW w:w="1152" w:type="dxa"/>
          </w:tcPr>
          <w:p w:rsidR="00B822E8" w:rsidRDefault="00B822E8">
            <w:pPr>
              <w:pStyle w:val="Tabletext"/>
            </w:pPr>
          </w:p>
        </w:tc>
        <w:tc>
          <w:tcPr>
            <w:tcW w:w="3744" w:type="dxa"/>
          </w:tcPr>
          <w:p w:rsidR="00B822E8" w:rsidRDefault="00B822E8">
            <w:pPr>
              <w:pStyle w:val="Tabletext"/>
            </w:pPr>
          </w:p>
        </w:tc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</w:tr>
      <w:tr w:rsidR="00B822E8"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  <w:tc>
          <w:tcPr>
            <w:tcW w:w="1152" w:type="dxa"/>
          </w:tcPr>
          <w:p w:rsidR="00B822E8" w:rsidRDefault="00B822E8">
            <w:pPr>
              <w:pStyle w:val="Tabletext"/>
            </w:pPr>
          </w:p>
        </w:tc>
        <w:tc>
          <w:tcPr>
            <w:tcW w:w="3744" w:type="dxa"/>
          </w:tcPr>
          <w:p w:rsidR="00B822E8" w:rsidRDefault="00B822E8">
            <w:pPr>
              <w:pStyle w:val="Tabletext"/>
            </w:pPr>
          </w:p>
        </w:tc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</w:tr>
      <w:tr w:rsidR="00B822E8"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  <w:tc>
          <w:tcPr>
            <w:tcW w:w="1152" w:type="dxa"/>
          </w:tcPr>
          <w:p w:rsidR="00B822E8" w:rsidRDefault="00B822E8">
            <w:pPr>
              <w:pStyle w:val="Tabletext"/>
            </w:pPr>
          </w:p>
        </w:tc>
        <w:tc>
          <w:tcPr>
            <w:tcW w:w="3744" w:type="dxa"/>
          </w:tcPr>
          <w:p w:rsidR="00B822E8" w:rsidRDefault="00B822E8">
            <w:pPr>
              <w:pStyle w:val="Tabletext"/>
            </w:pPr>
          </w:p>
        </w:tc>
        <w:tc>
          <w:tcPr>
            <w:tcW w:w="2304" w:type="dxa"/>
          </w:tcPr>
          <w:p w:rsidR="00B822E8" w:rsidRDefault="00B822E8">
            <w:pPr>
              <w:pStyle w:val="Tabletext"/>
            </w:pPr>
          </w:p>
        </w:tc>
      </w:tr>
    </w:tbl>
    <w:p w:rsidR="00B822E8" w:rsidRDefault="00B822E8"/>
    <w:p w:rsidR="00B822E8" w:rsidRDefault="004C0CEF">
      <w:pPr>
        <w:pStyle w:val="a3"/>
      </w:pPr>
      <w:r>
        <w:br w:type="page"/>
      </w:r>
      <w:r w:rsidR="000F1DBE">
        <w:rPr>
          <w:lang w:val="ru-RU"/>
        </w:rPr>
        <w:lastRenderedPageBreak/>
        <w:t>Содержание</w:t>
      </w:r>
    </w:p>
    <w:p w:rsidR="00325E4E" w:rsidRDefault="004C0CE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25E4E">
        <w:rPr>
          <w:noProof/>
        </w:rPr>
        <w:t>1.</w:t>
      </w:r>
      <w:r w:rsidR="00325E4E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325E4E" w:rsidRPr="00902A31">
        <w:rPr>
          <w:noProof/>
          <w:lang w:val="ru-RU"/>
        </w:rPr>
        <w:t>Введение</w:t>
      </w:r>
      <w:r w:rsidR="00325E4E">
        <w:rPr>
          <w:noProof/>
        </w:rPr>
        <w:tab/>
      </w:r>
      <w:r w:rsidR="00325E4E">
        <w:rPr>
          <w:noProof/>
        </w:rPr>
        <w:fldChar w:fldCharType="begin"/>
      </w:r>
      <w:r w:rsidR="00325E4E">
        <w:rPr>
          <w:noProof/>
        </w:rPr>
        <w:instrText xml:space="preserve"> PAGEREF _Toc381299431 \h </w:instrText>
      </w:r>
      <w:r w:rsidR="00325E4E">
        <w:rPr>
          <w:noProof/>
        </w:rPr>
      </w:r>
      <w:r w:rsidR="00325E4E">
        <w:rPr>
          <w:noProof/>
        </w:rPr>
        <w:fldChar w:fldCharType="separate"/>
      </w:r>
      <w:r w:rsidR="00325E4E">
        <w:rPr>
          <w:noProof/>
        </w:rPr>
        <w:t>4</w:t>
      </w:r>
      <w:r w:rsidR="00325E4E">
        <w:rPr>
          <w:noProof/>
        </w:rPr>
        <w:fldChar w:fldCharType="end"/>
      </w:r>
    </w:p>
    <w:p w:rsidR="00325E4E" w:rsidRDefault="00325E4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5E4E" w:rsidRDefault="00325E4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5E4E" w:rsidRDefault="00325E4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5E4E" w:rsidRDefault="00325E4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5E4E" w:rsidRDefault="00325E4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Описание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5E4E" w:rsidRDefault="00325E4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2A31">
        <w:rPr>
          <w:i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Бизнес-контекст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5E4E" w:rsidRDefault="00325E4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Цели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5E4E" w:rsidRDefault="00325E4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902A31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_Toc381299439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822E8" w:rsidRDefault="004C0CEF">
      <w:pPr>
        <w:pStyle w:val="a3"/>
      </w:pPr>
      <w:r>
        <w:fldChar w:fldCharType="end"/>
      </w:r>
      <w:r>
        <w:br w:type="page"/>
      </w:r>
      <w:r w:rsidR="000F1DBE">
        <w:rPr>
          <w:lang w:val="ru-RU"/>
        </w:rPr>
        <w:lastRenderedPageBreak/>
        <w:t>Экономическое обоснование</w:t>
      </w:r>
      <w:r>
        <w:t xml:space="preserve"> </w:t>
      </w:r>
    </w:p>
    <w:p w:rsidR="00B822E8" w:rsidRDefault="000F1DBE">
      <w:pPr>
        <w:pStyle w:val="1"/>
      </w:pPr>
      <w:bookmarkStart w:id="0" w:name="_Toc381299431"/>
      <w:r>
        <w:rPr>
          <w:lang w:val="ru-RU"/>
        </w:rPr>
        <w:t>Введение</w:t>
      </w:r>
      <w:bookmarkEnd w:id="0"/>
    </w:p>
    <w:p w:rsidR="00B822E8" w:rsidRDefault="000F1DBE">
      <w:pPr>
        <w:pStyle w:val="2"/>
      </w:pPr>
      <w:bookmarkStart w:id="1" w:name="_Toc381299432"/>
      <w:r>
        <w:rPr>
          <w:lang w:val="ru-RU"/>
        </w:rPr>
        <w:t>Цель</w:t>
      </w:r>
      <w:bookmarkEnd w:id="1"/>
    </w:p>
    <w:p w:rsidR="00C67A4D" w:rsidRPr="00C67A4D" w:rsidRDefault="00C67A4D" w:rsidP="00C67A4D">
      <w:pPr>
        <w:pStyle w:val="a9"/>
        <w:jc w:val="both"/>
        <w:rPr>
          <w:lang w:val="ru-RU"/>
        </w:rPr>
      </w:pPr>
      <w:r>
        <w:rPr>
          <w:lang w:val="ru-RU"/>
        </w:rPr>
        <w:t>Цель создания данного документа состоит в том, чтобы оценить проект с точки зрения экономической эффективности проекта.</w:t>
      </w:r>
    </w:p>
    <w:p w:rsidR="00B822E8" w:rsidRDefault="000F1DBE">
      <w:pPr>
        <w:pStyle w:val="2"/>
      </w:pPr>
      <w:bookmarkStart w:id="2" w:name="_Toc381299433"/>
      <w:r>
        <w:rPr>
          <w:lang w:val="ru-RU"/>
        </w:rPr>
        <w:t>Контекст</w:t>
      </w:r>
      <w:bookmarkEnd w:id="2"/>
    </w:p>
    <w:p w:rsidR="00C67A4D" w:rsidRPr="00C67A4D" w:rsidRDefault="00C67A4D" w:rsidP="00C67A4D">
      <w:pPr>
        <w:pStyle w:val="a9"/>
        <w:jc w:val="both"/>
        <w:rPr>
          <w:lang w:val="ru-RU"/>
        </w:rPr>
      </w:pPr>
      <w:r>
        <w:rPr>
          <w:lang w:val="ru-RU"/>
        </w:rPr>
        <w:t xml:space="preserve">Данный документ содержит </w:t>
      </w:r>
      <w:r w:rsidR="00325E4E">
        <w:rPr>
          <w:lang w:val="ru-RU"/>
        </w:rPr>
        <w:t xml:space="preserve">экономическое </w:t>
      </w:r>
      <w:r>
        <w:rPr>
          <w:lang w:val="ru-RU"/>
        </w:rPr>
        <w:t>обоснование системы анализа эффективности распределения ресурсов между участниками программных проектов.</w:t>
      </w:r>
    </w:p>
    <w:p w:rsidR="00B822E8" w:rsidRDefault="000F1DBE">
      <w:pPr>
        <w:pStyle w:val="2"/>
      </w:pPr>
      <w:bookmarkStart w:id="3" w:name="_Toc381213803"/>
      <w:bookmarkStart w:id="4" w:name="_Toc381291082"/>
      <w:bookmarkStart w:id="5" w:name="_Toc381299434"/>
      <w:r>
        <w:rPr>
          <w:lang w:val="ru-RU"/>
        </w:rPr>
        <w:t>Определения, акронимы и сокращения</w:t>
      </w:r>
      <w:bookmarkEnd w:id="3"/>
      <w:bookmarkEnd w:id="4"/>
      <w:bookmarkEnd w:id="5"/>
    </w:p>
    <w:p w:rsidR="00C67A4D" w:rsidRPr="00C67A4D" w:rsidRDefault="00C67A4D" w:rsidP="00C67A4D">
      <w:pPr>
        <w:pStyle w:val="a9"/>
      </w:pPr>
      <w:r>
        <w:t>TBD</w:t>
      </w:r>
    </w:p>
    <w:p w:rsidR="00B822E8" w:rsidRDefault="000F1DBE">
      <w:pPr>
        <w:pStyle w:val="2"/>
      </w:pPr>
      <w:bookmarkStart w:id="6" w:name="_Toc381213804"/>
      <w:bookmarkStart w:id="7" w:name="_Toc381291083"/>
      <w:bookmarkStart w:id="8" w:name="_Toc381299435"/>
      <w:r>
        <w:rPr>
          <w:lang w:val="ru-RU"/>
        </w:rPr>
        <w:t>Ссылки</w:t>
      </w:r>
      <w:bookmarkEnd w:id="6"/>
      <w:bookmarkEnd w:id="7"/>
      <w:bookmarkEnd w:id="8"/>
    </w:p>
    <w:p w:rsidR="000F1DBE" w:rsidRDefault="000F1DBE" w:rsidP="000F1DBE">
      <w:pPr>
        <w:pStyle w:val="a9"/>
      </w:pPr>
      <w:r>
        <w:t>TBD</w:t>
      </w:r>
    </w:p>
    <w:p w:rsidR="000F1DBE" w:rsidRPr="000F1DBE" w:rsidRDefault="000F1DBE" w:rsidP="000F1DBE">
      <w:pPr>
        <w:pStyle w:val="a9"/>
      </w:pPr>
    </w:p>
    <w:p w:rsidR="00B822E8" w:rsidRDefault="007C74F3">
      <w:pPr>
        <w:pStyle w:val="1"/>
      </w:pPr>
      <w:bookmarkStart w:id="9" w:name="_Toc381299436"/>
      <w:r>
        <w:rPr>
          <w:lang w:val="ru-RU"/>
        </w:rPr>
        <w:t>Описание продукта</w:t>
      </w:r>
      <w:bookmarkEnd w:id="9"/>
    </w:p>
    <w:p w:rsidR="007C74F3" w:rsidRDefault="007C74F3" w:rsidP="007C74F3">
      <w:pPr>
        <w:pStyle w:val="a9"/>
        <w:jc w:val="both"/>
        <w:rPr>
          <w:lang w:val="ru-RU"/>
        </w:rPr>
      </w:pPr>
      <w:r>
        <w:rPr>
          <w:lang w:val="ru-RU"/>
        </w:rPr>
        <w:t>Система</w:t>
      </w:r>
      <w:r>
        <w:rPr>
          <w:lang w:val="ru-RU"/>
        </w:rPr>
        <w:t xml:space="preserve"> анализа эффективности распределения ресурсов между у</w:t>
      </w:r>
      <w:r>
        <w:rPr>
          <w:lang w:val="ru-RU"/>
        </w:rPr>
        <w:t>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 Внедренная система будет полностью автоматизировать данный процесс и позволит наглядно отображать результаты распределений.</w:t>
      </w:r>
    </w:p>
    <w:p w:rsidR="007C74F3" w:rsidRPr="007C74F3" w:rsidRDefault="007C74F3" w:rsidP="007C74F3">
      <w:pPr>
        <w:pStyle w:val="a9"/>
        <w:jc w:val="both"/>
        <w:rPr>
          <w:lang w:val="ru-RU"/>
        </w:rPr>
      </w:pPr>
    </w:p>
    <w:p w:rsidR="00B822E8" w:rsidRDefault="007C74F3">
      <w:pPr>
        <w:pStyle w:val="1"/>
        <w:rPr>
          <w:i/>
        </w:rPr>
      </w:pPr>
      <w:bookmarkStart w:id="10" w:name="_Toc381299437"/>
      <w:r>
        <w:rPr>
          <w:lang w:val="ru-RU"/>
        </w:rPr>
        <w:t>Бизнес-контекст</w:t>
      </w:r>
      <w:bookmarkEnd w:id="10"/>
    </w:p>
    <w:p w:rsidR="007C74F3" w:rsidRDefault="007C74F3" w:rsidP="00325E4E">
      <w:pPr>
        <w:pStyle w:val="a9"/>
        <w:jc w:val="both"/>
        <w:rPr>
          <w:lang w:val="ru-RU"/>
        </w:rPr>
      </w:pPr>
      <w:r>
        <w:rPr>
          <w:lang w:val="ru-RU"/>
        </w:rPr>
        <w:t xml:space="preserve">Разрабатываемый продукт предназначен для внутреннего использования менеджерами компании </w:t>
      </w:r>
      <w:r>
        <w:t>BestSoft</w:t>
      </w:r>
      <w:r w:rsidRPr="007C74F3">
        <w:rPr>
          <w:lang w:val="ru-RU"/>
        </w:rPr>
        <w:t xml:space="preserve"> </w:t>
      </w:r>
      <w:r>
        <w:rPr>
          <w:lang w:val="ru-RU"/>
        </w:rPr>
        <w:t>и компании-заказчика и позволит автоматизировать процесс распределения ресурсов и технологий в программных проектах.</w:t>
      </w:r>
    </w:p>
    <w:p w:rsidR="007C74F3" w:rsidRDefault="007C74F3" w:rsidP="00325E4E">
      <w:pPr>
        <w:pStyle w:val="a9"/>
        <w:jc w:val="both"/>
        <w:rPr>
          <w:lang w:val="ru-RU"/>
        </w:rPr>
      </w:pPr>
      <w:r>
        <w:rPr>
          <w:lang w:val="ru-RU"/>
        </w:rPr>
        <w:t>Предполагается, что готовый проект будет использоваться совместно с другими инструментами бизнес-планирования, при этом решая узкоспециализированную задачу распределения.</w:t>
      </w:r>
    </w:p>
    <w:p w:rsidR="007C74F3" w:rsidRPr="007C74F3" w:rsidRDefault="007C74F3" w:rsidP="007C74F3">
      <w:pPr>
        <w:pStyle w:val="a9"/>
        <w:rPr>
          <w:lang w:val="ru-RU"/>
        </w:rPr>
      </w:pPr>
    </w:p>
    <w:p w:rsidR="00B822E8" w:rsidRDefault="007C74F3">
      <w:pPr>
        <w:pStyle w:val="1"/>
      </w:pPr>
      <w:bookmarkStart w:id="11" w:name="_Toc381299438"/>
      <w:r>
        <w:rPr>
          <w:lang w:val="ru-RU"/>
        </w:rPr>
        <w:t>Цели продукта</w:t>
      </w:r>
      <w:bookmarkStart w:id="12" w:name="_GoBack"/>
      <w:bookmarkEnd w:id="11"/>
      <w:bookmarkEnd w:id="12"/>
    </w:p>
    <w:p w:rsidR="00157E79" w:rsidRDefault="00157E79" w:rsidP="00325E4E">
      <w:pPr>
        <w:pStyle w:val="a9"/>
        <w:jc w:val="both"/>
        <w:rPr>
          <w:lang w:val="ru-RU"/>
        </w:rPr>
      </w:pPr>
      <w:r>
        <w:rPr>
          <w:lang w:val="ru-RU"/>
        </w:rPr>
        <w:t>Целями создания данного продукта являются: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Минимизировать время, затрачиваемое менеджерами программных проектов на распределение технологий в зависимости от компетенции участников проекта;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Обеспечить наглядное представление схемы распределения ресурсов;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Предоставить простой способ автоматизации задачи распределения;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Предоставить возможность генерации отчетов с информацией о распределениях;</w:t>
      </w:r>
    </w:p>
    <w:p w:rsidR="00157E79" w:rsidRDefault="00157E79" w:rsidP="00325E4E">
      <w:pPr>
        <w:pStyle w:val="a9"/>
        <w:spacing w:before="80"/>
        <w:jc w:val="both"/>
        <w:rPr>
          <w:lang w:val="ru-RU"/>
        </w:rPr>
      </w:pPr>
      <w:r>
        <w:rPr>
          <w:lang w:val="ru-RU"/>
        </w:rPr>
        <w:t>Предполагаемыми рисками проекта являются: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Риски проектной команды (болезни и т.д.);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 несоответствия профессиональной квалификации;</w:t>
      </w:r>
    </w:p>
    <w:p w:rsidR="00157E79" w:rsidRDefault="00157E79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lastRenderedPageBreak/>
        <w:t>Риск изменения требований</w:t>
      </w:r>
      <w:r>
        <w:rPr>
          <w:lang w:val="ru-RU"/>
        </w:rPr>
        <w:t>;</w:t>
      </w:r>
    </w:p>
    <w:p w:rsidR="00157E79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Риски ошибок при проектировании, реализации и тестировании</w:t>
      </w:r>
      <w:r w:rsidR="00157E79">
        <w:rPr>
          <w:lang w:val="ru-RU"/>
        </w:rPr>
        <w:t>;</w:t>
      </w:r>
    </w:p>
    <w:p w:rsidR="00C7342A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Риски выбора неверных технологий и средств разработки.</w:t>
      </w:r>
    </w:p>
    <w:p w:rsidR="00C7342A" w:rsidRDefault="00C7342A" w:rsidP="00325E4E">
      <w:pPr>
        <w:pStyle w:val="Paragraph2"/>
        <w:widowControl/>
        <w:ind w:left="1080"/>
        <w:rPr>
          <w:lang w:val="ru-RU"/>
        </w:rPr>
      </w:pPr>
    </w:p>
    <w:p w:rsidR="00B822E8" w:rsidRDefault="007C74F3" w:rsidP="00325E4E">
      <w:pPr>
        <w:pStyle w:val="1"/>
        <w:jc w:val="both"/>
      </w:pPr>
      <w:bookmarkStart w:id="13" w:name="_Toc381299439"/>
      <w:r>
        <w:rPr>
          <w:lang w:val="ru-RU"/>
        </w:rPr>
        <w:t>Ограничения</w:t>
      </w:r>
      <w:bookmarkEnd w:id="13"/>
    </w:p>
    <w:p w:rsidR="00C7342A" w:rsidRDefault="00C7342A" w:rsidP="00325E4E">
      <w:pPr>
        <w:pStyle w:val="a9"/>
        <w:jc w:val="both"/>
        <w:rPr>
          <w:lang w:val="ru-RU"/>
        </w:rPr>
      </w:pPr>
      <w:r>
        <w:rPr>
          <w:lang w:val="ru-RU"/>
        </w:rPr>
        <w:t>Основными ограничениями разрабатываемой системы являются:</w:t>
      </w:r>
    </w:p>
    <w:p w:rsidR="00C7342A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>Нацеленность на решение конкретной задачи (задача распределения)</w:t>
      </w:r>
      <w:r>
        <w:rPr>
          <w:lang w:val="ru-RU"/>
        </w:rPr>
        <w:t>;</w:t>
      </w:r>
    </w:p>
    <w:p w:rsidR="00C7342A" w:rsidRDefault="00C7342A" w:rsidP="00325E4E">
      <w:pPr>
        <w:pStyle w:val="Paragraph2"/>
        <w:widowControl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Интерфейс системы должен соответствовать </w:t>
      </w:r>
      <w:r w:rsidR="00CB190B">
        <w:rPr>
          <w:lang w:val="ru-RU"/>
        </w:rPr>
        <w:t xml:space="preserve">стандартам интерфейса пользователя </w:t>
      </w:r>
      <w:r w:rsidR="00CB190B">
        <w:rPr>
          <w:lang w:val="en-US"/>
        </w:rPr>
        <w:t>Microsoft</w:t>
      </w:r>
      <w:r w:rsidR="00CB190B" w:rsidRPr="00CB190B">
        <w:rPr>
          <w:lang w:val="ru-RU"/>
        </w:rPr>
        <w:t xml:space="preserve"> </w:t>
      </w:r>
      <w:r w:rsidR="00CB190B">
        <w:rPr>
          <w:lang w:val="en-US"/>
        </w:rPr>
        <w:t>Windows</w:t>
      </w:r>
      <w:r>
        <w:rPr>
          <w:lang w:val="ru-RU"/>
        </w:rPr>
        <w:t>;</w:t>
      </w:r>
      <w:r w:rsidR="00CB190B">
        <w:rPr>
          <w:lang w:val="ru-RU"/>
        </w:rPr>
        <w:t xml:space="preserve"> </w:t>
      </w:r>
    </w:p>
    <w:p w:rsidR="00CB190B" w:rsidRPr="00CB190B" w:rsidRDefault="00CB190B" w:rsidP="00325E4E">
      <w:pPr>
        <w:pStyle w:val="a9"/>
        <w:spacing w:before="80"/>
        <w:jc w:val="both"/>
        <w:rPr>
          <w:lang w:val="ru-RU"/>
        </w:rPr>
      </w:pPr>
      <w:r>
        <w:rPr>
          <w:lang w:val="ru-RU"/>
        </w:rPr>
        <w:t>В дальнейшем возможно развитие системы и дополнение ее различными функциональными возможностями.</w:t>
      </w:r>
    </w:p>
    <w:p w:rsidR="007C74F3" w:rsidRPr="007C74F3" w:rsidRDefault="007C74F3" w:rsidP="007C74F3">
      <w:pPr>
        <w:pStyle w:val="a9"/>
        <w:rPr>
          <w:lang w:val="ru-RU"/>
        </w:rPr>
      </w:pPr>
    </w:p>
    <w:sectPr w:rsidR="007C74F3" w:rsidRPr="007C74F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2F2" w:rsidRDefault="00B132F2">
      <w:pPr>
        <w:spacing w:line="240" w:lineRule="auto"/>
      </w:pPr>
      <w:r>
        <w:separator/>
      </w:r>
    </w:p>
  </w:endnote>
  <w:endnote w:type="continuationSeparator" w:id="0">
    <w:p w:rsidR="00B132F2" w:rsidRDefault="00B13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4C0CEF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822E8" w:rsidRDefault="00B822E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822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2E8" w:rsidRDefault="000F1DB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2E8" w:rsidRDefault="000F1DBE">
          <w:pPr>
            <w:jc w:val="center"/>
          </w:pPr>
          <w:r>
            <w:t xml:space="preserve">@BestSoft,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25E4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822E8" w:rsidRDefault="004C0CE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25E4E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325E4E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B822E8" w:rsidRDefault="00B822E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B822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2F2" w:rsidRDefault="00B132F2">
      <w:pPr>
        <w:spacing w:line="240" w:lineRule="auto"/>
      </w:pPr>
      <w:r>
        <w:separator/>
      </w:r>
    </w:p>
  </w:footnote>
  <w:footnote w:type="continuationSeparator" w:id="0">
    <w:p w:rsidR="00B132F2" w:rsidRDefault="00B13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B822E8">
    <w:pPr>
      <w:rPr>
        <w:sz w:val="24"/>
      </w:rPr>
    </w:pPr>
  </w:p>
  <w:p w:rsidR="00B822E8" w:rsidRDefault="00B822E8">
    <w:pPr>
      <w:pBdr>
        <w:top w:val="single" w:sz="6" w:space="1" w:color="auto"/>
      </w:pBdr>
      <w:rPr>
        <w:sz w:val="24"/>
      </w:rPr>
    </w:pPr>
  </w:p>
  <w:p w:rsidR="00B822E8" w:rsidRDefault="000F1D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BestSoft,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B822E8" w:rsidRDefault="00B822E8">
    <w:pPr>
      <w:pBdr>
        <w:bottom w:val="single" w:sz="6" w:space="1" w:color="auto"/>
      </w:pBdr>
      <w:jc w:val="right"/>
      <w:rPr>
        <w:sz w:val="24"/>
      </w:rPr>
    </w:pPr>
  </w:p>
  <w:p w:rsidR="00B822E8" w:rsidRDefault="00B822E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DBE">
      <w:tc>
        <w:tcPr>
          <w:tcW w:w="6379" w:type="dxa"/>
        </w:tcPr>
        <w:p w:rsidR="000F1DBE" w:rsidRPr="00207DE6" w:rsidRDefault="000F1DBE" w:rsidP="0013406C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0F1DBE" w:rsidRDefault="000F1DBE" w:rsidP="0013406C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0F1DBE">
      <w:tc>
        <w:tcPr>
          <w:tcW w:w="6379" w:type="dxa"/>
        </w:tcPr>
        <w:p w:rsidR="000F1DBE" w:rsidRPr="000F1DBE" w:rsidRDefault="000F1DBE">
          <w:pPr>
            <w:rPr>
              <w:lang w:val="ru-RU"/>
            </w:rPr>
          </w:pPr>
          <w:r>
            <w:rPr>
              <w:lang w:val="ru-RU"/>
            </w:rPr>
            <w:t>Экономическое обоснование</w:t>
          </w:r>
        </w:p>
      </w:tc>
      <w:tc>
        <w:tcPr>
          <w:tcW w:w="3179" w:type="dxa"/>
        </w:tcPr>
        <w:p w:rsidR="000F1DBE" w:rsidRDefault="000F1DBE" w:rsidP="0013406C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27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0F1DBE">
      <w:tc>
        <w:tcPr>
          <w:tcW w:w="9558" w:type="dxa"/>
          <w:gridSpan w:val="2"/>
        </w:tcPr>
        <w:p w:rsidR="000F1DBE" w:rsidRDefault="000F1DBE" w:rsidP="000F1DBE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r>
            <w:t>Business Case</w:t>
          </w:r>
        </w:p>
      </w:tc>
    </w:tr>
  </w:tbl>
  <w:p w:rsidR="00B822E8" w:rsidRDefault="00B822E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2E8" w:rsidRDefault="00B822E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623D77"/>
    <w:multiLevelType w:val="hybridMultilevel"/>
    <w:tmpl w:val="7BF0092E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EF"/>
    <w:rsid w:val="000F1DBE"/>
    <w:rsid w:val="00157E79"/>
    <w:rsid w:val="00325E4E"/>
    <w:rsid w:val="004C0CEF"/>
    <w:rsid w:val="007C74F3"/>
    <w:rsid w:val="00B132F2"/>
    <w:rsid w:val="00B822E8"/>
    <w:rsid w:val="00C67A4D"/>
    <w:rsid w:val="00C7342A"/>
    <w:rsid w:val="00CB190B"/>
    <w:rsid w:val="00F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paragraph" w:styleId="af1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F1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1DB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F1DBE"/>
    <w:pPr>
      <w:widowControl w:val="0"/>
      <w:suppressAutoHyphens/>
      <w:spacing w:after="200" w:line="240" w:lineRule="atLeast"/>
    </w:pPr>
  </w:style>
  <w:style w:type="character" w:customStyle="1" w:styleId="aa">
    <w:name w:val="Основной текст Знак"/>
    <w:basedOn w:val="a0"/>
    <w:link w:val="a9"/>
    <w:semiHidden/>
    <w:rsid w:val="007C7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semiHidden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e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semiHidden/>
    <w:rPr>
      <w:color w:val="0000FF"/>
      <w:u w:val="single"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paragraph" w:styleId="af1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F1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1DB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F1DBE"/>
    <w:pPr>
      <w:widowControl w:val="0"/>
      <w:suppressAutoHyphens/>
      <w:spacing w:after="200" w:line="240" w:lineRule="atLeast"/>
    </w:pPr>
  </w:style>
  <w:style w:type="character" w:customStyle="1" w:styleId="aa">
    <w:name w:val="Основной текст Знак"/>
    <w:basedOn w:val="a0"/>
    <w:link w:val="a9"/>
    <w:semiHidden/>
    <w:rsid w:val="007C7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bie\Downloads\rup_bus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rup_buscs</Template>
  <TotalTime>51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Case</vt:lpstr>
      <vt:lpstr>Business Case</vt:lpstr>
    </vt:vector>
  </TitlesOfParts>
  <Company>&lt;Company Name&gt;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EMC</dc:creator>
  <cp:lastModifiedBy>Edward</cp:lastModifiedBy>
  <cp:revision>3</cp:revision>
  <cp:lastPrinted>2014-02-27T18:22:00Z</cp:lastPrinted>
  <dcterms:created xsi:type="dcterms:W3CDTF">2014-02-27T16:50:00Z</dcterms:created>
  <dcterms:modified xsi:type="dcterms:W3CDTF">2014-02-27T18:23:00Z</dcterms:modified>
</cp:coreProperties>
</file>