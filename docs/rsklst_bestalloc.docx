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200" w:rsidRPr="00B31DF0" w:rsidRDefault="00B31DF0">
      <w:pPr>
        <w:pStyle w:val="Title"/>
        <w:jc w:val="right"/>
        <w:rPr>
          <w:lang w:val="ru-RU"/>
        </w:rPr>
      </w:pPr>
      <w:bookmarkStart w:id="0" w:name="_GoBack"/>
      <w:bookmarkEnd w:id="0"/>
      <w:r>
        <w:rPr>
          <w:lang w:val="ru-RU"/>
        </w:rPr>
        <w:t>Система анализа эффективности распределения ресурсов между участниками программных проектов</w:t>
      </w:r>
    </w:p>
    <w:p w:rsidR="005B7200" w:rsidRPr="00690C37" w:rsidRDefault="001033A4">
      <w:pPr>
        <w:pStyle w:val="Title"/>
        <w:jc w:val="right"/>
        <w:rPr>
          <w:lang w:val="ru-RU"/>
        </w:rPr>
      </w:pPr>
      <w:r>
        <w:rPr>
          <w:lang w:val="ru-RU"/>
        </w:rPr>
        <w:t>Список</w:t>
      </w:r>
      <w:r w:rsidRPr="00690C37">
        <w:rPr>
          <w:lang w:val="ru-RU"/>
        </w:rPr>
        <w:t xml:space="preserve"> </w:t>
      </w:r>
      <w:r>
        <w:rPr>
          <w:lang w:val="ru-RU"/>
        </w:rPr>
        <w:t>основных</w:t>
      </w:r>
      <w:r w:rsidRPr="00690C37">
        <w:rPr>
          <w:lang w:val="ru-RU"/>
        </w:rPr>
        <w:t xml:space="preserve"> </w:t>
      </w:r>
      <w:r>
        <w:rPr>
          <w:lang w:val="ru-RU"/>
        </w:rPr>
        <w:t>рисков</w:t>
      </w:r>
    </w:p>
    <w:p w:rsidR="005B7200" w:rsidRPr="00690C37" w:rsidRDefault="005B7200">
      <w:pPr>
        <w:pStyle w:val="Title"/>
        <w:jc w:val="right"/>
        <w:rPr>
          <w:lang w:val="ru-RU"/>
        </w:rPr>
      </w:pPr>
    </w:p>
    <w:p w:rsidR="005B7200" w:rsidRPr="00690C37" w:rsidRDefault="002542CC">
      <w:pPr>
        <w:pStyle w:val="Title"/>
        <w:jc w:val="right"/>
        <w:rPr>
          <w:sz w:val="28"/>
          <w:lang w:val="ru-RU"/>
        </w:rPr>
      </w:pPr>
      <w:r>
        <w:rPr>
          <w:sz w:val="28"/>
          <w:lang w:val="ru-RU"/>
        </w:rPr>
        <w:t>Версия</w:t>
      </w:r>
      <w:r w:rsidR="008972A7" w:rsidRPr="00690C37">
        <w:rPr>
          <w:sz w:val="28"/>
          <w:lang w:val="ru-RU"/>
        </w:rPr>
        <w:t xml:space="preserve"> 1.0</w:t>
      </w:r>
    </w:p>
    <w:p w:rsidR="005B7200" w:rsidRPr="00690C37" w:rsidRDefault="005B7200">
      <w:pPr>
        <w:pStyle w:val="Title"/>
        <w:rPr>
          <w:sz w:val="28"/>
          <w:lang w:val="ru-RU"/>
        </w:rPr>
      </w:pPr>
    </w:p>
    <w:p w:rsidR="005B7200" w:rsidRPr="00690C37" w:rsidRDefault="005B7200">
      <w:pPr>
        <w:rPr>
          <w:lang w:val="ru-RU"/>
        </w:rPr>
      </w:pPr>
    </w:p>
    <w:p w:rsidR="005B7200" w:rsidRDefault="005B7200">
      <w:pPr>
        <w:rPr>
          <w:lang w:val="ru-RU"/>
        </w:rPr>
      </w:pPr>
    </w:p>
    <w:p w:rsidR="0003541E" w:rsidRDefault="0003541E">
      <w:pPr>
        <w:rPr>
          <w:lang w:val="ru-RU"/>
        </w:rPr>
      </w:pPr>
    </w:p>
    <w:p w:rsidR="0003541E" w:rsidRDefault="0003541E">
      <w:pPr>
        <w:rPr>
          <w:lang w:val="ru-RU"/>
        </w:rPr>
      </w:pPr>
    </w:p>
    <w:p w:rsidR="0003541E" w:rsidRDefault="0003541E">
      <w:pPr>
        <w:rPr>
          <w:lang w:val="ru-RU"/>
        </w:rPr>
      </w:pPr>
    </w:p>
    <w:p w:rsidR="0003541E" w:rsidRDefault="0003541E">
      <w:pPr>
        <w:rPr>
          <w:lang w:val="ru-RU"/>
        </w:rPr>
      </w:pPr>
    </w:p>
    <w:p w:rsidR="0003541E" w:rsidRDefault="0003541E">
      <w:pPr>
        <w:rPr>
          <w:lang w:val="ru-RU"/>
        </w:rPr>
      </w:pPr>
    </w:p>
    <w:p w:rsidR="0003541E" w:rsidRDefault="0003541E">
      <w:pPr>
        <w:rPr>
          <w:lang w:val="ru-RU"/>
        </w:rPr>
      </w:pPr>
    </w:p>
    <w:p w:rsidR="0003541E" w:rsidRDefault="0003541E">
      <w:pPr>
        <w:rPr>
          <w:lang w:val="ru-RU"/>
        </w:rPr>
      </w:pPr>
    </w:p>
    <w:p w:rsidR="0003541E" w:rsidRDefault="0003541E">
      <w:pPr>
        <w:rPr>
          <w:lang w:val="ru-RU"/>
        </w:rPr>
      </w:pPr>
    </w:p>
    <w:p w:rsidR="0003541E" w:rsidRDefault="0003541E">
      <w:pPr>
        <w:rPr>
          <w:lang w:val="ru-RU"/>
        </w:rPr>
      </w:pPr>
    </w:p>
    <w:p w:rsidR="0003541E" w:rsidRDefault="0003541E">
      <w:pPr>
        <w:rPr>
          <w:lang w:val="ru-RU"/>
        </w:rPr>
      </w:pPr>
    </w:p>
    <w:p w:rsidR="0003541E" w:rsidRPr="0003541E" w:rsidRDefault="0003541E">
      <w:pPr>
        <w:rPr>
          <w:lang w:val="ru-RU"/>
        </w:rPr>
        <w:sectPr w:rsidR="0003541E" w:rsidRPr="0003541E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B7200" w:rsidRPr="00690C37" w:rsidRDefault="00F53E36">
      <w:pPr>
        <w:pStyle w:val="Title"/>
        <w:rPr>
          <w:lang w:val="ru-RU"/>
        </w:rPr>
      </w:pPr>
      <w:r>
        <w:rPr>
          <w:lang w:val="ru-RU"/>
        </w:rPr>
        <w:lastRenderedPageBreak/>
        <w:t>Лист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A444F">
        <w:tc>
          <w:tcPr>
            <w:tcW w:w="2304" w:type="dxa"/>
          </w:tcPr>
          <w:p w:rsidR="00AA444F" w:rsidRDefault="00AA444F" w:rsidP="00D95DBB">
            <w:pPr>
              <w:pStyle w:val="Tabletext"/>
              <w:jc w:val="center"/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AA444F" w:rsidRDefault="00AA444F" w:rsidP="00D95DBB">
            <w:pPr>
              <w:pStyle w:val="Tabletext"/>
              <w:jc w:val="center"/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AA444F" w:rsidRDefault="00AA444F" w:rsidP="00D95DBB">
            <w:pPr>
              <w:pStyle w:val="Tabletext"/>
              <w:jc w:val="center"/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AA444F" w:rsidRDefault="00AA444F" w:rsidP="00D95DBB">
            <w:pPr>
              <w:pStyle w:val="Tabletext"/>
              <w:jc w:val="center"/>
            </w:pPr>
            <w:r>
              <w:rPr>
                <w:b/>
                <w:lang w:val="ru-RU"/>
              </w:rPr>
              <w:t>Автор</w:t>
            </w:r>
          </w:p>
        </w:tc>
      </w:tr>
      <w:tr w:rsidR="00A42E20">
        <w:tc>
          <w:tcPr>
            <w:tcW w:w="2304" w:type="dxa"/>
          </w:tcPr>
          <w:p w:rsidR="00A42E20" w:rsidRDefault="00A42E20">
            <w:pPr>
              <w:pStyle w:val="Tabletext"/>
            </w:pPr>
            <w:r>
              <w:rPr>
                <w:lang w:val="ru-RU"/>
              </w:rPr>
              <w:t>2</w:t>
            </w:r>
            <w:r>
              <w:t>7/</w:t>
            </w:r>
            <w:r>
              <w:rPr>
                <w:lang w:val="ru-RU"/>
              </w:rPr>
              <w:t>02</w:t>
            </w:r>
            <w:r>
              <w:t>/</w:t>
            </w:r>
            <w:r>
              <w:rPr>
                <w:lang w:val="ru-RU"/>
              </w:rPr>
              <w:t>2014</w:t>
            </w:r>
          </w:p>
        </w:tc>
        <w:tc>
          <w:tcPr>
            <w:tcW w:w="1152" w:type="dxa"/>
          </w:tcPr>
          <w:p w:rsidR="00A42E20" w:rsidRDefault="00A42E20" w:rsidP="00D95DBB">
            <w:pPr>
              <w:pStyle w:val="Tabletext"/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A42E20" w:rsidRDefault="00A42E20">
            <w:pPr>
              <w:pStyle w:val="Tabletext"/>
            </w:pPr>
            <w:r>
              <w:rPr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A42E20" w:rsidRDefault="00A42E20" w:rsidP="00D95DBB">
            <w:pPr>
              <w:pStyle w:val="Tabletext"/>
            </w:pPr>
            <w:r>
              <w:rPr>
                <w:lang w:val="ru-RU"/>
              </w:rPr>
              <w:t>Рябиков Э.М.</w:t>
            </w:r>
          </w:p>
        </w:tc>
      </w:tr>
      <w:tr w:rsidR="005B7200">
        <w:tc>
          <w:tcPr>
            <w:tcW w:w="2304" w:type="dxa"/>
          </w:tcPr>
          <w:p w:rsidR="005B7200" w:rsidRDefault="005B7200">
            <w:pPr>
              <w:pStyle w:val="Tabletext"/>
            </w:pPr>
          </w:p>
        </w:tc>
        <w:tc>
          <w:tcPr>
            <w:tcW w:w="1152" w:type="dxa"/>
          </w:tcPr>
          <w:p w:rsidR="005B7200" w:rsidRDefault="005B7200">
            <w:pPr>
              <w:pStyle w:val="Tabletext"/>
            </w:pPr>
          </w:p>
        </w:tc>
        <w:tc>
          <w:tcPr>
            <w:tcW w:w="3744" w:type="dxa"/>
          </w:tcPr>
          <w:p w:rsidR="005B7200" w:rsidRDefault="005B7200">
            <w:pPr>
              <w:pStyle w:val="Tabletext"/>
            </w:pPr>
          </w:p>
        </w:tc>
        <w:tc>
          <w:tcPr>
            <w:tcW w:w="2304" w:type="dxa"/>
          </w:tcPr>
          <w:p w:rsidR="005B7200" w:rsidRDefault="005B7200">
            <w:pPr>
              <w:pStyle w:val="Tabletext"/>
            </w:pPr>
          </w:p>
        </w:tc>
      </w:tr>
      <w:tr w:rsidR="005B7200">
        <w:tc>
          <w:tcPr>
            <w:tcW w:w="2304" w:type="dxa"/>
          </w:tcPr>
          <w:p w:rsidR="005B7200" w:rsidRDefault="005B7200">
            <w:pPr>
              <w:pStyle w:val="Tabletext"/>
            </w:pPr>
          </w:p>
        </w:tc>
        <w:tc>
          <w:tcPr>
            <w:tcW w:w="1152" w:type="dxa"/>
          </w:tcPr>
          <w:p w:rsidR="005B7200" w:rsidRDefault="005B7200">
            <w:pPr>
              <w:pStyle w:val="Tabletext"/>
            </w:pPr>
          </w:p>
        </w:tc>
        <w:tc>
          <w:tcPr>
            <w:tcW w:w="3744" w:type="dxa"/>
          </w:tcPr>
          <w:p w:rsidR="005B7200" w:rsidRDefault="005B7200">
            <w:pPr>
              <w:pStyle w:val="Tabletext"/>
            </w:pPr>
          </w:p>
        </w:tc>
        <w:tc>
          <w:tcPr>
            <w:tcW w:w="2304" w:type="dxa"/>
          </w:tcPr>
          <w:p w:rsidR="005B7200" w:rsidRDefault="005B7200">
            <w:pPr>
              <w:pStyle w:val="Tabletext"/>
            </w:pPr>
          </w:p>
        </w:tc>
      </w:tr>
      <w:tr w:rsidR="005B7200">
        <w:tc>
          <w:tcPr>
            <w:tcW w:w="2304" w:type="dxa"/>
          </w:tcPr>
          <w:p w:rsidR="005B7200" w:rsidRDefault="005B7200">
            <w:pPr>
              <w:pStyle w:val="Tabletext"/>
            </w:pPr>
          </w:p>
        </w:tc>
        <w:tc>
          <w:tcPr>
            <w:tcW w:w="1152" w:type="dxa"/>
          </w:tcPr>
          <w:p w:rsidR="005B7200" w:rsidRDefault="005B7200">
            <w:pPr>
              <w:pStyle w:val="Tabletext"/>
            </w:pPr>
          </w:p>
        </w:tc>
        <w:tc>
          <w:tcPr>
            <w:tcW w:w="3744" w:type="dxa"/>
          </w:tcPr>
          <w:p w:rsidR="005B7200" w:rsidRDefault="005B7200">
            <w:pPr>
              <w:pStyle w:val="Tabletext"/>
            </w:pPr>
          </w:p>
        </w:tc>
        <w:tc>
          <w:tcPr>
            <w:tcW w:w="2304" w:type="dxa"/>
          </w:tcPr>
          <w:p w:rsidR="005B7200" w:rsidRDefault="005B7200">
            <w:pPr>
              <w:pStyle w:val="Tabletext"/>
            </w:pPr>
          </w:p>
        </w:tc>
      </w:tr>
    </w:tbl>
    <w:p w:rsidR="005B7200" w:rsidRDefault="005B7200"/>
    <w:p w:rsidR="005B7200" w:rsidRPr="005E460C" w:rsidRDefault="008972A7">
      <w:pPr>
        <w:pStyle w:val="Title"/>
        <w:rPr>
          <w:lang w:val="ru-RU"/>
        </w:rPr>
      </w:pPr>
      <w:r w:rsidRPr="0059778F">
        <w:rPr>
          <w:lang w:val="ru-RU"/>
        </w:rPr>
        <w:br w:type="page"/>
      </w:r>
      <w:r w:rsidR="005E460C">
        <w:rPr>
          <w:lang w:val="ru-RU"/>
        </w:rPr>
        <w:lastRenderedPageBreak/>
        <w:t>Содержание</w:t>
      </w:r>
    </w:p>
    <w:p w:rsidR="00690C37" w:rsidRDefault="008972A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fldChar w:fldCharType="begin"/>
      </w:r>
      <w:r w:rsidRPr="0059778F">
        <w:rPr>
          <w:lang w:val="ru-RU"/>
        </w:rPr>
        <w:instrText xml:space="preserve"> </w:instrText>
      </w:r>
      <w:r>
        <w:instrText>TOC</w:instrText>
      </w:r>
      <w:r w:rsidRPr="0059778F">
        <w:rPr>
          <w:lang w:val="ru-RU"/>
        </w:rPr>
        <w:instrText xml:space="preserve"> \</w:instrText>
      </w:r>
      <w:r>
        <w:instrText>o</w:instrText>
      </w:r>
      <w:r w:rsidRPr="0059778F">
        <w:rPr>
          <w:lang w:val="ru-RU"/>
        </w:rPr>
        <w:instrText xml:space="preserve"> "1-3" </w:instrText>
      </w:r>
      <w:r>
        <w:fldChar w:fldCharType="separate"/>
      </w:r>
      <w:r w:rsidR="00690C37" w:rsidRPr="00690C37">
        <w:rPr>
          <w:noProof/>
          <w:lang w:val="ru-RU"/>
        </w:rPr>
        <w:t>1.</w:t>
      </w:r>
      <w:r w:rsidR="00690C37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="00690C37" w:rsidRPr="00D847B3">
        <w:rPr>
          <w:noProof/>
          <w:lang w:val="ru-RU"/>
        </w:rPr>
        <w:t>Введение</w:t>
      </w:r>
      <w:r w:rsidR="00690C37" w:rsidRPr="00690C37">
        <w:rPr>
          <w:noProof/>
          <w:lang w:val="ru-RU"/>
        </w:rPr>
        <w:tab/>
      </w:r>
      <w:r w:rsidR="00690C37">
        <w:rPr>
          <w:noProof/>
        </w:rPr>
        <w:fldChar w:fldCharType="begin"/>
      </w:r>
      <w:r w:rsidR="00690C37" w:rsidRPr="00690C37">
        <w:rPr>
          <w:noProof/>
          <w:lang w:val="ru-RU"/>
        </w:rPr>
        <w:instrText xml:space="preserve"> </w:instrText>
      </w:r>
      <w:r w:rsidR="00690C37">
        <w:rPr>
          <w:noProof/>
        </w:rPr>
        <w:instrText>PAGEREF</w:instrText>
      </w:r>
      <w:r w:rsidR="00690C37" w:rsidRPr="00690C37">
        <w:rPr>
          <w:noProof/>
          <w:lang w:val="ru-RU"/>
        </w:rPr>
        <w:instrText xml:space="preserve"> _</w:instrText>
      </w:r>
      <w:r w:rsidR="00690C37">
        <w:rPr>
          <w:noProof/>
        </w:rPr>
        <w:instrText>Toc</w:instrText>
      </w:r>
      <w:r w:rsidR="00690C37" w:rsidRPr="00690C37">
        <w:rPr>
          <w:noProof/>
          <w:lang w:val="ru-RU"/>
        </w:rPr>
        <w:instrText>381298097 \</w:instrText>
      </w:r>
      <w:r w:rsidR="00690C37">
        <w:rPr>
          <w:noProof/>
        </w:rPr>
        <w:instrText>h</w:instrText>
      </w:r>
      <w:r w:rsidR="00690C37" w:rsidRPr="00690C37">
        <w:rPr>
          <w:noProof/>
          <w:lang w:val="ru-RU"/>
        </w:rPr>
        <w:instrText xml:space="preserve"> </w:instrText>
      </w:r>
      <w:r w:rsidR="00690C37">
        <w:rPr>
          <w:noProof/>
        </w:rPr>
      </w:r>
      <w:r w:rsidR="00690C37">
        <w:rPr>
          <w:noProof/>
        </w:rPr>
        <w:fldChar w:fldCharType="separate"/>
      </w:r>
      <w:r w:rsidR="00690C37">
        <w:rPr>
          <w:noProof/>
        </w:rPr>
        <w:t>5</w:t>
      </w:r>
      <w:r w:rsidR="00690C37">
        <w:rPr>
          <w:noProof/>
        </w:rPr>
        <w:fldChar w:fldCharType="end"/>
      </w:r>
    </w:p>
    <w:p w:rsidR="00690C37" w:rsidRDefault="00690C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690C37">
        <w:rPr>
          <w:noProof/>
          <w:lang w:val="ru-RU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847B3">
        <w:rPr>
          <w:noProof/>
          <w:lang w:val="ru-RU"/>
        </w:rPr>
        <w:t>Цель</w:t>
      </w:r>
      <w:r w:rsidRPr="00690C37">
        <w:rPr>
          <w:noProof/>
          <w:lang w:val="ru-RU"/>
        </w:rPr>
        <w:tab/>
      </w:r>
      <w:r>
        <w:rPr>
          <w:noProof/>
        </w:rPr>
        <w:fldChar w:fldCharType="begin"/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90C3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90C37">
        <w:rPr>
          <w:noProof/>
          <w:lang w:val="ru-RU"/>
        </w:rPr>
        <w:instrText>381298098 \</w:instrText>
      </w:r>
      <w:r>
        <w:rPr>
          <w:noProof/>
        </w:rPr>
        <w:instrText>h</w:instrText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90C37" w:rsidRDefault="00690C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690C37">
        <w:rPr>
          <w:noProof/>
          <w:lang w:val="ru-RU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847B3">
        <w:rPr>
          <w:noProof/>
          <w:lang w:val="ru-RU"/>
        </w:rPr>
        <w:t>Контекст</w:t>
      </w:r>
      <w:r w:rsidRPr="00690C37">
        <w:rPr>
          <w:noProof/>
          <w:lang w:val="ru-RU"/>
        </w:rPr>
        <w:tab/>
      </w:r>
      <w:r>
        <w:rPr>
          <w:noProof/>
        </w:rPr>
        <w:fldChar w:fldCharType="begin"/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90C3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90C37">
        <w:rPr>
          <w:noProof/>
          <w:lang w:val="ru-RU"/>
        </w:rPr>
        <w:instrText>381298099 \</w:instrText>
      </w:r>
      <w:r>
        <w:rPr>
          <w:noProof/>
        </w:rPr>
        <w:instrText>h</w:instrText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90C37" w:rsidRDefault="00690C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690C37">
        <w:rPr>
          <w:noProof/>
          <w:lang w:val="ru-RU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847B3">
        <w:rPr>
          <w:noProof/>
          <w:lang w:val="ru-RU"/>
        </w:rPr>
        <w:t>Определения, акронимы и сокращения</w:t>
      </w:r>
      <w:r w:rsidRPr="00690C37">
        <w:rPr>
          <w:noProof/>
          <w:lang w:val="ru-RU"/>
        </w:rPr>
        <w:tab/>
      </w:r>
      <w:r>
        <w:rPr>
          <w:noProof/>
        </w:rPr>
        <w:fldChar w:fldCharType="begin"/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90C3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90C37">
        <w:rPr>
          <w:noProof/>
          <w:lang w:val="ru-RU"/>
        </w:rPr>
        <w:instrText>381298100 \</w:instrText>
      </w:r>
      <w:r>
        <w:rPr>
          <w:noProof/>
        </w:rPr>
        <w:instrText>h</w:instrText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90C37" w:rsidRDefault="00690C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690C37">
        <w:rPr>
          <w:noProof/>
          <w:lang w:val="ru-RU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847B3">
        <w:rPr>
          <w:noProof/>
          <w:lang w:val="ru-RU"/>
        </w:rPr>
        <w:t>Ссылки</w:t>
      </w:r>
      <w:r w:rsidRPr="00690C37">
        <w:rPr>
          <w:noProof/>
          <w:lang w:val="ru-RU"/>
        </w:rPr>
        <w:tab/>
      </w:r>
      <w:r>
        <w:rPr>
          <w:noProof/>
        </w:rPr>
        <w:fldChar w:fldCharType="begin"/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90C3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90C37">
        <w:rPr>
          <w:noProof/>
          <w:lang w:val="ru-RU"/>
        </w:rPr>
        <w:instrText>381298101 \</w:instrText>
      </w:r>
      <w:r>
        <w:rPr>
          <w:noProof/>
        </w:rPr>
        <w:instrText>h</w:instrText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90C37" w:rsidRDefault="00690C3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690C37">
        <w:rPr>
          <w:noProof/>
          <w:lang w:val="ru-RU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847B3">
        <w:rPr>
          <w:noProof/>
          <w:lang w:val="ru-RU"/>
        </w:rPr>
        <w:t>Риски</w:t>
      </w:r>
      <w:r w:rsidRPr="00690C37">
        <w:rPr>
          <w:noProof/>
          <w:lang w:val="ru-RU"/>
        </w:rPr>
        <w:tab/>
      </w:r>
      <w:r>
        <w:rPr>
          <w:noProof/>
        </w:rPr>
        <w:fldChar w:fldCharType="begin"/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90C3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90C37">
        <w:rPr>
          <w:noProof/>
          <w:lang w:val="ru-RU"/>
        </w:rPr>
        <w:instrText>381298102 \</w:instrText>
      </w:r>
      <w:r>
        <w:rPr>
          <w:noProof/>
        </w:rPr>
        <w:instrText>h</w:instrText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90C37" w:rsidRDefault="00690C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690C37">
        <w:rPr>
          <w:noProof/>
          <w:lang w:val="ru-RU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847B3">
        <w:rPr>
          <w:noProof/>
          <w:lang w:val="ru-RU"/>
        </w:rPr>
        <w:t>Персонал</w:t>
      </w:r>
      <w:r w:rsidRPr="00690C37">
        <w:rPr>
          <w:noProof/>
          <w:lang w:val="ru-RU"/>
        </w:rPr>
        <w:tab/>
      </w:r>
      <w:r>
        <w:rPr>
          <w:noProof/>
        </w:rPr>
        <w:fldChar w:fldCharType="begin"/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90C3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90C37">
        <w:rPr>
          <w:noProof/>
          <w:lang w:val="ru-RU"/>
        </w:rPr>
        <w:instrText>381298103 \</w:instrText>
      </w:r>
      <w:r>
        <w:rPr>
          <w:noProof/>
        </w:rPr>
        <w:instrText>h</w:instrText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90C37" w:rsidRDefault="00690C3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2.1.1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Степень риска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381298104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5</w:t>
      </w:r>
      <w:r>
        <w:fldChar w:fldCharType="end"/>
      </w:r>
    </w:p>
    <w:p w:rsidR="00690C37" w:rsidRDefault="00690C3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2.1.2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Описание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381298105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5</w:t>
      </w:r>
      <w:r>
        <w:fldChar w:fldCharType="end"/>
      </w:r>
    </w:p>
    <w:p w:rsidR="00690C37" w:rsidRDefault="00690C3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2.1.3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Влияние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381298106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5</w:t>
      </w:r>
      <w:r>
        <w:fldChar w:fldCharType="end"/>
      </w:r>
    </w:p>
    <w:p w:rsidR="00690C37" w:rsidRDefault="00690C3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2.1.4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Показатели появления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381298107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5</w:t>
      </w:r>
      <w:r>
        <w:fldChar w:fldCharType="end"/>
      </w:r>
    </w:p>
    <w:p w:rsidR="00690C37" w:rsidRDefault="00690C3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2.1.5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Стратегия предотвращения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381298108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5</w:t>
      </w:r>
      <w:r>
        <w:fldChar w:fldCharType="end"/>
      </w:r>
    </w:p>
    <w:p w:rsidR="00690C37" w:rsidRDefault="00690C3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2.1.6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План реагирования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381298109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5</w:t>
      </w:r>
      <w:r>
        <w:fldChar w:fldCharType="end"/>
      </w:r>
    </w:p>
    <w:p w:rsidR="00690C37" w:rsidRDefault="00690C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847B3">
        <w:rPr>
          <w:noProof/>
          <w:lang w:val="ru-RU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847B3">
        <w:rPr>
          <w:noProof/>
          <w:lang w:val="ru-RU"/>
        </w:rPr>
        <w:t>Профессиональная квалификация</w:t>
      </w:r>
      <w:r w:rsidRPr="00690C37">
        <w:rPr>
          <w:noProof/>
          <w:lang w:val="ru-RU"/>
        </w:rPr>
        <w:tab/>
      </w:r>
      <w:r>
        <w:rPr>
          <w:noProof/>
        </w:rPr>
        <w:fldChar w:fldCharType="begin"/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90C3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90C37">
        <w:rPr>
          <w:noProof/>
          <w:lang w:val="ru-RU"/>
        </w:rPr>
        <w:instrText>381298110 \</w:instrText>
      </w:r>
      <w:r>
        <w:rPr>
          <w:noProof/>
        </w:rPr>
        <w:instrText>h</w:instrText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90C37" w:rsidRDefault="00690C3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2.2.1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Степень риска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381298111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6</w:t>
      </w:r>
      <w:r>
        <w:fldChar w:fldCharType="end"/>
      </w:r>
    </w:p>
    <w:p w:rsidR="00690C37" w:rsidRDefault="00690C3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2.2.2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Описание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381298112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6</w:t>
      </w:r>
      <w:r>
        <w:fldChar w:fldCharType="end"/>
      </w:r>
    </w:p>
    <w:p w:rsidR="00690C37" w:rsidRDefault="00690C3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2.2.3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Влияние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381298113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6</w:t>
      </w:r>
      <w:r>
        <w:fldChar w:fldCharType="end"/>
      </w:r>
    </w:p>
    <w:p w:rsidR="00690C37" w:rsidRDefault="00690C3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2.2.4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Показатели появления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381298114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6</w:t>
      </w:r>
      <w:r>
        <w:fldChar w:fldCharType="end"/>
      </w:r>
    </w:p>
    <w:p w:rsidR="00690C37" w:rsidRDefault="00690C3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2.2.5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Стратегия предотвращения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381298115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6</w:t>
      </w:r>
      <w:r>
        <w:fldChar w:fldCharType="end"/>
      </w:r>
    </w:p>
    <w:p w:rsidR="00690C37" w:rsidRDefault="00690C3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2.2.6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План реагирования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381298116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6</w:t>
      </w:r>
      <w:r>
        <w:fldChar w:fldCharType="end"/>
      </w:r>
    </w:p>
    <w:p w:rsidR="00690C37" w:rsidRDefault="00690C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847B3">
        <w:rPr>
          <w:noProof/>
          <w:lang w:val="ru-RU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847B3">
        <w:rPr>
          <w:noProof/>
          <w:lang w:val="ru-RU"/>
        </w:rPr>
        <w:t>Изменение требований</w:t>
      </w:r>
      <w:r w:rsidRPr="00690C37">
        <w:rPr>
          <w:noProof/>
          <w:lang w:val="ru-RU"/>
        </w:rPr>
        <w:tab/>
      </w:r>
      <w:r>
        <w:rPr>
          <w:noProof/>
        </w:rPr>
        <w:fldChar w:fldCharType="begin"/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90C3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90C37">
        <w:rPr>
          <w:noProof/>
          <w:lang w:val="ru-RU"/>
        </w:rPr>
        <w:instrText>381298117 \</w:instrText>
      </w:r>
      <w:r>
        <w:rPr>
          <w:noProof/>
        </w:rPr>
        <w:instrText>h</w:instrText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90C37" w:rsidRDefault="00690C3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2.3.1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Степень риска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381298118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6</w:t>
      </w:r>
      <w:r>
        <w:fldChar w:fldCharType="end"/>
      </w:r>
    </w:p>
    <w:p w:rsidR="00690C37" w:rsidRDefault="00690C3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2.3.2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Описание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381298119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6</w:t>
      </w:r>
      <w:r>
        <w:fldChar w:fldCharType="end"/>
      </w:r>
    </w:p>
    <w:p w:rsidR="00690C37" w:rsidRDefault="00690C3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2.3.3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Влияние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381298120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6</w:t>
      </w:r>
      <w:r>
        <w:fldChar w:fldCharType="end"/>
      </w:r>
    </w:p>
    <w:p w:rsidR="00690C37" w:rsidRDefault="00690C3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2.3.4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Показатели появления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381298121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6</w:t>
      </w:r>
      <w:r>
        <w:fldChar w:fldCharType="end"/>
      </w:r>
    </w:p>
    <w:p w:rsidR="00690C37" w:rsidRDefault="00690C3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2.3.5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Стратегия предотвращения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381298122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7</w:t>
      </w:r>
      <w:r>
        <w:fldChar w:fldCharType="end"/>
      </w:r>
    </w:p>
    <w:p w:rsidR="00690C37" w:rsidRDefault="00690C3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2.3.6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План реагирования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381298123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7</w:t>
      </w:r>
      <w:r>
        <w:fldChar w:fldCharType="end"/>
      </w:r>
    </w:p>
    <w:p w:rsidR="00690C37" w:rsidRDefault="00690C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847B3">
        <w:rPr>
          <w:noProof/>
          <w:lang w:val="ru-RU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847B3">
        <w:rPr>
          <w:noProof/>
          <w:lang w:val="ru-RU"/>
        </w:rPr>
        <w:t>Ошибки проектирования</w:t>
      </w:r>
      <w:r w:rsidRPr="00690C37">
        <w:rPr>
          <w:noProof/>
          <w:lang w:val="ru-RU"/>
        </w:rPr>
        <w:tab/>
      </w:r>
      <w:r>
        <w:rPr>
          <w:noProof/>
        </w:rPr>
        <w:fldChar w:fldCharType="begin"/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90C3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90C37">
        <w:rPr>
          <w:noProof/>
          <w:lang w:val="ru-RU"/>
        </w:rPr>
        <w:instrText>381298124 \</w:instrText>
      </w:r>
      <w:r>
        <w:rPr>
          <w:noProof/>
        </w:rPr>
        <w:instrText>h</w:instrText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90C37" w:rsidRDefault="00690C3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2.4.1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Степень риска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381298125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7</w:t>
      </w:r>
      <w:r>
        <w:fldChar w:fldCharType="end"/>
      </w:r>
    </w:p>
    <w:p w:rsidR="00690C37" w:rsidRDefault="00690C3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2.4.2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Описание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381298126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7</w:t>
      </w:r>
      <w:r>
        <w:fldChar w:fldCharType="end"/>
      </w:r>
    </w:p>
    <w:p w:rsidR="00690C37" w:rsidRDefault="00690C3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2.4.3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Влияние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381298127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7</w:t>
      </w:r>
      <w:r>
        <w:fldChar w:fldCharType="end"/>
      </w:r>
    </w:p>
    <w:p w:rsidR="00690C37" w:rsidRDefault="00690C3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2.4.4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Показатели появления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381298128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7</w:t>
      </w:r>
      <w:r>
        <w:fldChar w:fldCharType="end"/>
      </w:r>
    </w:p>
    <w:p w:rsidR="00690C37" w:rsidRDefault="00690C3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D847B3">
        <w:rPr>
          <w:lang w:val="ru-RU"/>
        </w:rPr>
        <w:t>2.4.5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Стратегия предотвращения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381298129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7</w:t>
      </w:r>
      <w:r>
        <w:fldChar w:fldCharType="end"/>
      </w:r>
    </w:p>
    <w:p w:rsidR="00690C37" w:rsidRDefault="00690C3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2.4.6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План реагирования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381298130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7</w:t>
      </w:r>
      <w:r>
        <w:fldChar w:fldCharType="end"/>
      </w:r>
    </w:p>
    <w:p w:rsidR="00690C37" w:rsidRDefault="00690C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847B3">
        <w:rPr>
          <w:noProof/>
          <w:lang w:val="ru-RU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847B3">
        <w:rPr>
          <w:noProof/>
          <w:lang w:val="ru-RU"/>
        </w:rPr>
        <w:t>Ошибки реализации</w:t>
      </w:r>
      <w:r w:rsidRPr="00690C37">
        <w:rPr>
          <w:noProof/>
          <w:lang w:val="ru-RU"/>
        </w:rPr>
        <w:tab/>
      </w:r>
      <w:r>
        <w:rPr>
          <w:noProof/>
        </w:rPr>
        <w:fldChar w:fldCharType="begin"/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90C3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90C37">
        <w:rPr>
          <w:noProof/>
          <w:lang w:val="ru-RU"/>
        </w:rPr>
        <w:instrText>381298131 \</w:instrText>
      </w:r>
      <w:r>
        <w:rPr>
          <w:noProof/>
        </w:rPr>
        <w:instrText>h</w:instrText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90C37" w:rsidRDefault="00690C3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2.5.1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Степень риска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381298132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7</w:t>
      </w:r>
      <w:r>
        <w:fldChar w:fldCharType="end"/>
      </w:r>
    </w:p>
    <w:p w:rsidR="00690C37" w:rsidRDefault="00690C3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2.5.2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Описание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381298133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7</w:t>
      </w:r>
      <w:r>
        <w:fldChar w:fldCharType="end"/>
      </w:r>
    </w:p>
    <w:p w:rsidR="00690C37" w:rsidRDefault="00690C3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D847B3">
        <w:rPr>
          <w:lang w:val="ru-RU"/>
        </w:rPr>
        <w:t>2.5.3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Влияние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381298134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8</w:t>
      </w:r>
      <w:r>
        <w:fldChar w:fldCharType="end"/>
      </w:r>
    </w:p>
    <w:p w:rsidR="00690C37" w:rsidRDefault="00690C3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D847B3">
        <w:rPr>
          <w:lang w:val="ru-RU"/>
        </w:rPr>
        <w:t>2.5.4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Показатели появления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381298135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8</w:t>
      </w:r>
      <w:r>
        <w:fldChar w:fldCharType="end"/>
      </w:r>
    </w:p>
    <w:p w:rsidR="00690C37" w:rsidRDefault="00690C3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D847B3">
        <w:rPr>
          <w:lang w:val="ru-RU"/>
        </w:rPr>
        <w:t>2.5.5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Стратегия предотвращения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381298136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8</w:t>
      </w:r>
      <w:r>
        <w:fldChar w:fldCharType="end"/>
      </w:r>
    </w:p>
    <w:p w:rsidR="00690C37" w:rsidRDefault="00690C3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D847B3">
        <w:rPr>
          <w:lang w:val="ru-RU"/>
        </w:rPr>
        <w:t>2.5.6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План реагирования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381298137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8</w:t>
      </w:r>
      <w:r>
        <w:fldChar w:fldCharType="end"/>
      </w:r>
    </w:p>
    <w:p w:rsidR="00690C37" w:rsidRDefault="00690C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847B3">
        <w:rPr>
          <w:noProof/>
          <w:lang w:val="ru-RU"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847B3">
        <w:rPr>
          <w:noProof/>
          <w:lang w:val="ru-RU"/>
        </w:rPr>
        <w:t>Ошибки тестирования</w:t>
      </w:r>
      <w:r w:rsidRPr="00690C37">
        <w:rPr>
          <w:noProof/>
          <w:lang w:val="ru-RU"/>
        </w:rPr>
        <w:tab/>
      </w:r>
      <w:r>
        <w:rPr>
          <w:noProof/>
        </w:rPr>
        <w:fldChar w:fldCharType="begin"/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90C3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90C37">
        <w:rPr>
          <w:noProof/>
          <w:lang w:val="ru-RU"/>
        </w:rPr>
        <w:instrText>381298138 \</w:instrText>
      </w:r>
      <w:r>
        <w:rPr>
          <w:noProof/>
        </w:rPr>
        <w:instrText>h</w:instrText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90C37" w:rsidRDefault="00690C3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2.6.1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Степень риска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381298139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8</w:t>
      </w:r>
      <w:r>
        <w:fldChar w:fldCharType="end"/>
      </w:r>
    </w:p>
    <w:p w:rsidR="00690C37" w:rsidRDefault="00690C3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2.6.2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Описание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381298140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8</w:t>
      </w:r>
      <w:r>
        <w:fldChar w:fldCharType="end"/>
      </w:r>
    </w:p>
    <w:p w:rsidR="00690C37" w:rsidRDefault="00690C3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2.6.3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Влияние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381298141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8</w:t>
      </w:r>
      <w:r>
        <w:fldChar w:fldCharType="end"/>
      </w:r>
    </w:p>
    <w:p w:rsidR="00690C37" w:rsidRDefault="00690C3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lastRenderedPageBreak/>
        <w:t>2.6.4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Показатели появления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381298142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8</w:t>
      </w:r>
      <w:r>
        <w:fldChar w:fldCharType="end"/>
      </w:r>
    </w:p>
    <w:p w:rsidR="00690C37" w:rsidRDefault="00690C3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2.6.5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Стратегия предотвращения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381298143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8</w:t>
      </w:r>
      <w:r>
        <w:fldChar w:fldCharType="end"/>
      </w:r>
    </w:p>
    <w:p w:rsidR="00690C37" w:rsidRDefault="00690C3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2.6.6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План реагирования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381298144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8</w:t>
      </w:r>
      <w:r>
        <w:fldChar w:fldCharType="end"/>
      </w:r>
    </w:p>
    <w:p w:rsidR="00690C37" w:rsidRDefault="00690C37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847B3">
        <w:rPr>
          <w:noProof/>
          <w:lang w:val="ru-RU"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847B3">
        <w:rPr>
          <w:noProof/>
          <w:lang w:val="ru-RU"/>
        </w:rPr>
        <w:t>Выбор средств разработки</w:t>
      </w:r>
      <w:r w:rsidRPr="00690C37">
        <w:rPr>
          <w:noProof/>
          <w:lang w:val="ru-RU"/>
        </w:rPr>
        <w:tab/>
      </w:r>
      <w:r>
        <w:rPr>
          <w:noProof/>
        </w:rPr>
        <w:fldChar w:fldCharType="begin"/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690C3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690C37">
        <w:rPr>
          <w:noProof/>
          <w:lang w:val="ru-RU"/>
        </w:rPr>
        <w:instrText>381298145 \</w:instrText>
      </w:r>
      <w:r>
        <w:rPr>
          <w:noProof/>
        </w:rPr>
        <w:instrText>h</w:instrText>
      </w:r>
      <w:r w:rsidRPr="00690C3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0C37" w:rsidRDefault="00690C3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2.7.1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Степень риска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381298146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9</w:t>
      </w:r>
      <w:r>
        <w:fldChar w:fldCharType="end"/>
      </w:r>
    </w:p>
    <w:p w:rsidR="00690C37" w:rsidRDefault="00690C3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2.7.2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Описание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381298147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9</w:t>
      </w:r>
      <w:r>
        <w:fldChar w:fldCharType="end"/>
      </w:r>
    </w:p>
    <w:p w:rsidR="00690C37" w:rsidRDefault="00690C3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2.7.3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Влияние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381298148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9</w:t>
      </w:r>
      <w:r>
        <w:fldChar w:fldCharType="end"/>
      </w:r>
    </w:p>
    <w:p w:rsidR="00690C37" w:rsidRDefault="00690C3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690C37">
        <w:rPr>
          <w:lang w:val="ru-RU"/>
        </w:rPr>
        <w:t>2.7.4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Показатели появления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381298149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9</w:t>
      </w:r>
      <w:r>
        <w:fldChar w:fldCharType="end"/>
      </w:r>
    </w:p>
    <w:p w:rsidR="00690C37" w:rsidRDefault="00690C3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D847B3">
        <w:rPr>
          <w:lang w:val="ru-RU"/>
        </w:rPr>
        <w:t>2.7.5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Стратегия предотвращения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381298150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9</w:t>
      </w:r>
      <w:r>
        <w:fldChar w:fldCharType="end"/>
      </w:r>
    </w:p>
    <w:p w:rsidR="00690C37" w:rsidRDefault="00690C3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</w:pPr>
      <w:r w:rsidRPr="00D847B3">
        <w:rPr>
          <w:lang w:val="ru-RU"/>
        </w:rPr>
        <w:t>2.7.6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val="ru-RU" w:eastAsia="ru-RU"/>
        </w:rPr>
        <w:tab/>
      </w:r>
      <w:r w:rsidRPr="00D847B3">
        <w:rPr>
          <w:lang w:val="ru-RU"/>
        </w:rPr>
        <w:t>План реагирования</w:t>
      </w:r>
      <w:r w:rsidRPr="00690C37">
        <w:rPr>
          <w:lang w:val="ru-RU"/>
        </w:rPr>
        <w:tab/>
      </w:r>
      <w:r>
        <w:fldChar w:fldCharType="begin"/>
      </w:r>
      <w:r w:rsidRPr="00690C37">
        <w:rPr>
          <w:lang w:val="ru-RU"/>
        </w:rPr>
        <w:instrText xml:space="preserve"> </w:instrText>
      </w:r>
      <w:r>
        <w:instrText>PAGEREF</w:instrText>
      </w:r>
      <w:r w:rsidRPr="00690C37">
        <w:rPr>
          <w:lang w:val="ru-RU"/>
        </w:rPr>
        <w:instrText xml:space="preserve"> _</w:instrText>
      </w:r>
      <w:r>
        <w:instrText>Toc</w:instrText>
      </w:r>
      <w:r w:rsidRPr="00690C37">
        <w:rPr>
          <w:lang w:val="ru-RU"/>
        </w:rPr>
        <w:instrText>381298151 \</w:instrText>
      </w:r>
      <w:r>
        <w:instrText>h</w:instrText>
      </w:r>
      <w:r w:rsidRPr="00690C37">
        <w:rPr>
          <w:lang w:val="ru-RU"/>
        </w:rPr>
        <w:instrText xml:space="preserve"> </w:instrText>
      </w:r>
      <w:r>
        <w:fldChar w:fldCharType="separate"/>
      </w:r>
      <w:r>
        <w:t>9</w:t>
      </w:r>
      <w:r>
        <w:fldChar w:fldCharType="end"/>
      </w:r>
    </w:p>
    <w:p w:rsidR="005B7200" w:rsidRPr="00543EB2" w:rsidRDefault="008972A7">
      <w:pPr>
        <w:pStyle w:val="Title"/>
        <w:rPr>
          <w:lang w:val="ru-RU"/>
        </w:rPr>
      </w:pPr>
      <w:r>
        <w:fldChar w:fldCharType="end"/>
      </w:r>
      <w:r w:rsidRPr="00690C37">
        <w:rPr>
          <w:lang w:val="ru-RU"/>
        </w:rPr>
        <w:br w:type="page"/>
      </w:r>
      <w:r w:rsidR="00543EB2">
        <w:rPr>
          <w:lang w:val="ru-RU"/>
        </w:rPr>
        <w:lastRenderedPageBreak/>
        <w:t>Список основных рисков</w:t>
      </w:r>
    </w:p>
    <w:p w:rsidR="005B7200" w:rsidRDefault="00543EB2" w:rsidP="00AD6EA0">
      <w:pPr>
        <w:pStyle w:val="Heading1"/>
        <w:jc w:val="both"/>
      </w:pPr>
      <w:bookmarkStart w:id="1" w:name="_Toc381298097"/>
      <w:r>
        <w:rPr>
          <w:lang w:val="ru-RU"/>
        </w:rPr>
        <w:t>Введение</w:t>
      </w:r>
      <w:bookmarkEnd w:id="1"/>
    </w:p>
    <w:p w:rsidR="005B7200" w:rsidRDefault="009244FF" w:rsidP="00AD6EA0">
      <w:pPr>
        <w:pStyle w:val="Heading2"/>
        <w:jc w:val="both"/>
      </w:pPr>
      <w:bookmarkStart w:id="2" w:name="_Toc381298098"/>
      <w:r>
        <w:rPr>
          <w:lang w:val="ru-RU"/>
        </w:rPr>
        <w:t>Цель</w:t>
      </w:r>
      <w:bookmarkEnd w:id="2"/>
    </w:p>
    <w:p w:rsidR="001B53F8" w:rsidRDefault="001B53F8" w:rsidP="00AD6EA0">
      <w:pPr>
        <w:pStyle w:val="BodyText"/>
        <w:jc w:val="both"/>
        <w:rPr>
          <w:lang w:val="ru-RU"/>
        </w:rPr>
      </w:pPr>
      <w:r>
        <w:rPr>
          <w:lang w:val="ru-RU"/>
        </w:rPr>
        <w:t>Целью данного документа является определение возможных рисков проекта, а также планирование стратегии управления рисками. Своевременное определение рисков позволяет предотвратить срыв сроков проекта, уменьшение его стоимости, а также обеспечить максимальное соответствие продукта требованиям и необходимый уровень его качества.</w:t>
      </w:r>
    </w:p>
    <w:p w:rsidR="005B7200" w:rsidRDefault="00210BBC" w:rsidP="00AD6EA0">
      <w:pPr>
        <w:pStyle w:val="Heading2"/>
        <w:jc w:val="both"/>
      </w:pPr>
      <w:bookmarkStart w:id="3" w:name="_Toc381298099"/>
      <w:r>
        <w:rPr>
          <w:lang w:val="ru-RU"/>
        </w:rPr>
        <w:t>Контекст</w:t>
      </w:r>
      <w:bookmarkEnd w:id="3"/>
    </w:p>
    <w:p w:rsidR="00200C6D" w:rsidRPr="00200C6D" w:rsidRDefault="00200C6D" w:rsidP="00200C6D">
      <w:pPr>
        <w:pStyle w:val="BodyText"/>
        <w:rPr>
          <w:lang w:val="ru-RU"/>
        </w:rPr>
      </w:pPr>
      <w:r>
        <w:rPr>
          <w:lang w:val="ru-RU"/>
        </w:rPr>
        <w:t>Данный документ содержит оценку рисков, их тип, ранжирование по возможной степени и стратегии управления рисками проекта.</w:t>
      </w:r>
    </w:p>
    <w:p w:rsidR="005B7200" w:rsidRDefault="00210BBC" w:rsidP="00AD6EA0">
      <w:pPr>
        <w:pStyle w:val="Heading2"/>
        <w:jc w:val="both"/>
      </w:pPr>
      <w:bookmarkStart w:id="4" w:name="_Toc381213803"/>
      <w:bookmarkStart w:id="5" w:name="_Toc381298100"/>
      <w:r>
        <w:rPr>
          <w:lang w:val="ru-RU"/>
        </w:rPr>
        <w:t>Определения, акронимы и сокращения</w:t>
      </w:r>
      <w:bookmarkEnd w:id="4"/>
      <w:bookmarkEnd w:id="5"/>
    </w:p>
    <w:p w:rsidR="006A42B1" w:rsidRDefault="006A42B1" w:rsidP="006A42B1">
      <w:pPr>
        <w:pStyle w:val="TextBody"/>
        <w:jc w:val="both"/>
      </w:pPr>
      <w:bookmarkStart w:id="6" w:name="_Toc381213804"/>
      <w:bookmarkStart w:id="7" w:name="_Toc381298101"/>
      <w:r>
        <w:rPr>
          <w:lang w:val="ru-RU"/>
        </w:rPr>
        <w:t>См</w:t>
      </w:r>
      <w:r w:rsidRPr="00FE247B">
        <w:t xml:space="preserve">. </w:t>
      </w:r>
      <w:r>
        <w:rPr>
          <w:lang w:val="ru-RU"/>
        </w:rPr>
        <w:t>Глоссарий</w:t>
      </w:r>
      <w:r>
        <w:t xml:space="preserve"> </w:t>
      </w:r>
      <w:r>
        <w:rPr>
          <w:lang w:val="ru-RU"/>
        </w:rPr>
        <w:t>проекта</w:t>
      </w:r>
      <w:r w:rsidRPr="00FE247B">
        <w:t xml:space="preserve"> (</w:t>
      </w:r>
      <w:proofErr w:type="spellStart"/>
      <w:r>
        <w:t>BestAlloc</w:t>
      </w:r>
      <w:proofErr w:type="spellEnd"/>
      <w:r>
        <w:t xml:space="preserve"> Glossary</w:t>
      </w:r>
      <w:r w:rsidRPr="00FE247B">
        <w:t>)</w:t>
      </w:r>
      <w:r>
        <w:t>.</w:t>
      </w:r>
    </w:p>
    <w:p w:rsidR="005B7200" w:rsidRDefault="0073688B" w:rsidP="00AD6EA0">
      <w:pPr>
        <w:pStyle w:val="Heading2"/>
        <w:jc w:val="both"/>
      </w:pPr>
      <w:r>
        <w:rPr>
          <w:lang w:val="ru-RU"/>
        </w:rPr>
        <w:t>Ссылки</w:t>
      </w:r>
      <w:bookmarkEnd w:id="6"/>
      <w:bookmarkEnd w:id="7"/>
    </w:p>
    <w:p w:rsidR="004310B7" w:rsidRPr="006A42B1" w:rsidRDefault="006A42B1" w:rsidP="00AD6EA0">
      <w:pPr>
        <w:pStyle w:val="BodyText"/>
        <w:jc w:val="both"/>
        <w:rPr>
          <w:lang w:val="ru-RU"/>
        </w:rPr>
      </w:pPr>
      <w:r>
        <w:rPr>
          <w:lang w:val="ru-RU"/>
        </w:rPr>
        <w:t>Отсутствуют.</w:t>
      </w:r>
    </w:p>
    <w:p w:rsidR="00270027" w:rsidRPr="00270027" w:rsidRDefault="00270027" w:rsidP="00AD6EA0">
      <w:pPr>
        <w:pStyle w:val="BodyText"/>
        <w:jc w:val="both"/>
        <w:rPr>
          <w:lang w:val="ru-RU"/>
        </w:rPr>
      </w:pPr>
    </w:p>
    <w:p w:rsidR="005B7200" w:rsidRDefault="00CC606F" w:rsidP="00AD6EA0">
      <w:pPr>
        <w:pStyle w:val="Heading1"/>
        <w:jc w:val="both"/>
      </w:pPr>
      <w:bookmarkStart w:id="8" w:name="_Toc381298102"/>
      <w:r>
        <w:rPr>
          <w:lang w:val="ru-RU"/>
        </w:rPr>
        <w:t>Риски</w:t>
      </w:r>
      <w:bookmarkEnd w:id="8"/>
    </w:p>
    <w:p w:rsidR="005B7200" w:rsidRDefault="000B57B6" w:rsidP="00AD6EA0">
      <w:pPr>
        <w:pStyle w:val="Heading2"/>
        <w:jc w:val="both"/>
      </w:pPr>
      <w:bookmarkStart w:id="9" w:name="_Toc381298103"/>
      <w:r>
        <w:rPr>
          <w:lang w:val="ru-RU"/>
        </w:rPr>
        <w:t>Персонал</w:t>
      </w:r>
      <w:bookmarkEnd w:id="9"/>
    </w:p>
    <w:p w:rsidR="005B7200" w:rsidRDefault="002F7E92" w:rsidP="00AD6EA0">
      <w:pPr>
        <w:pStyle w:val="Heading3"/>
        <w:jc w:val="both"/>
      </w:pPr>
      <w:bookmarkStart w:id="10" w:name="_Toc381298104"/>
      <w:r>
        <w:rPr>
          <w:lang w:val="ru-RU"/>
        </w:rPr>
        <w:t>Степень риска</w:t>
      </w:r>
      <w:bookmarkEnd w:id="10"/>
    </w:p>
    <w:p w:rsidR="00864966" w:rsidRPr="00864966" w:rsidRDefault="00864966" w:rsidP="00AD6EA0">
      <w:pPr>
        <w:pStyle w:val="BodyText"/>
        <w:jc w:val="both"/>
        <w:rPr>
          <w:lang w:val="ru-RU"/>
        </w:rPr>
      </w:pPr>
      <w:r>
        <w:rPr>
          <w:lang w:val="ru-RU"/>
        </w:rPr>
        <w:t>Средняя</w:t>
      </w:r>
    </w:p>
    <w:p w:rsidR="005B7200" w:rsidRDefault="002F7E92" w:rsidP="00AD6EA0">
      <w:pPr>
        <w:pStyle w:val="Heading3"/>
        <w:jc w:val="both"/>
      </w:pPr>
      <w:bookmarkStart w:id="11" w:name="_Toc381298105"/>
      <w:r>
        <w:rPr>
          <w:lang w:val="ru-RU"/>
        </w:rPr>
        <w:t>Описание</w:t>
      </w:r>
      <w:bookmarkEnd w:id="11"/>
    </w:p>
    <w:p w:rsidR="00145CEC" w:rsidRPr="00145CEC" w:rsidRDefault="00145CEC" w:rsidP="00AD6EA0">
      <w:pPr>
        <w:pStyle w:val="BodyText"/>
        <w:jc w:val="both"/>
        <w:rPr>
          <w:lang w:val="ru-RU"/>
        </w:rPr>
      </w:pPr>
      <w:r>
        <w:rPr>
          <w:lang w:val="ru-RU"/>
        </w:rPr>
        <w:t xml:space="preserve">Члены проектной команды могут не выполнить возложенные на них задачи вследствие болезни или других причин. </w:t>
      </w:r>
    </w:p>
    <w:p w:rsidR="005B7200" w:rsidRDefault="00F541B6" w:rsidP="00AD6EA0">
      <w:pPr>
        <w:pStyle w:val="Heading3"/>
        <w:jc w:val="both"/>
      </w:pPr>
      <w:bookmarkStart w:id="12" w:name="_Toc381298106"/>
      <w:r>
        <w:rPr>
          <w:lang w:val="ru-RU"/>
        </w:rPr>
        <w:t>Влияние</w:t>
      </w:r>
      <w:bookmarkEnd w:id="12"/>
    </w:p>
    <w:p w:rsidR="003010E2" w:rsidRDefault="003010E2" w:rsidP="00AD6EA0">
      <w:pPr>
        <w:pStyle w:val="BodyText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Невыполнение сроков проекта;</w:t>
      </w:r>
    </w:p>
    <w:p w:rsidR="003010E2" w:rsidRPr="003010E2" w:rsidRDefault="003010E2" w:rsidP="00AD6EA0">
      <w:pPr>
        <w:pStyle w:val="BodyText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Увеличение нагрузки на других членов проектной команды</w:t>
      </w:r>
      <w:r w:rsidR="00B0452A">
        <w:rPr>
          <w:lang w:val="ru-RU"/>
        </w:rPr>
        <w:t>.</w:t>
      </w:r>
    </w:p>
    <w:p w:rsidR="005B7200" w:rsidRDefault="005D3B55" w:rsidP="00AD6EA0">
      <w:pPr>
        <w:pStyle w:val="Heading3"/>
        <w:jc w:val="both"/>
      </w:pPr>
      <w:bookmarkStart w:id="13" w:name="_Toc381298107"/>
      <w:r>
        <w:rPr>
          <w:lang w:val="ru-RU"/>
        </w:rPr>
        <w:t>Показатели</w:t>
      </w:r>
      <w:r w:rsidR="00E90A51">
        <w:rPr>
          <w:lang w:val="ru-RU"/>
        </w:rPr>
        <w:t xml:space="preserve"> появления</w:t>
      </w:r>
      <w:bookmarkEnd w:id="13"/>
    </w:p>
    <w:p w:rsidR="005D2728" w:rsidRPr="005D2728" w:rsidRDefault="005D2728" w:rsidP="00AD6EA0">
      <w:pPr>
        <w:pStyle w:val="BodyText"/>
        <w:jc w:val="both"/>
        <w:rPr>
          <w:lang w:val="ru-RU"/>
        </w:rPr>
      </w:pPr>
      <w:r>
        <w:rPr>
          <w:lang w:val="ru-RU"/>
        </w:rPr>
        <w:t>Выявление проявления данного риска следует вести путем периодического опроса участников команды о статусе их работы, а также слежением за ходом выполнения задач в системе управления проектом.</w:t>
      </w:r>
    </w:p>
    <w:p w:rsidR="005B7200" w:rsidRDefault="002D41E8" w:rsidP="00AD6EA0">
      <w:pPr>
        <w:pStyle w:val="Heading3"/>
        <w:jc w:val="both"/>
      </w:pPr>
      <w:bookmarkStart w:id="14" w:name="_Toc381298108"/>
      <w:r>
        <w:rPr>
          <w:lang w:val="ru-RU"/>
        </w:rPr>
        <w:t xml:space="preserve">Стратегия </w:t>
      </w:r>
      <w:r w:rsidR="009A5CD4">
        <w:rPr>
          <w:lang w:val="ru-RU"/>
        </w:rPr>
        <w:t>предотвращения</w:t>
      </w:r>
      <w:bookmarkEnd w:id="14"/>
    </w:p>
    <w:p w:rsidR="004F0AE0" w:rsidRPr="004F0AE0" w:rsidRDefault="004F0AE0" w:rsidP="00AD6EA0">
      <w:pPr>
        <w:pStyle w:val="BodyText"/>
        <w:jc w:val="both"/>
        <w:rPr>
          <w:lang w:val="ru-RU"/>
        </w:rPr>
      </w:pPr>
      <w:r>
        <w:rPr>
          <w:lang w:val="ru-RU"/>
        </w:rPr>
        <w:t>Составление плана выполнения проекта дожно вестись с учетом возможности перераспределения задач между участниками проектной команды.</w:t>
      </w:r>
    </w:p>
    <w:p w:rsidR="005B7200" w:rsidRDefault="009A5CD4">
      <w:pPr>
        <w:pStyle w:val="Heading3"/>
      </w:pPr>
      <w:bookmarkStart w:id="15" w:name="_Toc381298109"/>
      <w:r>
        <w:rPr>
          <w:lang w:val="ru-RU"/>
        </w:rPr>
        <w:t>План реагирования</w:t>
      </w:r>
      <w:bookmarkEnd w:id="15"/>
    </w:p>
    <w:p w:rsidR="0022746D" w:rsidRDefault="00436A4B" w:rsidP="0022746D">
      <w:pPr>
        <w:pStyle w:val="BodyText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При временной невозможности выполнения задач участником проектной команды необходимо проанализировать задачи, решаемые им на текущий момент, и оценить возможность переноса сроков этих задач</w:t>
      </w:r>
      <w:r w:rsidR="0022746D">
        <w:rPr>
          <w:lang w:val="ru-RU"/>
        </w:rPr>
        <w:t>;</w:t>
      </w:r>
    </w:p>
    <w:p w:rsidR="00B75CAB" w:rsidRDefault="00C84E41" w:rsidP="0022746D">
      <w:pPr>
        <w:pStyle w:val="BodyText"/>
        <w:numPr>
          <w:ilvl w:val="0"/>
          <w:numId w:val="22"/>
        </w:numPr>
        <w:jc w:val="both"/>
        <w:rPr>
          <w:lang w:val="ru-RU"/>
        </w:rPr>
      </w:pPr>
      <w:r w:rsidRPr="00FF71B5">
        <w:rPr>
          <w:lang w:val="ru-RU"/>
        </w:rPr>
        <w:lastRenderedPageBreak/>
        <w:t xml:space="preserve">В случае полной невозможности выполнения задач участником проекта и при возникновении трудностей изменения сроков задач необходимо выполнить перераспределение людских ресурсов между </w:t>
      </w:r>
      <w:r w:rsidR="00C23AB5" w:rsidRPr="00FF71B5">
        <w:rPr>
          <w:lang w:val="ru-RU"/>
        </w:rPr>
        <w:t>проблемными задачами.</w:t>
      </w:r>
    </w:p>
    <w:p w:rsidR="00FF71B5" w:rsidRPr="00FF71B5" w:rsidRDefault="00B75CAB" w:rsidP="00B75CAB">
      <w:pPr>
        <w:pStyle w:val="BodyText"/>
        <w:ind w:left="1440"/>
        <w:jc w:val="both"/>
        <w:rPr>
          <w:lang w:val="ru-RU"/>
        </w:rPr>
      </w:pPr>
      <w:r w:rsidRPr="00FF71B5">
        <w:rPr>
          <w:lang w:val="ru-RU"/>
        </w:rPr>
        <w:t xml:space="preserve"> </w:t>
      </w:r>
    </w:p>
    <w:p w:rsidR="008972A7" w:rsidRDefault="00904013">
      <w:pPr>
        <w:pStyle w:val="Heading2"/>
        <w:rPr>
          <w:lang w:val="ru-RU"/>
        </w:rPr>
      </w:pPr>
      <w:bookmarkStart w:id="16" w:name="_Toc381298110"/>
      <w:r>
        <w:rPr>
          <w:lang w:val="ru-RU"/>
        </w:rPr>
        <w:t>Профессиональная квалификация</w:t>
      </w:r>
      <w:bookmarkEnd w:id="16"/>
    </w:p>
    <w:p w:rsidR="00B75CAB" w:rsidRDefault="00B75CAB" w:rsidP="007C476F">
      <w:pPr>
        <w:pStyle w:val="Heading3"/>
        <w:jc w:val="both"/>
      </w:pPr>
      <w:bookmarkStart w:id="17" w:name="_Toc381298111"/>
      <w:r>
        <w:rPr>
          <w:lang w:val="ru-RU"/>
        </w:rPr>
        <w:t>Степень риска</w:t>
      </w:r>
      <w:bookmarkEnd w:id="17"/>
    </w:p>
    <w:p w:rsidR="00B75CAB" w:rsidRPr="00864966" w:rsidRDefault="00B75CAB" w:rsidP="007C476F">
      <w:pPr>
        <w:pStyle w:val="BodyText"/>
        <w:jc w:val="both"/>
        <w:rPr>
          <w:lang w:val="ru-RU"/>
        </w:rPr>
      </w:pPr>
      <w:r>
        <w:rPr>
          <w:lang w:val="ru-RU"/>
        </w:rPr>
        <w:t>Средняя</w:t>
      </w:r>
    </w:p>
    <w:p w:rsidR="00B75CAB" w:rsidRDefault="00B75CAB" w:rsidP="007C476F">
      <w:pPr>
        <w:pStyle w:val="Heading3"/>
        <w:jc w:val="both"/>
      </w:pPr>
      <w:bookmarkStart w:id="18" w:name="_Toc381298112"/>
      <w:r>
        <w:rPr>
          <w:lang w:val="ru-RU"/>
        </w:rPr>
        <w:t>Описание</w:t>
      </w:r>
      <w:bookmarkEnd w:id="18"/>
    </w:p>
    <w:p w:rsidR="00B75CAB" w:rsidRPr="00145CEC" w:rsidRDefault="00B75CAB" w:rsidP="007C476F">
      <w:pPr>
        <w:pStyle w:val="BodyText"/>
        <w:jc w:val="both"/>
        <w:rPr>
          <w:lang w:val="ru-RU"/>
        </w:rPr>
      </w:pPr>
      <w:r>
        <w:rPr>
          <w:lang w:val="ru-RU"/>
        </w:rPr>
        <w:t xml:space="preserve">Члены проектной команды могут </w:t>
      </w:r>
      <w:r w:rsidR="00D8158E">
        <w:rPr>
          <w:lang w:val="ru-RU"/>
        </w:rPr>
        <w:t xml:space="preserve">частично или полностью не обладать навыками работы с используемыми технологиями для решения поставленных задач, а также не иметь </w:t>
      </w:r>
      <w:r w:rsidR="008E43F0">
        <w:rPr>
          <w:lang w:val="ru-RU"/>
        </w:rPr>
        <w:t xml:space="preserve">необходимых </w:t>
      </w:r>
      <w:r w:rsidR="00D8158E">
        <w:rPr>
          <w:lang w:val="ru-RU"/>
        </w:rPr>
        <w:t>знаний в предметной области.</w:t>
      </w:r>
    </w:p>
    <w:p w:rsidR="00B75CAB" w:rsidRDefault="00B75CAB" w:rsidP="007C476F">
      <w:pPr>
        <w:pStyle w:val="Heading3"/>
        <w:jc w:val="both"/>
      </w:pPr>
      <w:bookmarkStart w:id="19" w:name="_Toc381298113"/>
      <w:r>
        <w:rPr>
          <w:lang w:val="ru-RU"/>
        </w:rPr>
        <w:t>Влияние</w:t>
      </w:r>
      <w:bookmarkEnd w:id="19"/>
    </w:p>
    <w:p w:rsidR="00B75CAB" w:rsidRDefault="00B75CAB" w:rsidP="007C476F">
      <w:pPr>
        <w:pStyle w:val="BodyText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Невыполнение</w:t>
      </w:r>
      <w:r w:rsidR="00DB2995">
        <w:rPr>
          <w:lang w:val="ru-RU"/>
        </w:rPr>
        <w:t xml:space="preserve"> поставленных задач и </w:t>
      </w:r>
      <w:r>
        <w:rPr>
          <w:lang w:val="ru-RU"/>
        </w:rPr>
        <w:t>сроков проекта;</w:t>
      </w:r>
    </w:p>
    <w:p w:rsidR="00B75CAB" w:rsidRPr="003010E2" w:rsidRDefault="00B75CAB" w:rsidP="007C476F">
      <w:pPr>
        <w:pStyle w:val="BodyText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 xml:space="preserve">Увеличение </w:t>
      </w:r>
      <w:r w:rsidR="00343B16">
        <w:rPr>
          <w:lang w:val="ru-RU"/>
        </w:rPr>
        <w:t>затрат на изучение соответсвующих технологий и материала.</w:t>
      </w:r>
    </w:p>
    <w:p w:rsidR="00B75CAB" w:rsidRDefault="00B75CAB" w:rsidP="007C476F">
      <w:pPr>
        <w:pStyle w:val="Heading3"/>
        <w:jc w:val="both"/>
      </w:pPr>
      <w:bookmarkStart w:id="20" w:name="_Toc381298114"/>
      <w:r>
        <w:rPr>
          <w:lang w:val="ru-RU"/>
        </w:rPr>
        <w:t>Показатели</w:t>
      </w:r>
      <w:r w:rsidR="00981A95">
        <w:rPr>
          <w:lang w:val="ru-RU"/>
        </w:rPr>
        <w:t xml:space="preserve"> появления</w:t>
      </w:r>
      <w:bookmarkEnd w:id="20"/>
    </w:p>
    <w:p w:rsidR="00B75CAB" w:rsidRPr="005D2728" w:rsidRDefault="00B75CAB" w:rsidP="007C476F">
      <w:pPr>
        <w:pStyle w:val="BodyText"/>
        <w:jc w:val="both"/>
        <w:rPr>
          <w:lang w:val="ru-RU"/>
        </w:rPr>
      </w:pPr>
      <w:r>
        <w:rPr>
          <w:lang w:val="ru-RU"/>
        </w:rPr>
        <w:t xml:space="preserve">Выявление проявления данного риска </w:t>
      </w:r>
      <w:r w:rsidR="0060468A">
        <w:rPr>
          <w:lang w:val="ru-RU"/>
        </w:rPr>
        <w:t>проводится путем предварительного опроса участников проекта на предмет владения используемыми технологиями и знаниями в предметной области</w:t>
      </w:r>
      <w:r>
        <w:rPr>
          <w:lang w:val="ru-RU"/>
        </w:rPr>
        <w:t>.</w:t>
      </w:r>
    </w:p>
    <w:p w:rsidR="00B75CAB" w:rsidRDefault="00B75CAB" w:rsidP="007C476F">
      <w:pPr>
        <w:pStyle w:val="Heading3"/>
        <w:jc w:val="both"/>
      </w:pPr>
      <w:bookmarkStart w:id="21" w:name="_Toc381298115"/>
      <w:r>
        <w:rPr>
          <w:lang w:val="ru-RU"/>
        </w:rPr>
        <w:t>Стратегия предотвращения</w:t>
      </w:r>
      <w:bookmarkEnd w:id="21"/>
    </w:p>
    <w:p w:rsidR="00B75CAB" w:rsidRPr="004F0AE0" w:rsidRDefault="008934B8" w:rsidP="007C476F">
      <w:pPr>
        <w:pStyle w:val="BodyText"/>
        <w:jc w:val="both"/>
        <w:rPr>
          <w:lang w:val="ru-RU"/>
        </w:rPr>
      </w:pPr>
      <w:r>
        <w:rPr>
          <w:lang w:val="ru-RU"/>
        </w:rPr>
        <w:t>При с</w:t>
      </w:r>
      <w:r w:rsidR="00B75CAB">
        <w:rPr>
          <w:lang w:val="ru-RU"/>
        </w:rPr>
        <w:t>оставлени</w:t>
      </w:r>
      <w:r>
        <w:rPr>
          <w:lang w:val="ru-RU"/>
        </w:rPr>
        <w:t>и</w:t>
      </w:r>
      <w:r w:rsidR="00B75CAB">
        <w:rPr>
          <w:lang w:val="ru-RU"/>
        </w:rPr>
        <w:t xml:space="preserve"> плана выполнения проекта </w:t>
      </w:r>
      <w:r w:rsidR="00AD6EA0">
        <w:rPr>
          <w:lang w:val="ru-RU"/>
        </w:rPr>
        <w:t>и планировании распределения задач между участниками необходимо выполнить оценку текущей квалификации каждого участника</w:t>
      </w:r>
      <w:r w:rsidR="00B75CAB">
        <w:rPr>
          <w:lang w:val="ru-RU"/>
        </w:rPr>
        <w:t>.</w:t>
      </w:r>
      <w:r w:rsidR="00AD6EA0">
        <w:rPr>
          <w:lang w:val="ru-RU"/>
        </w:rPr>
        <w:t xml:space="preserve"> В том случае, если будут выявлены проблемы, связанные с незнанием используемых технологий, запланировать задачи</w:t>
      </w:r>
      <w:r w:rsidR="00966768">
        <w:rPr>
          <w:lang w:val="ru-RU"/>
        </w:rPr>
        <w:t xml:space="preserve"> по их из</w:t>
      </w:r>
      <w:r w:rsidR="00AD6EA0">
        <w:rPr>
          <w:lang w:val="ru-RU"/>
        </w:rPr>
        <w:t>учению</w:t>
      </w:r>
      <w:r w:rsidR="00F6553E">
        <w:rPr>
          <w:lang w:val="ru-RU"/>
        </w:rPr>
        <w:t>.</w:t>
      </w:r>
    </w:p>
    <w:p w:rsidR="00B75CAB" w:rsidRDefault="00B75CAB" w:rsidP="00B75CAB">
      <w:pPr>
        <w:pStyle w:val="Heading3"/>
      </w:pPr>
      <w:bookmarkStart w:id="22" w:name="_Toc381298116"/>
      <w:r>
        <w:rPr>
          <w:lang w:val="ru-RU"/>
        </w:rPr>
        <w:t>План реагирования</w:t>
      </w:r>
      <w:bookmarkEnd w:id="22"/>
    </w:p>
    <w:p w:rsidR="00B75CAB" w:rsidRDefault="007C476F" w:rsidP="00B75CAB">
      <w:pPr>
        <w:pStyle w:val="BodyText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Оценить во</w:t>
      </w:r>
      <w:r w:rsidR="0095200C">
        <w:rPr>
          <w:lang w:val="ru-RU"/>
        </w:rPr>
        <w:t>з</w:t>
      </w:r>
      <w:r>
        <w:rPr>
          <w:lang w:val="ru-RU"/>
        </w:rPr>
        <w:t>можность выполнения определенных задач другими участниками проекта</w:t>
      </w:r>
      <w:r w:rsidR="00B75CAB">
        <w:rPr>
          <w:lang w:val="ru-RU"/>
        </w:rPr>
        <w:t>;</w:t>
      </w:r>
    </w:p>
    <w:p w:rsidR="00B75CAB" w:rsidRDefault="00AC29A4" w:rsidP="00B75CAB">
      <w:pPr>
        <w:pStyle w:val="BodyText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Обеспечить возможност</w:t>
      </w:r>
      <w:r w:rsidR="00672B44">
        <w:rPr>
          <w:lang w:val="ru-RU"/>
        </w:rPr>
        <w:t>и</w:t>
      </w:r>
      <w:r w:rsidR="004B6B45">
        <w:rPr>
          <w:lang w:val="ru-RU"/>
        </w:rPr>
        <w:t xml:space="preserve"> (время, материалы, помощь </w:t>
      </w:r>
      <w:r w:rsidR="00F90E7E">
        <w:rPr>
          <w:lang w:val="ru-RU"/>
        </w:rPr>
        <w:t xml:space="preserve">более квалифицированных </w:t>
      </w:r>
      <w:r w:rsidR="004B6B45">
        <w:rPr>
          <w:lang w:val="ru-RU"/>
        </w:rPr>
        <w:t>участников проекта)</w:t>
      </w:r>
      <w:r w:rsidR="00672B44">
        <w:rPr>
          <w:lang w:val="ru-RU"/>
        </w:rPr>
        <w:t xml:space="preserve"> </w:t>
      </w:r>
      <w:r>
        <w:rPr>
          <w:lang w:val="ru-RU"/>
        </w:rPr>
        <w:t>для обучения нужным технологиям</w:t>
      </w:r>
      <w:r w:rsidR="00B75CAB" w:rsidRPr="00FF71B5">
        <w:rPr>
          <w:lang w:val="ru-RU"/>
        </w:rPr>
        <w:t>.</w:t>
      </w:r>
    </w:p>
    <w:p w:rsidR="00B75CAB" w:rsidRDefault="00B75CAB" w:rsidP="00B75CAB">
      <w:pPr>
        <w:rPr>
          <w:lang w:val="ru-RU"/>
        </w:rPr>
      </w:pPr>
    </w:p>
    <w:p w:rsidR="00A9056C" w:rsidRDefault="00A9056C" w:rsidP="000557E6">
      <w:pPr>
        <w:pStyle w:val="Heading2"/>
        <w:jc w:val="both"/>
        <w:rPr>
          <w:lang w:val="ru-RU"/>
        </w:rPr>
      </w:pPr>
      <w:bookmarkStart w:id="23" w:name="_Toc381298117"/>
      <w:r>
        <w:rPr>
          <w:lang w:val="ru-RU"/>
        </w:rPr>
        <w:t>Изменение требований</w:t>
      </w:r>
      <w:bookmarkEnd w:id="23"/>
    </w:p>
    <w:p w:rsidR="00A9056C" w:rsidRDefault="00A9056C" w:rsidP="000557E6">
      <w:pPr>
        <w:pStyle w:val="Heading3"/>
        <w:jc w:val="both"/>
      </w:pPr>
      <w:bookmarkStart w:id="24" w:name="_Toc381298118"/>
      <w:r>
        <w:rPr>
          <w:lang w:val="ru-RU"/>
        </w:rPr>
        <w:t>Степень риска</w:t>
      </w:r>
      <w:bookmarkEnd w:id="24"/>
    </w:p>
    <w:p w:rsidR="00A9056C" w:rsidRPr="00864966" w:rsidRDefault="00C658AE" w:rsidP="000557E6">
      <w:pPr>
        <w:pStyle w:val="BodyText"/>
        <w:jc w:val="both"/>
        <w:rPr>
          <w:lang w:val="ru-RU"/>
        </w:rPr>
      </w:pPr>
      <w:r>
        <w:rPr>
          <w:lang w:val="ru-RU"/>
        </w:rPr>
        <w:t>Низкая</w:t>
      </w:r>
    </w:p>
    <w:p w:rsidR="00A9056C" w:rsidRDefault="00A9056C" w:rsidP="000557E6">
      <w:pPr>
        <w:pStyle w:val="Heading3"/>
        <w:jc w:val="both"/>
      </w:pPr>
      <w:bookmarkStart w:id="25" w:name="_Toc381298119"/>
      <w:r>
        <w:rPr>
          <w:lang w:val="ru-RU"/>
        </w:rPr>
        <w:t>Описание</w:t>
      </w:r>
      <w:bookmarkEnd w:id="25"/>
    </w:p>
    <w:p w:rsidR="00A9056C" w:rsidRPr="00145CEC" w:rsidRDefault="00A9056C" w:rsidP="000557E6">
      <w:pPr>
        <w:pStyle w:val="BodyText"/>
        <w:jc w:val="both"/>
        <w:rPr>
          <w:lang w:val="ru-RU"/>
        </w:rPr>
      </w:pPr>
      <w:r>
        <w:rPr>
          <w:lang w:val="ru-RU"/>
        </w:rPr>
        <w:t>В ходе выполнения проекта Заказчик может изменить требования, предъявляемые к разрабатываемому продукту.</w:t>
      </w:r>
    </w:p>
    <w:p w:rsidR="00A9056C" w:rsidRDefault="00A9056C" w:rsidP="000557E6">
      <w:pPr>
        <w:pStyle w:val="Heading3"/>
        <w:jc w:val="both"/>
      </w:pPr>
      <w:bookmarkStart w:id="26" w:name="_Toc381298120"/>
      <w:r>
        <w:rPr>
          <w:lang w:val="ru-RU"/>
        </w:rPr>
        <w:t>Влияние</w:t>
      </w:r>
      <w:bookmarkEnd w:id="26"/>
    </w:p>
    <w:p w:rsidR="00A9056C" w:rsidRDefault="003D61A2" w:rsidP="000557E6">
      <w:pPr>
        <w:pStyle w:val="BodyText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Возможно</w:t>
      </w:r>
      <w:r w:rsidR="00D732B8">
        <w:rPr>
          <w:lang w:val="ru-RU"/>
        </w:rPr>
        <w:t>е и</w:t>
      </w:r>
      <w:r>
        <w:rPr>
          <w:lang w:val="ru-RU"/>
        </w:rPr>
        <w:t>зменение сроков выполнения проекта</w:t>
      </w:r>
      <w:r w:rsidR="00A9056C">
        <w:rPr>
          <w:lang w:val="ru-RU"/>
        </w:rPr>
        <w:t>;</w:t>
      </w:r>
    </w:p>
    <w:p w:rsidR="00A9056C" w:rsidRPr="003010E2" w:rsidRDefault="00C83194" w:rsidP="000557E6">
      <w:pPr>
        <w:pStyle w:val="BodyText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Н</w:t>
      </w:r>
      <w:r w:rsidR="0067782F">
        <w:rPr>
          <w:lang w:val="ru-RU"/>
        </w:rPr>
        <w:t>еобходимость выделения дополнительных средств</w:t>
      </w:r>
      <w:r w:rsidR="00A9056C">
        <w:rPr>
          <w:lang w:val="ru-RU"/>
        </w:rPr>
        <w:t>.</w:t>
      </w:r>
    </w:p>
    <w:p w:rsidR="00A9056C" w:rsidRDefault="00A9056C" w:rsidP="000557E6">
      <w:pPr>
        <w:pStyle w:val="Heading3"/>
        <w:jc w:val="both"/>
      </w:pPr>
      <w:bookmarkStart w:id="27" w:name="_Toc381298121"/>
      <w:r>
        <w:rPr>
          <w:lang w:val="ru-RU"/>
        </w:rPr>
        <w:t>Показатели появления</w:t>
      </w:r>
      <w:bookmarkEnd w:id="27"/>
    </w:p>
    <w:p w:rsidR="00A9056C" w:rsidRPr="005D2728" w:rsidRDefault="00C83194" w:rsidP="000557E6">
      <w:pPr>
        <w:pStyle w:val="BodyText"/>
        <w:jc w:val="both"/>
        <w:rPr>
          <w:lang w:val="ru-RU"/>
        </w:rPr>
      </w:pPr>
      <w:r>
        <w:rPr>
          <w:lang w:val="ru-RU"/>
        </w:rPr>
        <w:t>Заказчик изменяет требования.</w:t>
      </w:r>
    </w:p>
    <w:p w:rsidR="00A9056C" w:rsidRDefault="00A9056C" w:rsidP="000557E6">
      <w:pPr>
        <w:pStyle w:val="Heading3"/>
        <w:jc w:val="both"/>
      </w:pPr>
      <w:bookmarkStart w:id="28" w:name="_Toc381298122"/>
      <w:r>
        <w:rPr>
          <w:lang w:val="ru-RU"/>
        </w:rPr>
        <w:lastRenderedPageBreak/>
        <w:t>Стратегия предотвращения</w:t>
      </w:r>
      <w:bookmarkEnd w:id="28"/>
    </w:p>
    <w:p w:rsidR="00B91866" w:rsidRDefault="003F5E20" w:rsidP="000557E6">
      <w:pPr>
        <w:pStyle w:val="BodyText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Зафиксировать и утвердить требования к разрабатываемому продукту до начала выполнения проекта</w:t>
      </w:r>
      <w:r w:rsidR="00B91866">
        <w:rPr>
          <w:lang w:val="ru-RU"/>
        </w:rPr>
        <w:t>;</w:t>
      </w:r>
    </w:p>
    <w:p w:rsidR="00B91866" w:rsidRPr="003010E2" w:rsidRDefault="00B81692" w:rsidP="000557E6">
      <w:pPr>
        <w:pStyle w:val="BodyText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Согласовать с Заказчиком возможные варианты изменения требований</w:t>
      </w:r>
      <w:r w:rsidR="00B91866">
        <w:rPr>
          <w:lang w:val="ru-RU"/>
        </w:rPr>
        <w:t>.</w:t>
      </w:r>
    </w:p>
    <w:p w:rsidR="00A9056C" w:rsidRDefault="00A9056C" w:rsidP="000557E6">
      <w:pPr>
        <w:pStyle w:val="Heading3"/>
        <w:jc w:val="both"/>
      </w:pPr>
      <w:bookmarkStart w:id="29" w:name="_Toc381298123"/>
      <w:r>
        <w:rPr>
          <w:lang w:val="ru-RU"/>
        </w:rPr>
        <w:t>План реагирования</w:t>
      </w:r>
      <w:bookmarkEnd w:id="29"/>
    </w:p>
    <w:p w:rsidR="00A9056C" w:rsidRDefault="00A9056C" w:rsidP="000557E6">
      <w:pPr>
        <w:pStyle w:val="BodyText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 xml:space="preserve">Оценить возможность </w:t>
      </w:r>
      <w:r w:rsidR="000557E6">
        <w:rPr>
          <w:lang w:val="ru-RU"/>
        </w:rPr>
        <w:t>доработки продукта с учетом измененных требований</w:t>
      </w:r>
      <w:r>
        <w:rPr>
          <w:lang w:val="ru-RU"/>
        </w:rPr>
        <w:t>;</w:t>
      </w:r>
    </w:p>
    <w:p w:rsidR="00A9056C" w:rsidRDefault="00CE2824" w:rsidP="000557E6">
      <w:pPr>
        <w:pStyle w:val="BodyText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Предоставить Заказчику возможные варианты доработки функциональности</w:t>
      </w:r>
      <w:r w:rsidR="00F71A2E">
        <w:rPr>
          <w:lang w:val="ru-RU"/>
        </w:rPr>
        <w:t>;</w:t>
      </w:r>
    </w:p>
    <w:p w:rsidR="00F71A2E" w:rsidRDefault="00F71A2E" w:rsidP="000557E6">
      <w:pPr>
        <w:pStyle w:val="BodyText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Согласовать дополнительно выделяемые средства, выполнить перепланирование проекта.</w:t>
      </w:r>
    </w:p>
    <w:p w:rsidR="00A9056C" w:rsidRPr="00B75CAB" w:rsidRDefault="00A9056C" w:rsidP="00A9056C">
      <w:pPr>
        <w:rPr>
          <w:lang w:val="ru-RU"/>
        </w:rPr>
      </w:pPr>
    </w:p>
    <w:p w:rsidR="0032579F" w:rsidRDefault="002D1BDA" w:rsidP="0032579F">
      <w:pPr>
        <w:pStyle w:val="Heading2"/>
        <w:jc w:val="both"/>
        <w:rPr>
          <w:lang w:val="ru-RU"/>
        </w:rPr>
      </w:pPr>
      <w:bookmarkStart w:id="30" w:name="_Toc381298124"/>
      <w:r>
        <w:rPr>
          <w:lang w:val="ru-RU"/>
        </w:rPr>
        <w:t>Ошибки проектирования</w:t>
      </w:r>
      <w:bookmarkEnd w:id="30"/>
    </w:p>
    <w:p w:rsidR="0032579F" w:rsidRDefault="0032579F" w:rsidP="0032579F">
      <w:pPr>
        <w:pStyle w:val="Heading3"/>
        <w:jc w:val="both"/>
      </w:pPr>
      <w:bookmarkStart w:id="31" w:name="_Toc381298125"/>
      <w:r>
        <w:rPr>
          <w:lang w:val="ru-RU"/>
        </w:rPr>
        <w:t>Степень риска</w:t>
      </w:r>
      <w:bookmarkEnd w:id="31"/>
    </w:p>
    <w:p w:rsidR="0032579F" w:rsidRPr="005B6FAD" w:rsidRDefault="005B6FAD" w:rsidP="0032579F">
      <w:pPr>
        <w:pStyle w:val="BodyText"/>
        <w:jc w:val="both"/>
        <w:rPr>
          <w:lang w:val="ru-RU"/>
        </w:rPr>
      </w:pPr>
      <w:r>
        <w:rPr>
          <w:lang w:val="ru-RU"/>
        </w:rPr>
        <w:t>Высокая</w:t>
      </w:r>
    </w:p>
    <w:p w:rsidR="0032579F" w:rsidRDefault="0032579F" w:rsidP="0032579F">
      <w:pPr>
        <w:pStyle w:val="Heading3"/>
        <w:jc w:val="both"/>
      </w:pPr>
      <w:bookmarkStart w:id="32" w:name="_Toc381298126"/>
      <w:r>
        <w:rPr>
          <w:lang w:val="ru-RU"/>
        </w:rPr>
        <w:t>Описание</w:t>
      </w:r>
      <w:bookmarkEnd w:id="32"/>
    </w:p>
    <w:p w:rsidR="0032579F" w:rsidRPr="005B6FAD" w:rsidRDefault="005B6FAD" w:rsidP="0032579F">
      <w:pPr>
        <w:pStyle w:val="BodyText"/>
        <w:jc w:val="both"/>
        <w:rPr>
          <w:lang w:val="ru-RU"/>
        </w:rPr>
      </w:pPr>
      <w:r>
        <w:rPr>
          <w:lang w:val="ru-RU"/>
        </w:rPr>
        <w:t>На этапе проектирования системы могут быть допущены ошибки при определении подхода проектирования системы, а также выборе вариантов реализации частей системы.</w:t>
      </w:r>
    </w:p>
    <w:p w:rsidR="0032579F" w:rsidRDefault="0032579F" w:rsidP="0032579F">
      <w:pPr>
        <w:pStyle w:val="Heading3"/>
        <w:jc w:val="both"/>
      </w:pPr>
      <w:bookmarkStart w:id="33" w:name="_Toc381298127"/>
      <w:r>
        <w:rPr>
          <w:lang w:val="ru-RU"/>
        </w:rPr>
        <w:t>Влияние</w:t>
      </w:r>
      <w:bookmarkEnd w:id="33"/>
    </w:p>
    <w:p w:rsidR="00BA1627" w:rsidRDefault="009425BD" w:rsidP="0032579F">
      <w:pPr>
        <w:pStyle w:val="BodyText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И</w:t>
      </w:r>
      <w:r w:rsidR="00BA1627">
        <w:rPr>
          <w:lang w:val="ru-RU"/>
        </w:rPr>
        <w:t xml:space="preserve">зменение сроков выполнения проекта из-за </w:t>
      </w:r>
      <w:r>
        <w:rPr>
          <w:lang w:val="ru-RU"/>
        </w:rPr>
        <w:t xml:space="preserve">возможных </w:t>
      </w:r>
      <w:r w:rsidR="00BA1627">
        <w:rPr>
          <w:lang w:val="ru-RU"/>
        </w:rPr>
        <w:t>проблем с добавлением нового функционала в проект;</w:t>
      </w:r>
    </w:p>
    <w:p w:rsidR="0032579F" w:rsidRDefault="00BA1627" w:rsidP="0032579F">
      <w:pPr>
        <w:pStyle w:val="BodyText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Частичное или полное несоответствие поставленным требованиям;</w:t>
      </w:r>
    </w:p>
    <w:p w:rsidR="0032579F" w:rsidRPr="003010E2" w:rsidRDefault="00371894" w:rsidP="0032579F">
      <w:pPr>
        <w:pStyle w:val="BodyText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Частично или полностью нереализованная функциональность;</w:t>
      </w:r>
    </w:p>
    <w:p w:rsidR="0032579F" w:rsidRDefault="0032579F" w:rsidP="0032579F">
      <w:pPr>
        <w:pStyle w:val="Heading3"/>
        <w:jc w:val="both"/>
      </w:pPr>
      <w:bookmarkStart w:id="34" w:name="_Toc381298128"/>
      <w:r>
        <w:rPr>
          <w:lang w:val="ru-RU"/>
        </w:rPr>
        <w:t>Показатели появления</w:t>
      </w:r>
      <w:bookmarkEnd w:id="34"/>
    </w:p>
    <w:p w:rsidR="0032579F" w:rsidRPr="00C16BE6" w:rsidRDefault="00C16BE6" w:rsidP="0032579F">
      <w:pPr>
        <w:pStyle w:val="BodyText"/>
        <w:jc w:val="both"/>
        <w:rPr>
          <w:lang w:val="ru-RU"/>
        </w:rPr>
      </w:pPr>
      <w:r>
        <w:rPr>
          <w:lang w:val="ru-RU"/>
        </w:rPr>
        <w:t>Внесение изменений в проект и добавление нового функционала проходит с большими трудностями.</w:t>
      </w:r>
    </w:p>
    <w:p w:rsidR="0032579F" w:rsidRPr="00C16BE6" w:rsidRDefault="0032579F" w:rsidP="0032579F">
      <w:pPr>
        <w:pStyle w:val="Heading3"/>
        <w:jc w:val="both"/>
        <w:rPr>
          <w:lang w:val="ru-RU"/>
        </w:rPr>
      </w:pPr>
      <w:bookmarkStart w:id="35" w:name="_Toc381298129"/>
      <w:r>
        <w:rPr>
          <w:lang w:val="ru-RU"/>
        </w:rPr>
        <w:t>Стратегия предотвращения</w:t>
      </w:r>
      <w:bookmarkEnd w:id="35"/>
    </w:p>
    <w:p w:rsidR="0032579F" w:rsidRDefault="00635BA7" w:rsidP="0032579F">
      <w:pPr>
        <w:pStyle w:val="BodyText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Прототипирование системы и предоставление прототипа Заказчику;</w:t>
      </w:r>
    </w:p>
    <w:p w:rsidR="0032579F" w:rsidRPr="003010E2" w:rsidRDefault="00635BA7" w:rsidP="0032579F">
      <w:pPr>
        <w:pStyle w:val="BodyText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Запланировать задачи на возможную доработку архитектуры системы;</w:t>
      </w:r>
    </w:p>
    <w:p w:rsidR="0032579F" w:rsidRDefault="0032579F" w:rsidP="0032579F">
      <w:pPr>
        <w:pStyle w:val="Heading3"/>
        <w:jc w:val="both"/>
      </w:pPr>
      <w:bookmarkStart w:id="36" w:name="_Toc381298130"/>
      <w:r>
        <w:rPr>
          <w:lang w:val="ru-RU"/>
        </w:rPr>
        <w:t>План реагирования</w:t>
      </w:r>
      <w:bookmarkEnd w:id="36"/>
    </w:p>
    <w:p w:rsidR="000A2BEB" w:rsidRPr="00C16BE6" w:rsidRDefault="000A2BEB" w:rsidP="000A2BEB">
      <w:pPr>
        <w:pStyle w:val="BodyText"/>
        <w:jc w:val="both"/>
        <w:rPr>
          <w:lang w:val="ru-RU"/>
        </w:rPr>
      </w:pPr>
      <w:r>
        <w:rPr>
          <w:lang w:val="ru-RU"/>
        </w:rPr>
        <w:t>Осуществить поиск решений, повзволяющих решить возникшие проблемы в рамках существующей архитектуры.</w:t>
      </w:r>
    </w:p>
    <w:p w:rsidR="00B03CA0" w:rsidRPr="000A2BEB" w:rsidRDefault="00B03CA0" w:rsidP="00B03CA0">
      <w:pPr>
        <w:pStyle w:val="BodyText"/>
        <w:jc w:val="both"/>
        <w:rPr>
          <w:lang w:val="ru-RU"/>
        </w:rPr>
      </w:pPr>
    </w:p>
    <w:p w:rsidR="00B03CA0" w:rsidRDefault="002D1BDA" w:rsidP="00B03CA0">
      <w:pPr>
        <w:pStyle w:val="Heading2"/>
        <w:jc w:val="both"/>
        <w:rPr>
          <w:lang w:val="ru-RU"/>
        </w:rPr>
      </w:pPr>
      <w:bookmarkStart w:id="37" w:name="_Toc381298131"/>
      <w:r>
        <w:rPr>
          <w:lang w:val="ru-RU"/>
        </w:rPr>
        <w:t>Ошибки реализации</w:t>
      </w:r>
      <w:bookmarkEnd w:id="37"/>
    </w:p>
    <w:p w:rsidR="00B03CA0" w:rsidRDefault="00B03CA0" w:rsidP="00B03CA0">
      <w:pPr>
        <w:pStyle w:val="Heading3"/>
        <w:jc w:val="both"/>
      </w:pPr>
      <w:bookmarkStart w:id="38" w:name="_Toc381298132"/>
      <w:r>
        <w:rPr>
          <w:lang w:val="ru-RU"/>
        </w:rPr>
        <w:t>Степень риска</w:t>
      </w:r>
      <w:bookmarkEnd w:id="38"/>
    </w:p>
    <w:p w:rsidR="00B03CA0" w:rsidRPr="002D1BDA" w:rsidRDefault="000D02B3" w:rsidP="00B03CA0">
      <w:pPr>
        <w:pStyle w:val="BodyText"/>
        <w:jc w:val="both"/>
        <w:rPr>
          <w:lang w:val="ru-RU"/>
        </w:rPr>
      </w:pPr>
      <w:r>
        <w:rPr>
          <w:lang w:val="ru-RU"/>
        </w:rPr>
        <w:t>Высокая</w:t>
      </w:r>
    </w:p>
    <w:p w:rsidR="00B03CA0" w:rsidRDefault="00B03CA0" w:rsidP="00B03CA0">
      <w:pPr>
        <w:pStyle w:val="Heading3"/>
        <w:jc w:val="both"/>
      </w:pPr>
      <w:bookmarkStart w:id="39" w:name="_Toc381298133"/>
      <w:r>
        <w:rPr>
          <w:lang w:val="ru-RU"/>
        </w:rPr>
        <w:t>Описание</w:t>
      </w:r>
      <w:bookmarkEnd w:id="39"/>
    </w:p>
    <w:p w:rsidR="00B03CA0" w:rsidRPr="000D02B3" w:rsidRDefault="000D02B3" w:rsidP="00B03CA0">
      <w:pPr>
        <w:pStyle w:val="BodyText"/>
        <w:jc w:val="both"/>
        <w:rPr>
          <w:lang w:val="ru-RU"/>
        </w:rPr>
      </w:pPr>
      <w:r>
        <w:rPr>
          <w:lang w:val="ru-RU"/>
        </w:rPr>
        <w:t>При реализации проекта участники могут использовать сложные и неоптимальные алгоритмы. Код системы может стать сложным для понимания и доработки.</w:t>
      </w:r>
    </w:p>
    <w:p w:rsidR="00B03CA0" w:rsidRPr="000D02B3" w:rsidRDefault="00B03CA0" w:rsidP="00B03CA0">
      <w:pPr>
        <w:pStyle w:val="Heading3"/>
        <w:jc w:val="both"/>
        <w:rPr>
          <w:lang w:val="ru-RU"/>
        </w:rPr>
      </w:pPr>
      <w:bookmarkStart w:id="40" w:name="_Toc381298134"/>
      <w:r>
        <w:rPr>
          <w:lang w:val="ru-RU"/>
        </w:rPr>
        <w:lastRenderedPageBreak/>
        <w:t>Влияние</w:t>
      </w:r>
      <w:bookmarkEnd w:id="40"/>
    </w:p>
    <w:p w:rsidR="00B03CA0" w:rsidRDefault="004A66C7" w:rsidP="00B03CA0">
      <w:pPr>
        <w:pStyle w:val="BodyText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Несоответсвие продукта необходимому качеству;</w:t>
      </w:r>
    </w:p>
    <w:p w:rsidR="00B03CA0" w:rsidRDefault="004A66C7" w:rsidP="00B03CA0">
      <w:pPr>
        <w:pStyle w:val="BodyText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Сложности с внесением изменений;</w:t>
      </w:r>
    </w:p>
    <w:p w:rsidR="004A66C7" w:rsidRPr="003010E2" w:rsidRDefault="004A66C7" w:rsidP="00B03CA0">
      <w:pPr>
        <w:pStyle w:val="BodyText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Сложности с исправлением ошибок и отладкой.</w:t>
      </w:r>
    </w:p>
    <w:p w:rsidR="00B03CA0" w:rsidRPr="000D02B3" w:rsidRDefault="00B03CA0" w:rsidP="00B03CA0">
      <w:pPr>
        <w:pStyle w:val="Heading3"/>
        <w:jc w:val="both"/>
        <w:rPr>
          <w:lang w:val="ru-RU"/>
        </w:rPr>
      </w:pPr>
      <w:bookmarkStart w:id="41" w:name="_Toc381298135"/>
      <w:r>
        <w:rPr>
          <w:lang w:val="ru-RU"/>
        </w:rPr>
        <w:t>Показатели появления</w:t>
      </w:r>
      <w:bookmarkEnd w:id="41"/>
    </w:p>
    <w:p w:rsidR="0046544E" w:rsidRPr="00C16BE6" w:rsidRDefault="000850E7" w:rsidP="0046544E">
      <w:pPr>
        <w:pStyle w:val="BodyText"/>
        <w:jc w:val="both"/>
        <w:rPr>
          <w:lang w:val="ru-RU"/>
        </w:rPr>
      </w:pPr>
      <w:r>
        <w:rPr>
          <w:lang w:val="ru-RU"/>
        </w:rPr>
        <w:t>Исправление ошибок, в</w:t>
      </w:r>
      <w:r w:rsidR="0046544E">
        <w:rPr>
          <w:lang w:val="ru-RU"/>
        </w:rPr>
        <w:t>несение изменений в проект и добавление нового функционала проходит с большими трудностями.</w:t>
      </w:r>
    </w:p>
    <w:p w:rsidR="00B03CA0" w:rsidRPr="000D02B3" w:rsidRDefault="00B03CA0" w:rsidP="00B03CA0">
      <w:pPr>
        <w:pStyle w:val="Heading3"/>
        <w:jc w:val="both"/>
        <w:rPr>
          <w:lang w:val="ru-RU"/>
        </w:rPr>
      </w:pPr>
      <w:bookmarkStart w:id="42" w:name="_Toc381298136"/>
      <w:r>
        <w:rPr>
          <w:lang w:val="ru-RU"/>
        </w:rPr>
        <w:t>Стратегия предотвращения</w:t>
      </w:r>
      <w:bookmarkEnd w:id="42"/>
    </w:p>
    <w:p w:rsidR="00B03CA0" w:rsidRDefault="00281575" w:rsidP="00B03CA0">
      <w:pPr>
        <w:pStyle w:val="BodyText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Выработать единый стиль написания кода;</w:t>
      </w:r>
    </w:p>
    <w:p w:rsidR="00B03CA0" w:rsidRDefault="00281575" w:rsidP="00B03CA0">
      <w:pPr>
        <w:pStyle w:val="BodyText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Проводить периодический просмотр кода;</w:t>
      </w:r>
    </w:p>
    <w:p w:rsidR="00281575" w:rsidRPr="003010E2" w:rsidRDefault="00281575" w:rsidP="00B03CA0">
      <w:pPr>
        <w:pStyle w:val="BodyText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 xml:space="preserve">При </w:t>
      </w:r>
      <w:r w:rsidR="00F05318">
        <w:rPr>
          <w:lang w:val="ru-RU"/>
        </w:rPr>
        <w:t>реализации использовать шаблоны проектирования, но в рамках разумного.</w:t>
      </w:r>
    </w:p>
    <w:p w:rsidR="00B03CA0" w:rsidRPr="000D02B3" w:rsidRDefault="00B03CA0" w:rsidP="00B03CA0">
      <w:pPr>
        <w:pStyle w:val="Heading3"/>
        <w:jc w:val="both"/>
        <w:rPr>
          <w:lang w:val="ru-RU"/>
        </w:rPr>
      </w:pPr>
      <w:bookmarkStart w:id="43" w:name="_Toc381298137"/>
      <w:r>
        <w:rPr>
          <w:lang w:val="ru-RU"/>
        </w:rPr>
        <w:t>План реагирования</w:t>
      </w:r>
      <w:bookmarkEnd w:id="43"/>
    </w:p>
    <w:p w:rsidR="00B03CA0" w:rsidRDefault="009D31E6" w:rsidP="00B03CA0">
      <w:pPr>
        <w:pStyle w:val="BodyText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Выполнить пересмотр и рефакторин кода;</w:t>
      </w:r>
    </w:p>
    <w:p w:rsidR="009D31E6" w:rsidRDefault="009D31E6" w:rsidP="00B03CA0">
      <w:pPr>
        <w:pStyle w:val="BodyText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Если необходимо, провести оптимизацию алгоритмов.</w:t>
      </w:r>
    </w:p>
    <w:p w:rsidR="00920DDE" w:rsidRDefault="00920DDE" w:rsidP="00920DDE">
      <w:pPr>
        <w:pStyle w:val="BodyText"/>
        <w:jc w:val="both"/>
        <w:rPr>
          <w:lang w:val="ru-RU"/>
        </w:rPr>
      </w:pPr>
    </w:p>
    <w:p w:rsidR="00920DDE" w:rsidRDefault="00920DDE" w:rsidP="00920DDE">
      <w:pPr>
        <w:pStyle w:val="Heading2"/>
        <w:jc w:val="both"/>
        <w:rPr>
          <w:lang w:val="ru-RU"/>
        </w:rPr>
      </w:pPr>
      <w:bookmarkStart w:id="44" w:name="_Toc381298138"/>
      <w:r>
        <w:rPr>
          <w:lang w:val="ru-RU"/>
        </w:rPr>
        <w:t>Ошибки тестирования</w:t>
      </w:r>
      <w:bookmarkEnd w:id="44"/>
    </w:p>
    <w:p w:rsidR="00920DDE" w:rsidRDefault="00920DDE" w:rsidP="00920DDE">
      <w:pPr>
        <w:pStyle w:val="Heading3"/>
        <w:jc w:val="both"/>
      </w:pPr>
      <w:bookmarkStart w:id="45" w:name="_Toc381298139"/>
      <w:r>
        <w:rPr>
          <w:lang w:val="ru-RU"/>
        </w:rPr>
        <w:t>Степень риска</w:t>
      </w:r>
      <w:bookmarkEnd w:id="45"/>
    </w:p>
    <w:p w:rsidR="00920DDE" w:rsidRPr="002D1BDA" w:rsidRDefault="00C7704F" w:rsidP="00920DDE">
      <w:pPr>
        <w:pStyle w:val="BodyText"/>
        <w:jc w:val="both"/>
        <w:rPr>
          <w:lang w:val="ru-RU"/>
        </w:rPr>
      </w:pPr>
      <w:r>
        <w:rPr>
          <w:lang w:val="ru-RU"/>
        </w:rPr>
        <w:t>Средняя</w:t>
      </w:r>
    </w:p>
    <w:p w:rsidR="00920DDE" w:rsidRDefault="00920DDE" w:rsidP="00920DDE">
      <w:pPr>
        <w:pStyle w:val="Heading3"/>
        <w:jc w:val="both"/>
      </w:pPr>
      <w:bookmarkStart w:id="46" w:name="_Toc381298140"/>
      <w:r>
        <w:rPr>
          <w:lang w:val="ru-RU"/>
        </w:rPr>
        <w:t>Описание</w:t>
      </w:r>
      <w:bookmarkEnd w:id="46"/>
    </w:p>
    <w:p w:rsidR="00920DDE" w:rsidRPr="000E457E" w:rsidRDefault="000E457E" w:rsidP="00920DDE">
      <w:pPr>
        <w:pStyle w:val="BodyText"/>
        <w:jc w:val="both"/>
        <w:rPr>
          <w:lang w:val="ru-RU"/>
        </w:rPr>
      </w:pPr>
      <w:r>
        <w:rPr>
          <w:lang w:val="ru-RU"/>
        </w:rPr>
        <w:t xml:space="preserve">На этапе тестирования могут выявиться критические ошибки, которые не позволят полноценно работать с системой. Кроме того, качество тестирование может не выявить некоторые ошибки, которые повлекут за собой несоответсвие продукта </w:t>
      </w:r>
      <w:r w:rsidR="0086426E">
        <w:rPr>
          <w:lang w:val="ru-RU"/>
        </w:rPr>
        <w:t xml:space="preserve">поставленным </w:t>
      </w:r>
      <w:r>
        <w:rPr>
          <w:lang w:val="ru-RU"/>
        </w:rPr>
        <w:t>требованиям</w:t>
      </w:r>
      <w:r w:rsidR="0086426E">
        <w:rPr>
          <w:lang w:val="ru-RU"/>
        </w:rPr>
        <w:t>.</w:t>
      </w:r>
    </w:p>
    <w:p w:rsidR="00920DDE" w:rsidRDefault="00920DDE" w:rsidP="00920DDE">
      <w:pPr>
        <w:pStyle w:val="Heading3"/>
        <w:jc w:val="both"/>
      </w:pPr>
      <w:bookmarkStart w:id="47" w:name="_Toc381298141"/>
      <w:r>
        <w:rPr>
          <w:lang w:val="ru-RU"/>
        </w:rPr>
        <w:t>Влияние</w:t>
      </w:r>
      <w:bookmarkEnd w:id="47"/>
    </w:p>
    <w:p w:rsidR="00920DDE" w:rsidRDefault="00F06230" w:rsidP="00920DDE">
      <w:pPr>
        <w:pStyle w:val="BodyText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Увеличение затрат на исправление критических ошибок;</w:t>
      </w:r>
    </w:p>
    <w:p w:rsidR="00920DDE" w:rsidRPr="003010E2" w:rsidRDefault="00F06230" w:rsidP="00920DDE">
      <w:pPr>
        <w:pStyle w:val="BodyText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Проявление в конечном продукте невыявленных ошибок;</w:t>
      </w:r>
    </w:p>
    <w:p w:rsidR="00920DDE" w:rsidRDefault="00920DDE" w:rsidP="00920DDE">
      <w:pPr>
        <w:pStyle w:val="Heading3"/>
        <w:jc w:val="both"/>
      </w:pPr>
      <w:bookmarkStart w:id="48" w:name="_Toc381298142"/>
      <w:r>
        <w:rPr>
          <w:lang w:val="ru-RU"/>
        </w:rPr>
        <w:t>Показатели появления</w:t>
      </w:r>
      <w:bookmarkEnd w:id="48"/>
    </w:p>
    <w:p w:rsidR="005C4055" w:rsidRDefault="00B56C50" w:rsidP="005C4055">
      <w:pPr>
        <w:pStyle w:val="BodyText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Выявлены ошибки в работе разрабатываемого продукта;</w:t>
      </w:r>
    </w:p>
    <w:p w:rsidR="005C4055" w:rsidRPr="003010E2" w:rsidRDefault="00B56C50" w:rsidP="005C4055">
      <w:pPr>
        <w:pStyle w:val="BodyText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Выявлено несоответствие продукта поставленным требованиям;</w:t>
      </w:r>
    </w:p>
    <w:p w:rsidR="00920DDE" w:rsidRDefault="00920DDE" w:rsidP="00920DDE">
      <w:pPr>
        <w:pStyle w:val="Heading3"/>
        <w:jc w:val="both"/>
      </w:pPr>
      <w:bookmarkStart w:id="49" w:name="_Toc381298143"/>
      <w:r>
        <w:rPr>
          <w:lang w:val="ru-RU"/>
        </w:rPr>
        <w:t>Стратегия предотвращения</w:t>
      </w:r>
      <w:bookmarkEnd w:id="49"/>
    </w:p>
    <w:p w:rsidR="00920DDE" w:rsidRDefault="00994469" w:rsidP="00920DDE">
      <w:pPr>
        <w:pStyle w:val="BodyText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На каждом этапе тестирования сформулировать описание функциональности, предоставляемой на тестирование;</w:t>
      </w:r>
    </w:p>
    <w:p w:rsidR="00920DDE" w:rsidRPr="003010E2" w:rsidRDefault="00994469" w:rsidP="00920DDE">
      <w:pPr>
        <w:pStyle w:val="BodyText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Запланировать достаточное время на выполнение тестирования;</w:t>
      </w:r>
    </w:p>
    <w:p w:rsidR="00920DDE" w:rsidRDefault="00920DDE" w:rsidP="00920DDE">
      <w:pPr>
        <w:pStyle w:val="Heading3"/>
        <w:jc w:val="both"/>
      </w:pPr>
      <w:bookmarkStart w:id="50" w:name="_Toc381298144"/>
      <w:r>
        <w:rPr>
          <w:lang w:val="ru-RU"/>
        </w:rPr>
        <w:t>План реагирования</w:t>
      </w:r>
      <w:bookmarkEnd w:id="50"/>
    </w:p>
    <w:p w:rsidR="00920DDE" w:rsidRDefault="00E60083" w:rsidP="00920DDE">
      <w:pPr>
        <w:pStyle w:val="BodyText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Своевременно исправить найденные ошибки;</w:t>
      </w:r>
    </w:p>
    <w:p w:rsidR="00E60083" w:rsidRPr="0032579F" w:rsidRDefault="00E60083" w:rsidP="00920DDE">
      <w:pPr>
        <w:pStyle w:val="BodyText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Уделить время на изучение влияния внесенных изменений на поведение системы;</w:t>
      </w:r>
    </w:p>
    <w:p w:rsidR="00920DDE" w:rsidRPr="0032579F" w:rsidRDefault="00920DDE" w:rsidP="00920DDE">
      <w:pPr>
        <w:pStyle w:val="BodyText"/>
        <w:jc w:val="both"/>
        <w:rPr>
          <w:lang w:val="ru-RU"/>
        </w:rPr>
      </w:pPr>
    </w:p>
    <w:p w:rsidR="00F8798F" w:rsidRDefault="00F8798F" w:rsidP="00F8798F">
      <w:pPr>
        <w:pStyle w:val="Heading2"/>
        <w:jc w:val="both"/>
        <w:rPr>
          <w:lang w:val="ru-RU"/>
        </w:rPr>
      </w:pPr>
      <w:bookmarkStart w:id="51" w:name="_Toc381298145"/>
      <w:r>
        <w:rPr>
          <w:lang w:val="ru-RU"/>
        </w:rPr>
        <w:t>Выбор средств разработки</w:t>
      </w:r>
      <w:bookmarkEnd w:id="51"/>
    </w:p>
    <w:p w:rsidR="00F8798F" w:rsidRDefault="00F8798F" w:rsidP="00F8798F">
      <w:pPr>
        <w:pStyle w:val="Heading3"/>
        <w:jc w:val="both"/>
      </w:pPr>
      <w:bookmarkStart w:id="52" w:name="_Toc381298146"/>
      <w:r>
        <w:rPr>
          <w:lang w:val="ru-RU"/>
        </w:rPr>
        <w:t>Степень риска</w:t>
      </w:r>
      <w:bookmarkEnd w:id="52"/>
    </w:p>
    <w:p w:rsidR="00F8798F" w:rsidRPr="002D1BDA" w:rsidRDefault="004B5E29" w:rsidP="00F8798F">
      <w:pPr>
        <w:pStyle w:val="BodyText"/>
        <w:jc w:val="both"/>
        <w:rPr>
          <w:lang w:val="ru-RU"/>
        </w:rPr>
      </w:pPr>
      <w:r>
        <w:rPr>
          <w:lang w:val="ru-RU"/>
        </w:rPr>
        <w:t>Низкая</w:t>
      </w:r>
    </w:p>
    <w:p w:rsidR="00F8798F" w:rsidRDefault="00F8798F" w:rsidP="00F8798F">
      <w:pPr>
        <w:pStyle w:val="Heading3"/>
        <w:jc w:val="both"/>
      </w:pPr>
      <w:bookmarkStart w:id="53" w:name="_Toc381298147"/>
      <w:r>
        <w:rPr>
          <w:lang w:val="ru-RU"/>
        </w:rPr>
        <w:t>Описание</w:t>
      </w:r>
      <w:bookmarkEnd w:id="53"/>
    </w:p>
    <w:p w:rsidR="00F8798F" w:rsidRPr="00474E0D" w:rsidRDefault="00474E0D" w:rsidP="00F8798F">
      <w:pPr>
        <w:pStyle w:val="BodyText"/>
        <w:jc w:val="both"/>
        <w:rPr>
          <w:lang w:val="ru-RU"/>
        </w:rPr>
      </w:pPr>
      <w:r>
        <w:rPr>
          <w:lang w:val="ru-RU"/>
        </w:rPr>
        <w:t>Неверный выбор средств разработки (среда разработки, инструментарий) влияет на качество и время реализации продукта.</w:t>
      </w:r>
    </w:p>
    <w:p w:rsidR="00F8798F" w:rsidRDefault="00F8798F" w:rsidP="00F8798F">
      <w:pPr>
        <w:pStyle w:val="Heading3"/>
        <w:jc w:val="both"/>
      </w:pPr>
      <w:bookmarkStart w:id="54" w:name="_Toc381298148"/>
      <w:r>
        <w:rPr>
          <w:lang w:val="ru-RU"/>
        </w:rPr>
        <w:t>Влияние</w:t>
      </w:r>
      <w:bookmarkEnd w:id="54"/>
    </w:p>
    <w:p w:rsidR="00F8798F" w:rsidRPr="00733216" w:rsidRDefault="00733216" w:rsidP="00F8798F">
      <w:pPr>
        <w:pStyle w:val="BodyText"/>
        <w:numPr>
          <w:ilvl w:val="0"/>
          <w:numId w:val="22"/>
        </w:numPr>
        <w:jc w:val="both"/>
        <w:rPr>
          <w:lang w:val="ru-RU"/>
        </w:rPr>
      </w:pPr>
      <w:r w:rsidRPr="00733216">
        <w:rPr>
          <w:lang w:val="ru-RU"/>
        </w:rPr>
        <w:t>Невыполнение сроков проекта;</w:t>
      </w:r>
    </w:p>
    <w:p w:rsidR="00F8798F" w:rsidRDefault="00F8798F" w:rsidP="00F8798F">
      <w:pPr>
        <w:pStyle w:val="Heading3"/>
        <w:jc w:val="both"/>
      </w:pPr>
      <w:bookmarkStart w:id="55" w:name="_Toc381298149"/>
      <w:r>
        <w:rPr>
          <w:lang w:val="ru-RU"/>
        </w:rPr>
        <w:t>Показатели появления</w:t>
      </w:r>
      <w:bookmarkEnd w:id="55"/>
    </w:p>
    <w:p w:rsidR="00E136BE" w:rsidRDefault="00E136BE" w:rsidP="00E136BE">
      <w:pPr>
        <w:pStyle w:val="BodyText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Участники проекта тратят много времени на задачи, не связанные с написанием кода (написание скриптов сборки, контроль версий</w:t>
      </w:r>
      <w:r w:rsidR="00451387">
        <w:rPr>
          <w:lang w:val="ru-RU"/>
        </w:rPr>
        <w:t xml:space="preserve"> и т.д.</w:t>
      </w:r>
      <w:r>
        <w:rPr>
          <w:lang w:val="ru-RU"/>
        </w:rPr>
        <w:t>)</w:t>
      </w:r>
      <w:r w:rsidR="00451387">
        <w:rPr>
          <w:lang w:val="ru-RU"/>
        </w:rPr>
        <w:t>;</w:t>
      </w:r>
    </w:p>
    <w:p w:rsidR="00E136BE" w:rsidRPr="00733216" w:rsidRDefault="00E136BE" w:rsidP="00E136BE">
      <w:pPr>
        <w:pStyle w:val="BodyText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Сроки выполнения задач увеличиваются</w:t>
      </w:r>
      <w:r w:rsidR="00F04DA0">
        <w:rPr>
          <w:lang w:val="ru-RU"/>
        </w:rPr>
        <w:t>.</w:t>
      </w:r>
    </w:p>
    <w:p w:rsidR="00F8798F" w:rsidRPr="00E136BE" w:rsidRDefault="00F8798F" w:rsidP="00F8798F">
      <w:pPr>
        <w:pStyle w:val="Heading3"/>
        <w:jc w:val="both"/>
        <w:rPr>
          <w:lang w:val="ru-RU"/>
        </w:rPr>
      </w:pPr>
      <w:bookmarkStart w:id="56" w:name="_Toc381298150"/>
      <w:r>
        <w:rPr>
          <w:lang w:val="ru-RU"/>
        </w:rPr>
        <w:t>Стратегия предотвращения</w:t>
      </w:r>
      <w:bookmarkEnd w:id="56"/>
    </w:p>
    <w:p w:rsidR="00F8798F" w:rsidRDefault="00BF2116" w:rsidP="00F8798F">
      <w:pPr>
        <w:pStyle w:val="BodyText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Определить требования к средствам разработки;</w:t>
      </w:r>
    </w:p>
    <w:p w:rsidR="00F8798F" w:rsidRPr="003010E2" w:rsidRDefault="00BF2116" w:rsidP="00F8798F">
      <w:pPr>
        <w:pStyle w:val="BodyText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Провести анализ решений для разработки и выбрать необходимые средства.</w:t>
      </w:r>
    </w:p>
    <w:p w:rsidR="00F8798F" w:rsidRPr="00E136BE" w:rsidRDefault="00F8798F" w:rsidP="00F8798F">
      <w:pPr>
        <w:pStyle w:val="Heading3"/>
        <w:jc w:val="both"/>
        <w:rPr>
          <w:lang w:val="ru-RU"/>
        </w:rPr>
      </w:pPr>
      <w:bookmarkStart w:id="57" w:name="_Toc381298151"/>
      <w:r>
        <w:rPr>
          <w:lang w:val="ru-RU"/>
        </w:rPr>
        <w:t>План реагирования</w:t>
      </w:r>
      <w:bookmarkEnd w:id="57"/>
    </w:p>
    <w:p w:rsidR="00F8798F" w:rsidRDefault="00F43ADF" w:rsidP="00F8798F">
      <w:pPr>
        <w:pStyle w:val="BodyText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Выполнить анализ возможности смены средств разработки;</w:t>
      </w:r>
    </w:p>
    <w:p w:rsidR="00F43ADF" w:rsidRPr="0032579F" w:rsidRDefault="00F43ADF" w:rsidP="00F8798F">
      <w:pPr>
        <w:pStyle w:val="BodyText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В случае невозможности изменения средств разработки определить методы решения проблемы в текущей среде, с помощью дополнительных инструментальных средств.</w:t>
      </w:r>
    </w:p>
    <w:p w:rsidR="00B03CA0" w:rsidRPr="0032579F" w:rsidRDefault="00B03CA0" w:rsidP="00B03CA0">
      <w:pPr>
        <w:pStyle w:val="BodyText"/>
        <w:jc w:val="both"/>
        <w:rPr>
          <w:lang w:val="ru-RU"/>
        </w:rPr>
      </w:pPr>
    </w:p>
    <w:sectPr w:rsidR="00B03CA0" w:rsidRPr="0032579F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C6D" w:rsidRDefault="00574C6D">
      <w:pPr>
        <w:spacing w:line="240" w:lineRule="auto"/>
      </w:pPr>
      <w:r>
        <w:separator/>
      </w:r>
    </w:p>
  </w:endnote>
  <w:endnote w:type="continuationSeparator" w:id="0">
    <w:p w:rsidR="00574C6D" w:rsidRDefault="00574C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DBB" w:rsidRDefault="00D95DB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D95DBB" w:rsidRDefault="00D95DB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95DB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5DBB" w:rsidRDefault="00D95DBB">
          <w:pPr>
            <w:ind w:right="360"/>
          </w:pPr>
          <w:r>
            <w:rPr>
              <w:lang w:val="ru-RU"/>
            </w:rPr>
            <w:t>Для внутреннего использования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5DBB" w:rsidRDefault="00D95DBB">
          <w:pPr>
            <w:jc w:val="center"/>
          </w:pPr>
          <w:r>
            <w:t>@</w:t>
          </w:r>
          <w:proofErr w:type="spellStart"/>
          <w:r>
            <w:t>BestSoft</w:t>
          </w:r>
          <w:proofErr w:type="spellEnd"/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5B1D90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5DBB" w:rsidRDefault="005B1D90" w:rsidP="005B1D90">
          <w:pPr>
            <w:jc w:val="right"/>
          </w:pPr>
          <w:r>
            <w:rPr>
              <w:lang w:val="ru-RU"/>
            </w:rPr>
            <w:t>Стр.</w:t>
          </w:r>
          <w:r w:rsidR="00D95DBB">
            <w:t xml:space="preserve"> </w:t>
          </w:r>
          <w:r w:rsidR="00D95DBB">
            <w:rPr>
              <w:rStyle w:val="PageNumber"/>
            </w:rPr>
            <w:fldChar w:fldCharType="begin"/>
          </w:r>
          <w:r w:rsidR="00D95DBB">
            <w:rPr>
              <w:rStyle w:val="PageNumber"/>
            </w:rPr>
            <w:instrText xml:space="preserve"> PAGE </w:instrText>
          </w:r>
          <w:r w:rsidR="00D95DBB"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 w:rsidR="00D95DBB">
            <w:rPr>
              <w:rStyle w:val="PageNumber"/>
            </w:rPr>
            <w:fldChar w:fldCharType="end"/>
          </w:r>
          <w:r w:rsidR="00D95DBB">
            <w:rPr>
              <w:rStyle w:val="PageNumber"/>
            </w:rPr>
            <w:t xml:space="preserve"> </w:t>
          </w:r>
          <w:r>
            <w:rPr>
              <w:rStyle w:val="PageNumber"/>
              <w:lang w:val="ru-RU"/>
            </w:rPr>
            <w:t>из</w:t>
          </w:r>
          <w:r w:rsidR="00D95DBB">
            <w:rPr>
              <w:rStyle w:val="PageNumber"/>
            </w:rPr>
            <w:t xml:space="preserve"> </w:t>
          </w:r>
          <w:r w:rsidR="00D95DBB">
            <w:rPr>
              <w:rStyle w:val="PageNumber"/>
            </w:rPr>
            <w:fldChar w:fldCharType="begin"/>
          </w:r>
          <w:r w:rsidR="00D95DBB">
            <w:rPr>
              <w:rStyle w:val="PageNumber"/>
            </w:rPr>
            <w:instrText xml:space="preserve"> NUMPAGES  \* MERGEFORMAT </w:instrText>
          </w:r>
          <w:r w:rsidR="00D95DBB"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9</w:t>
          </w:r>
          <w:r w:rsidR="00D95DBB">
            <w:rPr>
              <w:rStyle w:val="PageNumber"/>
            </w:rPr>
            <w:fldChar w:fldCharType="end"/>
          </w:r>
        </w:p>
      </w:tc>
    </w:tr>
  </w:tbl>
  <w:p w:rsidR="00D95DBB" w:rsidRDefault="00D95DB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DBB" w:rsidRDefault="00D95D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C6D" w:rsidRDefault="00574C6D">
      <w:pPr>
        <w:spacing w:line="240" w:lineRule="auto"/>
      </w:pPr>
      <w:r>
        <w:separator/>
      </w:r>
    </w:p>
  </w:footnote>
  <w:footnote w:type="continuationSeparator" w:id="0">
    <w:p w:rsidR="00574C6D" w:rsidRDefault="00574C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DBB" w:rsidRDefault="00D95DBB">
    <w:pPr>
      <w:rPr>
        <w:sz w:val="24"/>
      </w:rPr>
    </w:pPr>
  </w:p>
  <w:p w:rsidR="00D95DBB" w:rsidRDefault="00D95DBB">
    <w:pPr>
      <w:pBdr>
        <w:top w:val="single" w:sz="6" w:space="1" w:color="auto"/>
      </w:pBdr>
      <w:rPr>
        <w:sz w:val="24"/>
      </w:rPr>
    </w:pPr>
  </w:p>
  <w:p w:rsidR="00D95DBB" w:rsidRDefault="00D95DBB" w:rsidP="00F970D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BestSoft</w:t>
    </w:r>
    <w:proofErr w:type="spellEnd"/>
    <w:r>
      <w:rPr>
        <w:rFonts w:ascii="Arial" w:hAnsi="Arial"/>
        <w:b/>
        <w:sz w:val="36"/>
      </w:rPr>
      <w:t xml:space="preserve">, </w:t>
    </w:r>
    <w:proofErr w:type="spellStart"/>
    <w:r>
      <w:rPr>
        <w:rFonts w:ascii="Arial" w:hAnsi="Arial"/>
        <w:b/>
        <w:sz w:val="36"/>
      </w:rPr>
      <w:t>Inc</w:t>
    </w:r>
    <w:proofErr w:type="spellEnd"/>
  </w:p>
  <w:p w:rsidR="00D95DBB" w:rsidRDefault="00D95DBB">
    <w:pPr>
      <w:pBdr>
        <w:bottom w:val="single" w:sz="6" w:space="1" w:color="auto"/>
      </w:pBdr>
      <w:jc w:val="right"/>
      <w:rPr>
        <w:sz w:val="24"/>
      </w:rPr>
    </w:pPr>
  </w:p>
  <w:p w:rsidR="00D95DBB" w:rsidRDefault="00D95D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95DBB">
      <w:tc>
        <w:tcPr>
          <w:tcW w:w="6379" w:type="dxa"/>
        </w:tcPr>
        <w:p w:rsidR="00D95DBB" w:rsidRPr="00207DE6" w:rsidRDefault="00D95DBB" w:rsidP="00D95DBB">
          <w:pPr>
            <w:pStyle w:val="DefaultStyle"/>
            <w:rPr>
              <w:lang w:val="ru-RU"/>
            </w:rPr>
          </w:pPr>
          <w:r>
            <w:rPr>
              <w:lang w:val="ru-RU"/>
            </w:rPr>
            <w:t>Система анализа эффективного распределения ресурсов между участниками программных проектов</w:t>
          </w:r>
        </w:p>
      </w:tc>
      <w:tc>
        <w:tcPr>
          <w:tcW w:w="3179" w:type="dxa"/>
        </w:tcPr>
        <w:p w:rsidR="00D95DBB" w:rsidRDefault="00D95DBB" w:rsidP="00D95DBB">
          <w:pPr>
            <w:pStyle w:val="DefaultStyle"/>
            <w:tabs>
              <w:tab w:val="left" w:pos="1135"/>
            </w:tabs>
            <w:spacing w:before="40" w:after="0"/>
            <w:ind w:right="68"/>
          </w:pPr>
          <w:r>
            <w:rPr>
              <w:lang w:val="ru-RU"/>
            </w:rPr>
            <w:t xml:space="preserve">  Версия</w:t>
          </w:r>
          <w:r>
            <w:t>:           1.0</w:t>
          </w:r>
        </w:p>
      </w:tc>
    </w:tr>
    <w:tr w:rsidR="00D95DBB">
      <w:tc>
        <w:tcPr>
          <w:tcW w:w="6379" w:type="dxa"/>
        </w:tcPr>
        <w:p w:rsidR="00D95DBB" w:rsidRPr="00D215A2" w:rsidRDefault="00D215A2">
          <w:pPr>
            <w:rPr>
              <w:lang w:val="ru-RU"/>
            </w:rPr>
          </w:pPr>
          <w:r>
            <w:rPr>
              <w:lang w:val="ru-RU"/>
            </w:rPr>
            <w:t>Список основных рисков</w:t>
          </w:r>
        </w:p>
      </w:tc>
      <w:tc>
        <w:tcPr>
          <w:tcW w:w="3179" w:type="dxa"/>
        </w:tcPr>
        <w:p w:rsidR="00D95DBB" w:rsidRDefault="00D95DBB" w:rsidP="0003541E">
          <w:pPr>
            <w:pStyle w:val="DefaultStyle"/>
          </w:pPr>
          <w:r>
            <w:t xml:space="preserve">  </w:t>
          </w:r>
          <w:r>
            <w:rPr>
              <w:lang w:val="ru-RU"/>
            </w:rPr>
            <w:t>Дата</w:t>
          </w:r>
          <w:r>
            <w:t xml:space="preserve">:  </w:t>
          </w:r>
          <w:r>
            <w:rPr>
              <w:lang w:val="ru-RU"/>
            </w:rPr>
            <w:t>27</w:t>
          </w:r>
          <w:r>
            <w:t>/</w:t>
          </w:r>
          <w:r>
            <w:rPr>
              <w:lang w:val="ru-RU"/>
            </w:rPr>
            <w:t>02</w:t>
          </w:r>
          <w:r>
            <w:t>/</w:t>
          </w:r>
          <w:r>
            <w:rPr>
              <w:lang w:val="ru-RU"/>
            </w:rPr>
            <w:t>2014</w:t>
          </w:r>
        </w:p>
      </w:tc>
    </w:tr>
    <w:tr w:rsidR="00D95DBB">
      <w:tc>
        <w:tcPr>
          <w:tcW w:w="9558" w:type="dxa"/>
          <w:gridSpan w:val="2"/>
        </w:tcPr>
        <w:p w:rsidR="00D95DBB" w:rsidRDefault="00D95DBB" w:rsidP="0003541E">
          <w:pPr>
            <w:pStyle w:val="DefaultStyle"/>
          </w:pPr>
          <w:proofErr w:type="spellStart"/>
          <w:r>
            <w:t>BestAlloc</w:t>
          </w:r>
          <w:proofErr w:type="spellEnd"/>
          <w:r>
            <w:rPr>
              <w:lang w:val="ru-RU"/>
            </w:rPr>
            <w:t xml:space="preserve"> </w:t>
          </w:r>
          <w:r>
            <w:t>Risk List</w:t>
          </w:r>
        </w:p>
      </w:tc>
    </w:tr>
  </w:tbl>
  <w:p w:rsidR="00D95DBB" w:rsidRDefault="00D95DB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DBB" w:rsidRDefault="00D95D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2291409"/>
    <w:multiLevelType w:val="hybridMultilevel"/>
    <w:tmpl w:val="B4A21D38"/>
    <w:lvl w:ilvl="0" w:tplc="04EE89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DA261BF"/>
    <w:multiLevelType w:val="hybridMultilevel"/>
    <w:tmpl w:val="5CBAA1B0"/>
    <w:lvl w:ilvl="0" w:tplc="04EE89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4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1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2A7"/>
    <w:rsid w:val="0003541E"/>
    <w:rsid w:val="00046F83"/>
    <w:rsid w:val="000557E6"/>
    <w:rsid w:val="000850E7"/>
    <w:rsid w:val="000A2BEB"/>
    <w:rsid w:val="000B57B6"/>
    <w:rsid w:val="000D02B3"/>
    <w:rsid w:val="000E457E"/>
    <w:rsid w:val="001033A4"/>
    <w:rsid w:val="00145CEC"/>
    <w:rsid w:val="00164C40"/>
    <w:rsid w:val="001B53F8"/>
    <w:rsid w:val="001D7F2E"/>
    <w:rsid w:val="00200C6D"/>
    <w:rsid w:val="00210BBC"/>
    <w:rsid w:val="0022746D"/>
    <w:rsid w:val="00237DB0"/>
    <w:rsid w:val="002542CC"/>
    <w:rsid w:val="00270027"/>
    <w:rsid w:val="00281575"/>
    <w:rsid w:val="002D1BDA"/>
    <w:rsid w:val="002D41E8"/>
    <w:rsid w:val="002F7E92"/>
    <w:rsid w:val="003010E2"/>
    <w:rsid w:val="0032579F"/>
    <w:rsid w:val="00343B16"/>
    <w:rsid w:val="00371894"/>
    <w:rsid w:val="003809B0"/>
    <w:rsid w:val="003D61A2"/>
    <w:rsid w:val="003F5E20"/>
    <w:rsid w:val="004310B7"/>
    <w:rsid w:val="00436A4B"/>
    <w:rsid w:val="00451387"/>
    <w:rsid w:val="0046544E"/>
    <w:rsid w:val="00474E0D"/>
    <w:rsid w:val="004A66C7"/>
    <w:rsid w:val="004B5E29"/>
    <w:rsid w:val="004B6B45"/>
    <w:rsid w:val="004F0AE0"/>
    <w:rsid w:val="00512B90"/>
    <w:rsid w:val="00543EB2"/>
    <w:rsid w:val="00574C6D"/>
    <w:rsid w:val="0059778F"/>
    <w:rsid w:val="005B1D90"/>
    <w:rsid w:val="005B6FAD"/>
    <w:rsid w:val="005B7200"/>
    <w:rsid w:val="005C4055"/>
    <w:rsid w:val="005D2728"/>
    <w:rsid w:val="005D3B55"/>
    <w:rsid w:val="005E460C"/>
    <w:rsid w:val="0060468A"/>
    <w:rsid w:val="00635BA7"/>
    <w:rsid w:val="00672B44"/>
    <w:rsid w:val="0067506B"/>
    <w:rsid w:val="0067782F"/>
    <w:rsid w:val="006867D1"/>
    <w:rsid w:val="00690C37"/>
    <w:rsid w:val="006A42B1"/>
    <w:rsid w:val="007136CE"/>
    <w:rsid w:val="00733216"/>
    <w:rsid w:val="0073688B"/>
    <w:rsid w:val="007C476F"/>
    <w:rsid w:val="0086426E"/>
    <w:rsid w:val="00864966"/>
    <w:rsid w:val="008934B8"/>
    <w:rsid w:val="008972A7"/>
    <w:rsid w:val="008E43F0"/>
    <w:rsid w:val="00904013"/>
    <w:rsid w:val="00920DDE"/>
    <w:rsid w:val="009244FF"/>
    <w:rsid w:val="009425BD"/>
    <w:rsid w:val="0095200C"/>
    <w:rsid w:val="00966768"/>
    <w:rsid w:val="00981A95"/>
    <w:rsid w:val="00994469"/>
    <w:rsid w:val="00997DAF"/>
    <w:rsid w:val="009A5CD4"/>
    <w:rsid w:val="009D31E6"/>
    <w:rsid w:val="009E13EE"/>
    <w:rsid w:val="00A42E20"/>
    <w:rsid w:val="00A679C0"/>
    <w:rsid w:val="00A9056C"/>
    <w:rsid w:val="00AA444F"/>
    <w:rsid w:val="00AB2A3D"/>
    <w:rsid w:val="00AC29A4"/>
    <w:rsid w:val="00AD6EA0"/>
    <w:rsid w:val="00B03CA0"/>
    <w:rsid w:val="00B0452A"/>
    <w:rsid w:val="00B31DF0"/>
    <w:rsid w:val="00B56C50"/>
    <w:rsid w:val="00B75CAB"/>
    <w:rsid w:val="00B81692"/>
    <w:rsid w:val="00B91866"/>
    <w:rsid w:val="00BA1627"/>
    <w:rsid w:val="00BF2116"/>
    <w:rsid w:val="00C16BE6"/>
    <w:rsid w:val="00C23AB5"/>
    <w:rsid w:val="00C658AE"/>
    <w:rsid w:val="00C7704F"/>
    <w:rsid w:val="00C83194"/>
    <w:rsid w:val="00C84E41"/>
    <w:rsid w:val="00CC606F"/>
    <w:rsid w:val="00CE2824"/>
    <w:rsid w:val="00D215A2"/>
    <w:rsid w:val="00D732B8"/>
    <w:rsid w:val="00D8158E"/>
    <w:rsid w:val="00D95DBB"/>
    <w:rsid w:val="00DB2995"/>
    <w:rsid w:val="00DD3098"/>
    <w:rsid w:val="00E136BE"/>
    <w:rsid w:val="00E13ECC"/>
    <w:rsid w:val="00E60083"/>
    <w:rsid w:val="00E66EB3"/>
    <w:rsid w:val="00E90A51"/>
    <w:rsid w:val="00F04DA0"/>
    <w:rsid w:val="00F05318"/>
    <w:rsid w:val="00F06230"/>
    <w:rsid w:val="00F237CD"/>
    <w:rsid w:val="00F43ADF"/>
    <w:rsid w:val="00F53E36"/>
    <w:rsid w:val="00F541B6"/>
    <w:rsid w:val="00F6553E"/>
    <w:rsid w:val="00F71A2E"/>
    <w:rsid w:val="00F8798F"/>
    <w:rsid w:val="00F90E7E"/>
    <w:rsid w:val="00F970D6"/>
    <w:rsid w:val="00FB0541"/>
    <w:rsid w:val="00FE3AA9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4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41E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03541E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6A42B1"/>
    <w:pPr>
      <w:keepLines/>
      <w:spacing w:after="120"/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4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41E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03541E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6A42B1"/>
    <w:pPr>
      <w:keepLines/>
      <w:spacing w:after="12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ocuments\rup_rskls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rup_rsklst</Template>
  <TotalTime>150</TotalTime>
  <Pages>9</Pages>
  <Words>1484</Words>
  <Characters>8465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Risk List</vt:lpstr>
      <vt:lpstr>Risk List</vt:lpstr>
    </vt:vector>
  </TitlesOfParts>
  <Company>&lt;Company Name&gt;</Company>
  <LinksUpToDate>false</LinksUpToDate>
  <CharactersWithSpaces>9930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List</dc:title>
  <dc:subject>&lt;Project Name&gt;</dc:subject>
  <dc:creator>EMC</dc:creator>
  <cp:lastModifiedBy>EMC</cp:lastModifiedBy>
  <cp:revision>123</cp:revision>
  <cp:lastPrinted>2014-02-27T17:59:00Z</cp:lastPrinted>
  <dcterms:created xsi:type="dcterms:W3CDTF">2014-02-27T13:56:00Z</dcterms:created>
  <dcterms:modified xsi:type="dcterms:W3CDTF">2014-02-28T17:01:00Z</dcterms:modified>
</cp:coreProperties>
</file>